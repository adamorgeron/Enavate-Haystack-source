
<file path=[Content_Types].xml><?xml version="1.0" encoding="utf-8"?>
<Types xmlns="http://schemas.openxmlformats.org/package/2006/content-types">
  <Default Extension="bin" ContentType="image/unknow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567" w:type="dxa"/>
        </w:tblCellMar>
        <w:tblLook w:val="04A0" w:firstRow="1" w:lastRow="0" w:firstColumn="1" w:lastColumn="0" w:noHBand="0" w:noVBand="1"/>
      </w:tblPr>
      <w:tblGrid>
        <w:gridCol w:w="3330"/>
        <w:gridCol w:w="3510"/>
        <w:gridCol w:w="2633"/>
      </w:tblGrid>
      <w:tr w:rsidR="00A537F4" w:rsidRPr="00FD3C3E" w:rsidTr="00963EFC">
        <w:tc>
          <w:tcPr>
            <w:tcW w:w="3330" w:type="dxa"/>
            <w:tcBorders>
              <w:top w:val="single" w:sz="4" w:space="0" w:color="auto"/>
              <w:left w:val="single" w:sz="4" w:space="0" w:color="auto"/>
              <w:bottom w:val="single" w:sz="4" w:space="0" w:color="auto"/>
              <w:right w:val="single" w:sz="4" w:space="0" w:color="auto"/>
            </w:tcBorders>
          </w:tcPr>
          <w:p w:rsidR="003C234A" w:rsidRDefault="00BB3724" w:rsidP="003C234A">
            <w:pPr>
              <w:spacing w:after="0"/>
              <w:jc w:val="center"/>
              <w:rPr>
                <w:b/>
                <w:sz w:val="18"/>
              </w:rPr>
            </w:pPr>
            <w:r w:rsidRPr="00BB3724">
              <w:rPr>
                <w:b/>
                <w:sz w:val="18"/>
              </w:rPr>
              <w:t>Customer ID</w:t>
            </w:r>
          </w:p>
          <w:p w:rsidR="000F326A" w:rsidRPr="00BB3724" w:rsidRDefault="004B6BBB" w:rsidP="000F326A">
            <w:pPr>
              <w:spacing w:after="0"/>
              <w:jc w:val="center"/>
              <w:rPr>
                <w:b/>
              </w:rPr>
            </w:pPr>
            <w:sdt>
              <w:sdtPr>
                <w:rPr>
                  <w:color w:val="808080" w:themeColor="background1" w:themeShade="80"/>
                </w:rPr>
                <w:id w:val="539640746"/>
                <w:placeholder>
                  <w:docPart w:val="43294E84EB0A4FA68C0B6EC9A293BE8A"/>
                </w:placeholder>
                <w15:dataBinding w:prefixMappings="xmlns:ns0='urn:microsoft-dynamics-nav/reports/Mini_Sales_Invoice/1306/' " w:xpath="/ns0:NavWordReportXmlPart[1]/ns0:Header[1]/ns0:BilltoCustumerNo[1]" w:storeItemID="{7B1E7AB9-3770-4556-9B73-8944FB968D30}"/>
              </w:sdtPr>
              <w:sdtEndPr/>
              <w:sdtContent>
                <w:proofErr w:type="spellStart"/>
                <w:r w:rsidR="000F326A" w:rsidRPr="000F326A">
                  <w:t>BilltoCustumerNo</w:t>
                </w:r>
                <w:proofErr w:type="spellEnd"/>
              </w:sdtContent>
            </w:sdt>
          </w:p>
        </w:tc>
        <w:tc>
          <w:tcPr>
            <w:tcW w:w="3510" w:type="dxa"/>
            <w:tcBorders>
              <w:top w:val="single" w:sz="4" w:space="0" w:color="auto"/>
              <w:left w:val="single" w:sz="4" w:space="0" w:color="auto"/>
              <w:bottom w:val="single" w:sz="4" w:space="0" w:color="auto"/>
              <w:right w:val="single" w:sz="4" w:space="0" w:color="auto"/>
            </w:tcBorders>
          </w:tcPr>
          <w:p w:rsidR="00A537F4" w:rsidRPr="00A65C2F" w:rsidRDefault="00A537F4" w:rsidP="003C234A">
            <w:pPr>
              <w:pStyle w:val="NoSpacing"/>
              <w:jc w:val="center"/>
              <w:rPr>
                <w:b/>
                <w:sz w:val="18"/>
                <w:szCs w:val="18"/>
              </w:rPr>
            </w:pPr>
            <w:r w:rsidRPr="00A65C2F">
              <w:rPr>
                <w:b/>
                <w:sz w:val="18"/>
                <w:szCs w:val="18"/>
              </w:rPr>
              <w:t>Description/Matter No.</w:t>
            </w:r>
          </w:p>
          <w:sdt>
            <w:sdtPr>
              <w:alias w:val="#Nav: /Header/MatterNoDesc"/>
              <w:tag w:val="#Nav: NightOwl_Sales_Inv_Work_NOWL/50000"/>
              <w:id w:val="968325439"/>
              <w:placeholder>
                <w:docPart w:val="DefaultPlaceholder_-1854013440"/>
              </w:placeholder>
              <w:dataBinding w:prefixMappings="xmlns:ns0='urn:microsoft-dynamics-nav/reports/NightOwl_Sales_Inv_Work_NOWL/50000/'" w:xpath="/ns0:NavWordReportXmlPart[1]/ns0:Header[1]/ns0:MatterNoDesc[1]" w:storeItemID="{F8900B8B-B44C-46F6-BA21-B92FAE48E2C3}"/>
              <w:text/>
            </w:sdtPr>
            <w:sdtEndPr/>
            <w:sdtContent>
              <w:p w:rsidR="000E05D9" w:rsidRPr="00BB3724" w:rsidRDefault="000E05D9" w:rsidP="003C234A">
                <w:pPr>
                  <w:pStyle w:val="NoSpacing"/>
                  <w:jc w:val="center"/>
                </w:pPr>
                <w:proofErr w:type="spellStart"/>
                <w:r>
                  <w:t>MatterNoDesc</w:t>
                </w:r>
                <w:proofErr w:type="spellEnd"/>
              </w:p>
            </w:sdtContent>
          </w:sdt>
        </w:tc>
        <w:tc>
          <w:tcPr>
            <w:tcW w:w="2633" w:type="dxa"/>
            <w:tcBorders>
              <w:top w:val="single" w:sz="4" w:space="0" w:color="auto"/>
              <w:left w:val="single" w:sz="4" w:space="0" w:color="auto"/>
              <w:bottom w:val="single" w:sz="4" w:space="0" w:color="auto"/>
              <w:right w:val="single" w:sz="4" w:space="0" w:color="auto"/>
            </w:tcBorders>
            <w:tcMar>
              <w:right w:w="0" w:type="dxa"/>
            </w:tcMar>
          </w:tcPr>
          <w:sdt>
            <w:sdtPr>
              <w:rPr>
                <w:b/>
                <w:sz w:val="18"/>
                <w:szCs w:val="18"/>
                <w:lang w:val="da-DK"/>
              </w:rPr>
              <w:alias w:val="#Nav: /Header/Line/JobNo_Lbl"/>
              <w:tag w:val="#Nav: NightOwl_Sales_Inv_Work_NOWL/50000"/>
              <w:id w:val="-526336448"/>
              <w:placeholder>
                <w:docPart w:val="9C1C87AACC154EF4842F989FB08314B0"/>
              </w:placeholder>
              <w:dataBinding w:prefixMappings="xmlns:ns0='urn:microsoft-dynamics-nav/reports/NightOwl_Sales_Inv_Work_NOWL/50000/'" w:xpath="/ns0:NavWordReportXmlPart[1]/ns0:Header[1]/ns0:Line[1]/ns0:JobNo_Lbl[1]" w:storeItemID="{F8900B8B-B44C-46F6-BA21-B92FAE48E2C3}"/>
              <w:text/>
            </w:sdtPr>
            <w:sdtEndPr/>
            <w:sdtContent>
              <w:p w:rsidR="00A537F4" w:rsidRDefault="00A537F4" w:rsidP="00BB3724">
                <w:pPr>
                  <w:spacing w:after="0"/>
                  <w:jc w:val="center"/>
                  <w:rPr>
                    <w:lang w:val="da-DK"/>
                  </w:rPr>
                </w:pPr>
                <w:proofErr w:type="spellStart"/>
                <w:r w:rsidRPr="009B5795">
                  <w:rPr>
                    <w:b/>
                    <w:sz w:val="18"/>
                    <w:szCs w:val="18"/>
                  </w:rPr>
                  <w:t>JobNo_Lbl</w:t>
                </w:r>
                <w:proofErr w:type="spellEnd"/>
              </w:p>
            </w:sdtContent>
          </w:sdt>
          <w:sdt>
            <w:sdtPr>
              <w:rPr>
                <w:lang w:val="da-DK"/>
              </w:rPr>
              <w:alias w:val="#Nav: /Header/Line/JobNo"/>
              <w:tag w:val="#Nav: NightOwl_Sales_Inv_Work_NOWL/50000"/>
              <w:id w:val="191731029"/>
              <w:placeholder>
                <w:docPart w:val="EBE119FE7A1348CB8BBC2739C2D9A487"/>
              </w:placeholder>
              <w:dataBinding w:prefixMappings="xmlns:ns0='urn:microsoft-dynamics-nav/reports/NightOwl_Sales_Inv_Work_NOWL/50000/'" w:xpath="/ns0:NavWordReportXmlPart[1]/ns0:Header[1]/ns0:Line[1]/ns0:JobNo[1]" w:storeItemID="{F8900B8B-B44C-46F6-BA21-B92FAE48E2C3}"/>
              <w:text/>
            </w:sdtPr>
            <w:sdtEndPr/>
            <w:sdtContent>
              <w:p w:rsidR="00A537F4" w:rsidRPr="00FD3C3E" w:rsidRDefault="00A537F4" w:rsidP="00BC4E68">
                <w:pPr>
                  <w:spacing w:after="0"/>
                  <w:jc w:val="center"/>
                </w:pPr>
                <w:proofErr w:type="spellStart"/>
                <w:r>
                  <w:t>JobNo</w:t>
                </w:r>
                <w:proofErr w:type="spellEnd"/>
              </w:p>
            </w:sdtContent>
          </w:sdt>
        </w:tc>
      </w:tr>
      <w:tr w:rsidR="00A537F4" w:rsidRPr="00C516A1" w:rsidTr="00963EFC">
        <w:tc>
          <w:tcPr>
            <w:tcW w:w="3330" w:type="dxa"/>
            <w:tcBorders>
              <w:top w:val="single" w:sz="4" w:space="0" w:color="auto"/>
              <w:left w:val="single" w:sz="4" w:space="0" w:color="auto"/>
              <w:bottom w:val="single" w:sz="4" w:space="0" w:color="auto"/>
              <w:right w:val="single" w:sz="4" w:space="0" w:color="auto"/>
            </w:tcBorders>
          </w:tcPr>
          <w:sdt>
            <w:sdtPr>
              <w:id w:val="-1268001938"/>
              <w:placeholder>
                <w:docPart w:val="BFF02CB46853458CA2F3747699375DCA"/>
              </w:placeholder>
              <w15:dataBinding w:prefixMappings="xmlns:ns0='urn:microsoft-dynamics-nav/reports/Standard_Sales_Invoice/1306/' " w:xpath="/ns0:NavWordReportXmlPart[1]/ns0:Header[1]/ns0:SalesPerson_Lbl[1]" w:storeItemID="{DFF8BEC2-C0A4-435F-9715-E42E03FFB647}"/>
            </w:sdtPr>
            <w:sdtEndPr/>
            <w:sdtContent>
              <w:p w:rsidR="00B57AD0" w:rsidRDefault="007D4C6D" w:rsidP="00BB3724">
                <w:pPr>
                  <w:pStyle w:val="Heading1"/>
                  <w:jc w:val="center"/>
                  <w:outlineLvl w:val="0"/>
                </w:pPr>
                <w:proofErr w:type="spellStart"/>
                <w:r>
                  <w:t>SalesPerson_Lbl</w:t>
                </w:r>
                <w:proofErr w:type="spellEnd"/>
              </w:p>
            </w:sdtContent>
          </w:sdt>
          <w:sdt>
            <w:sdtPr>
              <w:alias w:val="#Nav: /Header/SalesPersonName"/>
              <w:tag w:val="#Nav: NightOwl_Sales_Inv_Work_NOWL/50000"/>
              <w:id w:val="-2093382796"/>
              <w:placeholder>
                <w:docPart w:val="35A562EDFE524989A9558E270CBFDAF7"/>
              </w:placeholder>
              <w:dataBinding w:prefixMappings="xmlns:ns0='urn:microsoft-dynamics-nav/reports/NightOwl_Sales_Inv_Work_NOWL/50000/'" w:xpath="/ns0:NavWordReportXmlPart[1]/ns0:Header[1]/ns0:SalesPersonName[1]" w:storeItemID="{F8900B8B-B44C-46F6-BA21-B92FAE48E2C3}"/>
              <w:text/>
            </w:sdtPr>
            <w:sdtEndPr/>
            <w:sdtContent>
              <w:p w:rsidR="00A537F4" w:rsidRPr="00FD3C3E" w:rsidRDefault="00BB3724" w:rsidP="00BC4E68">
                <w:pPr>
                  <w:spacing w:after="0"/>
                  <w:jc w:val="center"/>
                </w:pPr>
                <w:r w:rsidRPr="00FD3C3E">
                  <w:rPr>
                    <w:lang w:val="da-DK"/>
                  </w:rPr>
                  <w:t>SalesPersonName</w:t>
                </w:r>
              </w:p>
            </w:sdtContent>
          </w:sdt>
        </w:tc>
        <w:tc>
          <w:tcPr>
            <w:tcW w:w="3510" w:type="dxa"/>
            <w:tcBorders>
              <w:top w:val="single" w:sz="4" w:space="0" w:color="auto"/>
              <w:left w:val="single" w:sz="4" w:space="0" w:color="auto"/>
              <w:bottom w:val="single" w:sz="4" w:space="0" w:color="auto"/>
              <w:right w:val="single" w:sz="4" w:space="0" w:color="auto"/>
            </w:tcBorders>
          </w:tcPr>
          <w:p w:rsidR="00A537F4" w:rsidRPr="00A65C2F" w:rsidRDefault="00BB3724" w:rsidP="00A65C2F">
            <w:pPr>
              <w:pStyle w:val="NoSpacing"/>
              <w:jc w:val="center"/>
              <w:rPr>
                <w:b/>
                <w:sz w:val="18"/>
                <w:szCs w:val="18"/>
              </w:rPr>
            </w:pPr>
            <w:r w:rsidRPr="00A65C2F">
              <w:rPr>
                <w:b/>
                <w:sz w:val="18"/>
                <w:szCs w:val="18"/>
              </w:rPr>
              <w:t>Customer Contact</w:t>
            </w:r>
          </w:p>
          <w:sdt>
            <w:sdtPr>
              <w:alias w:val="#Nav: /Header/CustomerContact"/>
              <w:tag w:val="#Nav: NightOwl_Sales_Inv_Work_NOWL/50000"/>
              <w:id w:val="769746474"/>
              <w:placeholder>
                <w:docPart w:val="DefaultPlaceholder_-1854013440"/>
              </w:placeholder>
              <w:dataBinding w:prefixMappings="xmlns:ns0='urn:microsoft-dynamics-nav/reports/NightOwl_Sales_Inv_Work_NOWL/50000/'" w:xpath="/ns0:NavWordReportXmlPart[1]/ns0:Header[1]/ns0:CustomerContact[1]" w:storeItemID="{F8900B8B-B44C-46F6-BA21-B92FAE48E2C3}"/>
              <w:text/>
            </w:sdtPr>
            <w:sdtEndPr/>
            <w:sdtContent>
              <w:p w:rsidR="00A65C2F" w:rsidRPr="00C516A1" w:rsidRDefault="00A65C2F" w:rsidP="00A65C2F">
                <w:pPr>
                  <w:pStyle w:val="NoSpacing"/>
                  <w:jc w:val="center"/>
                </w:pPr>
                <w:proofErr w:type="spellStart"/>
                <w:r>
                  <w:t>CustomerContact</w:t>
                </w:r>
                <w:proofErr w:type="spellEnd"/>
              </w:p>
            </w:sdtContent>
          </w:sdt>
        </w:tc>
        <w:tc>
          <w:tcPr>
            <w:tcW w:w="2633" w:type="dxa"/>
            <w:tcBorders>
              <w:top w:val="single" w:sz="4" w:space="0" w:color="auto"/>
              <w:left w:val="single" w:sz="4" w:space="0" w:color="auto"/>
              <w:bottom w:val="single" w:sz="4" w:space="0" w:color="auto"/>
              <w:right w:val="single" w:sz="4" w:space="0" w:color="auto"/>
            </w:tcBorders>
            <w:tcMar>
              <w:right w:w="0" w:type="dxa"/>
            </w:tcMar>
          </w:tcPr>
          <w:sdt>
            <w:sdtPr>
              <w:rPr>
                <w:lang w:val="da-DK"/>
              </w:rPr>
              <w:alias w:val="#Nav: /Header/DueDate_Lbl"/>
              <w:tag w:val="#Nav: NightOwl_Sales_Inv_Work_NOWL/50000"/>
              <w:id w:val="-1251649982"/>
              <w:placeholder>
                <w:docPart w:val="9C7EA3C265DF499C91189280A9C87BB3"/>
              </w:placeholder>
              <w:dataBinding w:prefixMappings="xmlns:ns0='urn:microsoft-dynamics-nav/reports/NightOwl_Sales_Inv_Work_NOWL/50000/'" w:xpath="/ns0:NavWordReportXmlPart[1]/ns0:Header[1]/ns0:DueDate_Lbl[1]" w:storeItemID="{F8900B8B-B44C-46F6-BA21-B92FAE48E2C3}"/>
              <w:text/>
            </w:sdtPr>
            <w:sdtEndPr/>
            <w:sdtContent>
              <w:p w:rsidR="00A537F4" w:rsidRDefault="00A537F4" w:rsidP="00BB3724">
                <w:pPr>
                  <w:pStyle w:val="Heading1"/>
                  <w:jc w:val="center"/>
                  <w:outlineLvl w:val="0"/>
                  <w:rPr>
                    <w:lang w:val="da-DK"/>
                  </w:rPr>
                </w:pPr>
                <w:r w:rsidRPr="00985550">
                  <w:rPr>
                    <w:lang w:val="da-DK"/>
                  </w:rPr>
                  <w:t>DueDate_Lbl</w:t>
                </w:r>
              </w:p>
            </w:sdtContent>
          </w:sdt>
          <w:sdt>
            <w:sdtPr>
              <w:alias w:val="#Nav: /Header/DocumentDate"/>
              <w:tag w:val="#Nav: NightOwl_Sales_Inv_Work_NOWL/50000"/>
              <w:id w:val="-386421384"/>
              <w:placeholder>
                <w:docPart w:val="DC1B7AC0B9C042AF988612C593E14D2A"/>
              </w:placeholder>
              <w:dataBinding w:prefixMappings="xmlns:ns0='urn:microsoft-dynamics-nav/reports/NightOwl_Sales_Inv_Work_NOWL/50000/'" w:xpath="/ns0:NavWordReportXmlPart[1]/ns0:Header[1]/ns0:DocumentDate[1]" w:storeItemID="{F8900B8B-B44C-46F6-BA21-B92FAE48E2C3}"/>
              <w:text/>
            </w:sdtPr>
            <w:sdtEndPr/>
            <w:sdtContent>
              <w:p w:rsidR="00A537F4" w:rsidRPr="00A537F4" w:rsidRDefault="00A537F4" w:rsidP="00BB3724">
                <w:pPr>
                  <w:pStyle w:val="Subtitle"/>
                  <w:jc w:val="center"/>
                  <w:rPr>
                    <w:szCs w:val="22"/>
                  </w:rPr>
                </w:pPr>
                <w:proofErr w:type="spellStart"/>
                <w:r w:rsidRPr="00364456">
                  <w:t>DocumentDate</w:t>
                </w:r>
                <w:proofErr w:type="spellEnd"/>
              </w:p>
            </w:sdtContent>
          </w:sdt>
        </w:tc>
      </w:tr>
    </w:tbl>
    <w:p w:rsidR="00D54DEE" w:rsidRDefault="00D54DEE" w:rsidP="00A537F4"/>
    <w:tbl>
      <w:tblPr>
        <w:tblW w:w="10530" w:type="dxa"/>
        <w:tblLayout w:type="fixed"/>
        <w:tblCellMar>
          <w:left w:w="0" w:type="dxa"/>
          <w:right w:w="113" w:type="dxa"/>
        </w:tblCellMar>
        <w:tblLook w:val="04A0" w:firstRow="1" w:lastRow="0" w:firstColumn="1" w:lastColumn="0" w:noHBand="0" w:noVBand="1"/>
      </w:tblPr>
      <w:tblGrid>
        <w:gridCol w:w="900"/>
        <w:gridCol w:w="900"/>
        <w:gridCol w:w="2142"/>
        <w:gridCol w:w="18"/>
        <w:gridCol w:w="1003"/>
        <w:gridCol w:w="167"/>
        <w:gridCol w:w="740"/>
        <w:gridCol w:w="250"/>
        <w:gridCol w:w="810"/>
        <w:gridCol w:w="810"/>
        <w:gridCol w:w="180"/>
        <w:gridCol w:w="360"/>
        <w:gridCol w:w="154"/>
        <w:gridCol w:w="26"/>
        <w:gridCol w:w="853"/>
        <w:gridCol w:w="317"/>
        <w:gridCol w:w="90"/>
        <w:gridCol w:w="810"/>
      </w:tblGrid>
      <w:tr w:rsidR="00A537F4" w:rsidRPr="00DB3913" w:rsidTr="00B540D6">
        <w:trPr>
          <w:gridAfter w:val="2"/>
          <w:wAfter w:w="900" w:type="dxa"/>
          <w:trHeight w:val="546"/>
        </w:trPr>
        <w:sdt>
          <w:sdtPr>
            <w:alias w:val="#Nav: /Header/Line/Quantity_Line_Lbl"/>
            <w:tag w:val="#Nav: NightOwl_Sales_Inv_Work_NOWL/50000"/>
            <w:id w:val="1182479650"/>
            <w:placeholder>
              <w:docPart w:val="787C3F04F8E34B6798BACDC5AE5F765F"/>
            </w:placeholder>
            <w:dataBinding w:prefixMappings="xmlns:ns0='urn:microsoft-dynamics-nav/reports/NightOwl_Sales_Inv_Work_NOWL/50000/'" w:xpath="/ns0:NavWordReportXmlPart[1]/ns0:Header[1]/ns0:Line[1]/ns0:Quantity_Line_Lbl[1]" w:storeItemID="{F8900B8B-B44C-46F6-BA21-B92FAE48E2C3}"/>
            <w:text/>
          </w:sdtPr>
          <w:sdtEndPr/>
          <w:sdtContent>
            <w:tc>
              <w:tcPr>
                <w:tcW w:w="900" w:type="dxa"/>
                <w:tcBorders>
                  <w:bottom w:val="single" w:sz="4" w:space="0" w:color="auto"/>
                </w:tcBorders>
                <w:vAlign w:val="bottom"/>
              </w:tcPr>
              <w:p w:rsidR="00A537F4" w:rsidRDefault="00A537F4" w:rsidP="009B5795">
                <w:pPr>
                  <w:pStyle w:val="Heading1"/>
                </w:pPr>
                <w:proofErr w:type="spellStart"/>
                <w:r>
                  <w:t>Quantity_Line_Lbl</w:t>
                </w:r>
                <w:proofErr w:type="spellEnd"/>
              </w:p>
            </w:tc>
          </w:sdtContent>
        </w:sdt>
        <w:sdt>
          <w:sdtPr>
            <w:alias w:val="#Nav: /Header/Line/Description_Line_Lbl"/>
            <w:tag w:val="#Nav: NightOwl_Sales_Inv_Work_NOWL/50000"/>
            <w:id w:val="1545399846"/>
            <w:placeholder>
              <w:docPart w:val="5FB09AD74EB248D7B303034EB0A74437"/>
            </w:placeholder>
            <w:dataBinding w:prefixMappings="xmlns:ns0='urn:microsoft-dynamics-nav/reports/NightOwl_Sales_Inv_Work_NOWL/50000/'" w:xpath="/ns0:NavWordReportXmlPart[1]/ns0:Header[1]/ns0:Line[1]/ns0:Description_Line_Lbl[1]" w:storeItemID="{F8900B8B-B44C-46F6-BA21-B92FAE48E2C3}"/>
            <w:text/>
          </w:sdtPr>
          <w:sdtEndPr/>
          <w:sdtContent>
            <w:tc>
              <w:tcPr>
                <w:tcW w:w="4230" w:type="dxa"/>
                <w:gridSpan w:val="5"/>
                <w:tcBorders>
                  <w:bottom w:val="single" w:sz="4" w:space="0" w:color="auto"/>
                </w:tcBorders>
                <w:vAlign w:val="bottom"/>
              </w:tcPr>
              <w:p w:rsidR="00A537F4" w:rsidRPr="00DB3913" w:rsidRDefault="00A537F4" w:rsidP="00D54DEE">
                <w:pPr>
                  <w:pStyle w:val="Heading1"/>
                </w:pPr>
                <w:r w:rsidRPr="00DB3913">
                  <w:rPr>
                    <w:lang w:val="da-DK"/>
                  </w:rPr>
                  <w:t>Description_Line_Lbl</w:t>
                </w:r>
              </w:p>
            </w:tc>
          </w:sdtContent>
        </w:sdt>
        <w:sdt>
          <w:sdtPr>
            <w:alias w:val="#Nav: /Header/Line/Unit_Lbl"/>
            <w:tag w:val="#Nav: NightOwl_Sales_Inv_Work_NOWL/50000"/>
            <w:id w:val="-92247916"/>
            <w:placeholder>
              <w:docPart w:val="6EAD6BCA1A644114B805AE941DCC32A5"/>
            </w:placeholder>
            <w:dataBinding w:prefixMappings="xmlns:ns0='urn:microsoft-dynamics-nav/reports/NightOwl_Sales_Inv_Work_NOWL/50000/'" w:xpath="/ns0:NavWordReportXmlPart[1]/ns0:Header[1]/ns0:Line[1]/ns0:Unit_Lbl[1]" w:storeItemID="{F8900B8B-B44C-46F6-BA21-B92FAE48E2C3}"/>
            <w:text/>
          </w:sdtPr>
          <w:sdtEndPr/>
          <w:sdtContent>
            <w:tc>
              <w:tcPr>
                <w:tcW w:w="990" w:type="dxa"/>
                <w:gridSpan w:val="2"/>
                <w:tcBorders>
                  <w:bottom w:val="single" w:sz="4" w:space="0" w:color="auto"/>
                </w:tcBorders>
                <w:vAlign w:val="bottom"/>
              </w:tcPr>
              <w:p w:rsidR="00A537F4" w:rsidRPr="00DB3913" w:rsidRDefault="00A537F4" w:rsidP="004F4682">
                <w:pPr>
                  <w:pStyle w:val="Heading1"/>
                </w:pPr>
                <w:proofErr w:type="spellStart"/>
                <w:r>
                  <w:t>Unit_Lbl</w:t>
                </w:r>
                <w:proofErr w:type="spellEnd"/>
              </w:p>
            </w:tc>
          </w:sdtContent>
        </w:sdt>
        <w:sdt>
          <w:sdtPr>
            <w:alias w:val="#Nav: /Header/Line/UnitPrice_Lbl2"/>
            <w:tag w:val="#Nav: NightOwl_Sales_Inv_Work_NOWL/50000"/>
            <w:id w:val="-992713755"/>
            <w:placeholder>
              <w:docPart w:val="6EAD6BCA1A644114B805AE941DCC32A5"/>
            </w:placeholder>
            <w:dataBinding w:prefixMappings="xmlns:ns0='urn:microsoft-dynamics-nav/reports/NightOwl_Sales_Inv_Work_NOWL/50000/'" w:xpath="/ns0:NavWordReportXmlPart[1]/ns0:Header[1]/ns0:Line[1]/ns0:UnitPrice_Lbl2[1]" w:storeItemID="{F8900B8B-B44C-46F6-BA21-B92FAE48E2C3}"/>
            <w:text/>
          </w:sdtPr>
          <w:sdtEndPr/>
          <w:sdtContent>
            <w:tc>
              <w:tcPr>
                <w:tcW w:w="1620" w:type="dxa"/>
                <w:gridSpan w:val="2"/>
                <w:tcBorders>
                  <w:bottom w:val="single" w:sz="4" w:space="0" w:color="auto"/>
                </w:tcBorders>
                <w:vAlign w:val="bottom"/>
              </w:tcPr>
              <w:p w:rsidR="00A537F4" w:rsidRPr="00DB3913" w:rsidRDefault="00A537F4" w:rsidP="00E53A6E">
                <w:pPr>
                  <w:pStyle w:val="Heading1"/>
                  <w:jc w:val="right"/>
                </w:pPr>
                <w:r>
                  <w:t>UnitPrice_Lbl2</w:t>
                </w:r>
              </w:p>
            </w:tc>
          </w:sdtContent>
        </w:sdt>
        <w:tc>
          <w:tcPr>
            <w:tcW w:w="180" w:type="dxa"/>
            <w:tcBorders>
              <w:bottom w:val="single" w:sz="4" w:space="0" w:color="auto"/>
            </w:tcBorders>
            <w:vAlign w:val="bottom"/>
          </w:tcPr>
          <w:p w:rsidR="00A537F4" w:rsidRPr="00DB3913" w:rsidRDefault="00A537F4" w:rsidP="00E53A6E">
            <w:pPr>
              <w:pStyle w:val="Heading1"/>
              <w:jc w:val="right"/>
            </w:pPr>
          </w:p>
        </w:tc>
        <w:sdt>
          <w:sdtPr>
            <w:alias w:val="#Nav: /Header/Line/LineAmount_Lbl"/>
            <w:tag w:val="#Nav: NightOwl_Sales_Inv_Work_NOWL/50000"/>
            <w:id w:val="-1881476720"/>
            <w:placeholder>
              <w:docPart w:val="6EAD6BCA1A644114B805AE941DCC32A5"/>
            </w:placeholder>
            <w:dataBinding w:prefixMappings="xmlns:ns0='urn:microsoft-dynamics-nav/reports/NightOwl_Sales_Inv_Work_NOWL/50000/'" w:xpath="/ns0:NavWordReportXmlPart[1]/ns0:Header[1]/ns0:Line[1]/ns0:LineAmount_Lbl[1]" w:storeItemID="{F8900B8B-B44C-46F6-BA21-B92FAE48E2C3}"/>
            <w:text/>
          </w:sdtPr>
          <w:sdtEndPr/>
          <w:sdtContent>
            <w:tc>
              <w:tcPr>
                <w:tcW w:w="1710" w:type="dxa"/>
                <w:gridSpan w:val="5"/>
                <w:tcBorders>
                  <w:bottom w:val="single" w:sz="4" w:space="0" w:color="auto"/>
                </w:tcBorders>
                <w:tcMar>
                  <w:right w:w="0" w:type="dxa"/>
                </w:tcMar>
                <w:vAlign w:val="bottom"/>
              </w:tcPr>
              <w:p w:rsidR="00A537F4" w:rsidRPr="00DB3913" w:rsidRDefault="00A537F4" w:rsidP="00E53A6E">
                <w:pPr>
                  <w:pStyle w:val="Heading1"/>
                  <w:jc w:val="right"/>
                </w:pPr>
                <w:proofErr w:type="spellStart"/>
                <w:r>
                  <w:t>LineAmount_Lbl</w:t>
                </w:r>
                <w:proofErr w:type="spellEnd"/>
              </w:p>
            </w:tc>
          </w:sdtContent>
        </w:sdt>
      </w:tr>
      <w:tr w:rsidR="00A537F4" w:rsidRPr="00FD3C3E" w:rsidTr="00B540D6">
        <w:trPr>
          <w:gridAfter w:val="2"/>
          <w:wAfter w:w="900" w:type="dxa"/>
          <w:trHeight w:val="182"/>
        </w:trPr>
        <w:tc>
          <w:tcPr>
            <w:tcW w:w="900" w:type="dxa"/>
            <w:tcBorders>
              <w:top w:val="single" w:sz="4" w:space="0" w:color="auto"/>
            </w:tcBorders>
          </w:tcPr>
          <w:p w:rsidR="00A537F4" w:rsidRPr="00FD3C3E" w:rsidRDefault="00A537F4" w:rsidP="00772EA7">
            <w:pPr>
              <w:spacing w:after="0"/>
              <w:rPr>
                <w:sz w:val="20"/>
                <w:szCs w:val="20"/>
              </w:rPr>
            </w:pPr>
          </w:p>
        </w:tc>
        <w:tc>
          <w:tcPr>
            <w:tcW w:w="4230" w:type="dxa"/>
            <w:gridSpan w:val="5"/>
            <w:tcBorders>
              <w:top w:val="single" w:sz="4" w:space="0" w:color="auto"/>
            </w:tcBorders>
          </w:tcPr>
          <w:p w:rsidR="00A537F4" w:rsidRPr="00FD3C3E" w:rsidRDefault="00A537F4" w:rsidP="00772EA7">
            <w:pPr>
              <w:spacing w:after="0"/>
              <w:rPr>
                <w:sz w:val="20"/>
                <w:szCs w:val="20"/>
              </w:rPr>
            </w:pPr>
          </w:p>
        </w:tc>
        <w:tc>
          <w:tcPr>
            <w:tcW w:w="990" w:type="dxa"/>
            <w:gridSpan w:val="2"/>
            <w:tcBorders>
              <w:top w:val="single" w:sz="4" w:space="0" w:color="auto"/>
            </w:tcBorders>
          </w:tcPr>
          <w:p w:rsidR="00A537F4" w:rsidRPr="00FD3C3E" w:rsidRDefault="00A537F4" w:rsidP="00772EA7">
            <w:pPr>
              <w:spacing w:after="0"/>
              <w:rPr>
                <w:sz w:val="20"/>
                <w:szCs w:val="20"/>
              </w:rPr>
            </w:pPr>
          </w:p>
        </w:tc>
        <w:tc>
          <w:tcPr>
            <w:tcW w:w="1620" w:type="dxa"/>
            <w:gridSpan w:val="2"/>
            <w:tcBorders>
              <w:top w:val="single" w:sz="4" w:space="0" w:color="auto"/>
            </w:tcBorders>
          </w:tcPr>
          <w:p w:rsidR="00A537F4" w:rsidRPr="00FD3C3E" w:rsidRDefault="00A537F4" w:rsidP="00772EA7">
            <w:pPr>
              <w:spacing w:after="0"/>
              <w:rPr>
                <w:sz w:val="20"/>
                <w:szCs w:val="20"/>
              </w:rPr>
            </w:pPr>
          </w:p>
        </w:tc>
        <w:tc>
          <w:tcPr>
            <w:tcW w:w="180" w:type="dxa"/>
            <w:tcBorders>
              <w:top w:val="single" w:sz="4" w:space="0" w:color="auto"/>
            </w:tcBorders>
          </w:tcPr>
          <w:p w:rsidR="00A537F4" w:rsidRPr="00FD3C3E" w:rsidRDefault="00A537F4" w:rsidP="00772EA7">
            <w:pPr>
              <w:spacing w:after="0"/>
              <w:rPr>
                <w:sz w:val="20"/>
                <w:szCs w:val="20"/>
              </w:rPr>
            </w:pPr>
          </w:p>
        </w:tc>
        <w:tc>
          <w:tcPr>
            <w:tcW w:w="1710" w:type="dxa"/>
            <w:gridSpan w:val="5"/>
            <w:tcBorders>
              <w:top w:val="single" w:sz="4" w:space="0" w:color="auto"/>
            </w:tcBorders>
            <w:tcMar>
              <w:right w:w="0" w:type="dxa"/>
            </w:tcMar>
          </w:tcPr>
          <w:p w:rsidR="00A537F4" w:rsidRPr="00FD3C3E" w:rsidRDefault="00A537F4" w:rsidP="00772EA7">
            <w:pPr>
              <w:spacing w:after="0"/>
              <w:rPr>
                <w:sz w:val="20"/>
                <w:szCs w:val="20"/>
              </w:rPr>
            </w:pPr>
          </w:p>
        </w:tc>
      </w:tr>
      <w:sdt>
        <w:sdtPr>
          <w:rPr>
            <w:b/>
            <w:bCs/>
            <w:sz w:val="20"/>
            <w:szCs w:val="20"/>
            <w:lang w:val="da-DK"/>
          </w:rPr>
          <w:alias w:val="#Nav: /Header/Line"/>
          <w:tag w:val="#Nav: NightOwl_Sales_Inv_Work_NOWL/50000"/>
          <w:id w:val="1327254768"/>
          <w15:dataBinding w:prefixMappings="xmlns:ns0='urn:microsoft-dynamics-nav/reports/NightOwl_Sales_Inv_Work_NOWL/50000/' " w:xpath="/ns0:NavWordReportXmlPart[1]/ns0:Header[1]/ns0:Line" w:storeItemID="{F8900B8B-B44C-46F6-BA21-B92FAE48E2C3}"/>
          <w15:repeatingSection/>
        </w:sdtPr>
        <w:sdtEndPr>
          <w:rPr>
            <w:b w:val="0"/>
            <w:bCs w:val="0"/>
          </w:rPr>
        </w:sdtEndPr>
        <w:sdtContent>
          <w:sdt>
            <w:sdtPr>
              <w:rPr>
                <w:b/>
                <w:bCs/>
                <w:sz w:val="20"/>
                <w:szCs w:val="20"/>
                <w:lang w:val="da-DK"/>
              </w:rPr>
              <w:id w:val="872800820"/>
              <w:placeholder>
                <w:docPart w:val="F601194705B7475AB90FE7C79A104085"/>
              </w:placeholder>
              <w15:repeatingSectionItem/>
            </w:sdtPr>
            <w:sdtEndPr>
              <w:rPr>
                <w:b w:val="0"/>
                <w:bCs w:val="0"/>
              </w:rPr>
            </w:sdtEndPr>
            <w:sdtContent>
              <w:tr w:rsidR="00A537F4" w:rsidRPr="00FD3C3E" w:rsidTr="00B540D6">
                <w:trPr>
                  <w:gridAfter w:val="2"/>
                  <w:wAfter w:w="900" w:type="dxa"/>
                  <w:trHeight w:val="227"/>
                </w:trPr>
                <w:sdt>
                  <w:sdtPr>
                    <w:rPr>
                      <w:b/>
                      <w:bCs/>
                      <w:sz w:val="20"/>
                      <w:szCs w:val="20"/>
                      <w:lang w:val="da-DK"/>
                    </w:rPr>
                    <w:alias w:val="#Nav: /Header/Line/Quantity_Line"/>
                    <w:tag w:val="#Nav: NightOwl_Sales_Inv_Work_NOWL/50000"/>
                    <w:id w:val="382909601"/>
                    <w:placeholder>
                      <w:docPart w:val="10E200C907CB4771BF40121D960A7853"/>
                    </w:placeholder>
                    <w:dataBinding w:prefixMappings="xmlns:ns0='urn:microsoft-dynamics-nav/reports/NightOwl_Sales_Inv_Work_NOWL/50000/'" w:xpath="/ns0:NavWordReportXmlPart[1]/ns0:Header[1]/ns0:Line[1]/ns0:Quantity_Line[1]" w:storeItemID="{F8900B8B-B44C-46F6-BA21-B92FAE48E2C3}"/>
                    <w:text/>
                  </w:sdtPr>
                  <w:sdtEndPr>
                    <w:rPr>
                      <w:b w:val="0"/>
                      <w:bCs w:val="0"/>
                      <w:lang w:val="en-US"/>
                    </w:rPr>
                  </w:sdtEndPr>
                  <w:sdtContent>
                    <w:tc>
                      <w:tcPr>
                        <w:tcW w:w="900" w:type="dxa"/>
                      </w:tcPr>
                      <w:p w:rsidR="00A537F4" w:rsidRPr="009B5795" w:rsidRDefault="00A537F4" w:rsidP="00B540D6">
                        <w:pPr>
                          <w:rPr>
                            <w:b/>
                            <w:bCs/>
                            <w:sz w:val="20"/>
                            <w:szCs w:val="20"/>
                            <w:lang w:val="da-DK"/>
                          </w:rPr>
                        </w:pPr>
                        <w:proofErr w:type="spellStart"/>
                        <w:r w:rsidRPr="009B5795">
                          <w:rPr>
                            <w:sz w:val="20"/>
                            <w:szCs w:val="20"/>
                          </w:rPr>
                          <w:t>Quantity_Line</w:t>
                        </w:r>
                        <w:proofErr w:type="spellEnd"/>
                      </w:p>
                    </w:tc>
                  </w:sdtContent>
                </w:sdt>
                <w:sdt>
                  <w:sdtPr>
                    <w:rPr>
                      <w:sz w:val="20"/>
                      <w:szCs w:val="20"/>
                    </w:rPr>
                    <w:alias w:val="#Nav: /Header/Line/Description_Line"/>
                    <w:tag w:val="#Nav: NightOwl_Sales_Inv_Work_NOWL/50000"/>
                    <w:id w:val="-1420935410"/>
                    <w:placeholder>
                      <w:docPart w:val="3280559E6CDC4369942A4D4E6D3563C6"/>
                    </w:placeholder>
                    <w:dataBinding w:prefixMappings="xmlns:ns0='urn:microsoft-dynamics-nav/reports/NightOwl_Sales_Inv_Work_NOWL/50000/'" w:xpath="/ns0:NavWordReportXmlPart[1]/ns0:Header[1]/ns0:Line[1]/ns0:Description_Line[1]" w:storeItemID="{F8900B8B-B44C-46F6-BA21-B92FAE48E2C3}"/>
                    <w:text/>
                  </w:sdtPr>
                  <w:sdtEndPr/>
                  <w:sdtContent>
                    <w:tc>
                      <w:tcPr>
                        <w:tcW w:w="4230" w:type="dxa"/>
                        <w:gridSpan w:val="5"/>
                      </w:tcPr>
                      <w:p w:rsidR="00A537F4" w:rsidRPr="009B5795" w:rsidRDefault="00A537F4" w:rsidP="00B540D6">
                        <w:pPr>
                          <w:rPr>
                            <w:sz w:val="20"/>
                            <w:szCs w:val="20"/>
                          </w:rPr>
                        </w:pPr>
                        <w:r w:rsidRPr="009B5795">
                          <w:rPr>
                            <w:sz w:val="20"/>
                            <w:szCs w:val="20"/>
                            <w:lang w:val="da-DK"/>
                          </w:rPr>
                          <w:t>Description_Line</w:t>
                        </w:r>
                      </w:p>
                    </w:tc>
                  </w:sdtContent>
                </w:sdt>
                <w:sdt>
                  <w:sdtPr>
                    <w:rPr>
                      <w:rStyle w:val="LeftAlignChar"/>
                      <w:sz w:val="20"/>
                      <w:szCs w:val="20"/>
                    </w:rPr>
                    <w:alias w:val="#Nav: /Header/Line/UnitOfMeasure"/>
                    <w:tag w:val="#Nav: NightOwl_Sales_Inv_Work_NOWL/50000"/>
                    <w:id w:val="436108881"/>
                    <w:placeholder>
                      <w:docPart w:val="98B313838258492C9B5B1F336FB368FA"/>
                    </w:placeholder>
                    <w:dataBinding w:prefixMappings="xmlns:ns0='urn:microsoft-dynamics-nav/reports/NightOwl_Sales_Inv_Work_NOWL/50000/'" w:xpath="/ns0:NavWordReportXmlPart[1]/ns0:Header[1]/ns0:Line[1]/ns0:UnitOfMeasure[1]" w:storeItemID="{F8900B8B-B44C-46F6-BA21-B92FAE48E2C3}"/>
                    <w:text/>
                  </w:sdtPr>
                  <w:sdtEndPr>
                    <w:rPr>
                      <w:rStyle w:val="LeftAlignChar"/>
                    </w:rPr>
                  </w:sdtEndPr>
                  <w:sdtContent>
                    <w:tc>
                      <w:tcPr>
                        <w:tcW w:w="990" w:type="dxa"/>
                        <w:gridSpan w:val="2"/>
                      </w:tcPr>
                      <w:p w:rsidR="00A537F4" w:rsidRPr="009B5795" w:rsidRDefault="00A537F4" w:rsidP="00B540D6">
                        <w:pPr>
                          <w:rPr>
                            <w:sz w:val="20"/>
                            <w:szCs w:val="20"/>
                          </w:rPr>
                        </w:pPr>
                        <w:r w:rsidRPr="009B5795">
                          <w:rPr>
                            <w:rStyle w:val="LeftAlignChar"/>
                            <w:sz w:val="20"/>
                            <w:szCs w:val="20"/>
                          </w:rPr>
                          <w:t>UnitOfMeasure</w:t>
                        </w:r>
                      </w:p>
                    </w:tc>
                  </w:sdtContent>
                </w:sdt>
                <w:sdt>
                  <w:sdtPr>
                    <w:rPr>
                      <w:sz w:val="20"/>
                      <w:szCs w:val="20"/>
                    </w:rPr>
                    <w:alias w:val="#Nav: /Header/Line/UnitPrice"/>
                    <w:tag w:val="#Nav: NightOwl_Sales_Inv_Work_NOWL/50000"/>
                    <w:id w:val="773364929"/>
                    <w:placeholder>
                      <w:docPart w:val="D3E36981FD924EBA825C6D2F823511B7"/>
                    </w:placeholder>
                    <w:dataBinding w:prefixMappings="xmlns:ns0='urn:microsoft-dynamics-nav/reports/NightOwl_Sales_Inv_Work_NOWL/50000/'" w:xpath="/ns0:NavWordReportXmlPart[1]/ns0:Header[1]/ns0:Line[1]/ns0:UnitPrice[1]" w:storeItemID="{F8900B8B-B44C-46F6-BA21-B92FAE48E2C3}"/>
                    <w:text/>
                  </w:sdtPr>
                  <w:sdtEndPr/>
                  <w:sdtContent>
                    <w:tc>
                      <w:tcPr>
                        <w:tcW w:w="1620" w:type="dxa"/>
                        <w:gridSpan w:val="2"/>
                      </w:tcPr>
                      <w:p w:rsidR="00A537F4" w:rsidRPr="009B5795" w:rsidRDefault="00A537F4" w:rsidP="00B540D6">
                        <w:pPr>
                          <w:pStyle w:val="RightAlign"/>
                          <w:rPr>
                            <w:sz w:val="20"/>
                            <w:szCs w:val="20"/>
                          </w:rPr>
                        </w:pPr>
                        <w:r w:rsidRPr="009B5795">
                          <w:rPr>
                            <w:sz w:val="20"/>
                            <w:szCs w:val="20"/>
                          </w:rPr>
                          <w:t>UnitPrice</w:t>
                        </w:r>
                      </w:p>
                    </w:tc>
                  </w:sdtContent>
                </w:sdt>
                <w:tc>
                  <w:tcPr>
                    <w:tcW w:w="180" w:type="dxa"/>
                  </w:tcPr>
                  <w:p w:rsidR="00A537F4" w:rsidRPr="009B5795" w:rsidRDefault="00A537F4" w:rsidP="004F4682">
                    <w:pPr>
                      <w:pStyle w:val="RightAlign"/>
                      <w:rPr>
                        <w:sz w:val="20"/>
                        <w:szCs w:val="20"/>
                      </w:rPr>
                    </w:pPr>
                  </w:p>
                </w:tc>
                <w:sdt>
                  <w:sdtPr>
                    <w:rPr>
                      <w:sz w:val="20"/>
                      <w:szCs w:val="20"/>
                    </w:rPr>
                    <w:alias w:val="#Nav: /Header/Line/LineAmount_Line"/>
                    <w:tag w:val="#Nav: NightOwl_Sales_Inv_Work_NOWL/50000"/>
                    <w:id w:val="-1829895906"/>
                    <w:placeholder>
                      <w:docPart w:val="D0FDBA495C6641358AF1A26B221E540F"/>
                    </w:placeholder>
                    <w:dataBinding w:prefixMappings="xmlns:ns0='urn:microsoft-dynamics-nav/reports/NightOwl_Sales_Inv_Work_NOWL/50000/'" w:xpath="/ns0:NavWordReportXmlPart[1]/ns0:Header[1]/ns0:Line[1]/ns0:LineAmount_Line[1]" w:storeItemID="{F8900B8B-B44C-46F6-BA21-B92FAE48E2C3}"/>
                    <w:text/>
                  </w:sdtPr>
                  <w:sdtEndPr/>
                  <w:sdtContent>
                    <w:tc>
                      <w:tcPr>
                        <w:tcW w:w="1710" w:type="dxa"/>
                        <w:gridSpan w:val="5"/>
                        <w:tcMar>
                          <w:right w:w="0" w:type="dxa"/>
                        </w:tcMar>
                      </w:tcPr>
                      <w:p w:rsidR="00A537F4" w:rsidRPr="009B5795" w:rsidRDefault="00A537F4" w:rsidP="00B540D6">
                        <w:pPr>
                          <w:pStyle w:val="RightAlign"/>
                          <w:rPr>
                            <w:sz w:val="20"/>
                            <w:szCs w:val="20"/>
                          </w:rPr>
                        </w:pPr>
                        <w:r w:rsidRPr="009B5795">
                          <w:rPr>
                            <w:sz w:val="20"/>
                            <w:szCs w:val="20"/>
                          </w:rPr>
                          <w:t>LineAmount_Line</w:t>
                        </w:r>
                      </w:p>
                    </w:tc>
                  </w:sdtContent>
                </w:sdt>
              </w:tr>
            </w:sdtContent>
          </w:sdt>
        </w:sdtContent>
      </w:sdt>
      <w:tr w:rsidR="00AF245F" w:rsidRPr="00FD3C3E" w:rsidTr="00AF245F">
        <w:trPr>
          <w:trHeight w:val="227"/>
        </w:trPr>
        <w:tc>
          <w:tcPr>
            <w:tcW w:w="900" w:type="dxa"/>
          </w:tcPr>
          <w:p w:rsidR="00AF245F" w:rsidRPr="00FD3C3E" w:rsidRDefault="00AF245F" w:rsidP="000D3772">
            <w:pPr>
              <w:pStyle w:val="NoSpacing"/>
            </w:pPr>
          </w:p>
        </w:tc>
        <w:tc>
          <w:tcPr>
            <w:tcW w:w="900" w:type="dxa"/>
          </w:tcPr>
          <w:p w:rsidR="00AF245F" w:rsidRPr="00FD3C3E" w:rsidRDefault="00AF245F" w:rsidP="000D3772">
            <w:pPr>
              <w:pStyle w:val="NoSpacing"/>
            </w:pPr>
          </w:p>
        </w:tc>
        <w:tc>
          <w:tcPr>
            <w:tcW w:w="2142" w:type="dxa"/>
          </w:tcPr>
          <w:p w:rsidR="00AF245F" w:rsidRPr="00FD3C3E" w:rsidRDefault="00AF245F" w:rsidP="000D3772">
            <w:pPr>
              <w:pStyle w:val="NoSpacing"/>
            </w:pPr>
          </w:p>
        </w:tc>
        <w:tc>
          <w:tcPr>
            <w:tcW w:w="1021" w:type="dxa"/>
            <w:gridSpan w:val="2"/>
          </w:tcPr>
          <w:p w:rsidR="00AF245F" w:rsidRPr="00FD3C3E" w:rsidRDefault="00AF245F" w:rsidP="000D3772">
            <w:pPr>
              <w:pStyle w:val="NoSpacing"/>
            </w:pPr>
          </w:p>
        </w:tc>
        <w:tc>
          <w:tcPr>
            <w:tcW w:w="907" w:type="dxa"/>
            <w:gridSpan w:val="2"/>
          </w:tcPr>
          <w:p w:rsidR="00AF245F" w:rsidRPr="00FD3C3E" w:rsidRDefault="00AF245F" w:rsidP="000D3772">
            <w:pPr>
              <w:pStyle w:val="NoSpacing"/>
            </w:pPr>
          </w:p>
        </w:tc>
        <w:tc>
          <w:tcPr>
            <w:tcW w:w="1060" w:type="dxa"/>
            <w:gridSpan w:val="2"/>
          </w:tcPr>
          <w:p w:rsidR="00AF245F" w:rsidRPr="00FD3C3E" w:rsidRDefault="00AF245F" w:rsidP="000D3772">
            <w:pPr>
              <w:pStyle w:val="NoSpacing"/>
            </w:pPr>
          </w:p>
        </w:tc>
        <w:tc>
          <w:tcPr>
            <w:tcW w:w="1350" w:type="dxa"/>
            <w:gridSpan w:val="3"/>
          </w:tcPr>
          <w:p w:rsidR="00AF245F" w:rsidRPr="00FD3C3E" w:rsidRDefault="00AF245F" w:rsidP="000D3772">
            <w:pPr>
              <w:pStyle w:val="NoSpacing"/>
            </w:pPr>
          </w:p>
        </w:tc>
        <w:tc>
          <w:tcPr>
            <w:tcW w:w="180" w:type="dxa"/>
            <w:gridSpan w:val="2"/>
          </w:tcPr>
          <w:p w:rsidR="00AF245F" w:rsidRPr="00FD3C3E" w:rsidRDefault="00AF245F" w:rsidP="000D3772">
            <w:pPr>
              <w:pStyle w:val="NoSpacing"/>
            </w:pPr>
          </w:p>
        </w:tc>
        <w:tc>
          <w:tcPr>
            <w:tcW w:w="853" w:type="dxa"/>
          </w:tcPr>
          <w:p w:rsidR="00AF245F" w:rsidRPr="00FD3C3E" w:rsidRDefault="00AF245F" w:rsidP="000D3772">
            <w:pPr>
              <w:pStyle w:val="NoSpacing"/>
            </w:pPr>
          </w:p>
        </w:tc>
        <w:tc>
          <w:tcPr>
            <w:tcW w:w="1217" w:type="dxa"/>
            <w:gridSpan w:val="3"/>
            <w:tcMar>
              <w:right w:w="0" w:type="dxa"/>
            </w:tcMar>
          </w:tcPr>
          <w:p w:rsidR="00AF245F" w:rsidRPr="00FD3C3E" w:rsidRDefault="00AF245F" w:rsidP="000D3772">
            <w:pPr>
              <w:pStyle w:val="NoSpacing"/>
            </w:pPr>
          </w:p>
        </w:tc>
      </w:tr>
      <w:sdt>
        <w:sdtPr>
          <w:rPr>
            <w:lang w:val="da-DK"/>
          </w:rPr>
          <w:alias w:val="#Nav: /Header/ReportTotalsLine"/>
          <w:tag w:val="#Nav: NightOwl_Sales_Inv_Work_NOWL/50000"/>
          <w:id w:val="1335187062"/>
          <w15:dataBinding w:prefixMappings="xmlns:ns0='urn:microsoft-dynamics-nav/reports/NightOwl_Sales_Inv_Work_NOWL/50000/' " w:xpath="/ns0:NavWordReportXmlPart[1]/ns0:Header[1]/ns0:ReportTotalsLine" w:storeItemID="{F8900B8B-B44C-46F6-BA21-B92FAE48E2C3}"/>
          <w15:repeatingSection/>
        </w:sdtPr>
        <w:sdtEndPr>
          <w:rPr>
            <w:sz w:val="20"/>
          </w:rPr>
        </w:sdtEndPr>
        <w:sdtContent>
          <w:sdt>
            <w:sdtPr>
              <w:rPr>
                <w:lang w:val="da-DK"/>
              </w:rPr>
              <w:id w:val="1255472063"/>
              <w:placeholder>
                <w:docPart w:val="E852A5E0070D4A6A97E9FAE2DFCC22B7"/>
              </w:placeholder>
              <w15:repeatingSectionItem/>
            </w:sdtPr>
            <w:sdtEndPr>
              <w:rPr>
                <w:sz w:val="20"/>
              </w:rPr>
            </w:sdtEndPr>
            <w:sdtContent>
              <w:tr w:rsidR="00AF245F" w:rsidRPr="00B011A7" w:rsidTr="00B011A7">
                <w:trPr>
                  <w:gridAfter w:val="1"/>
                  <w:wAfter w:w="810" w:type="dxa"/>
                  <w:trHeight w:val="227"/>
                </w:trPr>
                <w:tc>
                  <w:tcPr>
                    <w:tcW w:w="900" w:type="dxa"/>
                  </w:tcPr>
                  <w:p w:rsidR="00AF245F" w:rsidRDefault="00AF245F" w:rsidP="000D3772">
                    <w:pPr>
                      <w:pStyle w:val="NoSpacing"/>
                      <w:rPr>
                        <w:lang w:val="da-DK"/>
                      </w:rPr>
                    </w:pPr>
                  </w:p>
                </w:tc>
                <w:tc>
                  <w:tcPr>
                    <w:tcW w:w="900" w:type="dxa"/>
                  </w:tcPr>
                  <w:p w:rsidR="00AF245F" w:rsidRPr="00FD3C3E" w:rsidRDefault="00AF245F" w:rsidP="000D3772">
                    <w:pPr>
                      <w:pStyle w:val="NoSpacing"/>
                    </w:pPr>
                  </w:p>
                </w:tc>
                <w:tc>
                  <w:tcPr>
                    <w:tcW w:w="2142" w:type="dxa"/>
                  </w:tcPr>
                  <w:p w:rsidR="00AF245F" w:rsidRPr="00FD3C3E" w:rsidRDefault="00AF245F" w:rsidP="000D3772">
                    <w:pPr>
                      <w:pStyle w:val="NoSpacing"/>
                    </w:pPr>
                  </w:p>
                </w:tc>
                <w:tc>
                  <w:tcPr>
                    <w:tcW w:w="1021" w:type="dxa"/>
                    <w:gridSpan w:val="2"/>
                  </w:tcPr>
                  <w:p w:rsidR="00AF245F" w:rsidRPr="00FD3C3E" w:rsidRDefault="00AF245F" w:rsidP="000D3772">
                    <w:pPr>
                      <w:pStyle w:val="NoSpacing"/>
                    </w:pPr>
                  </w:p>
                </w:tc>
                <w:tc>
                  <w:tcPr>
                    <w:tcW w:w="907" w:type="dxa"/>
                    <w:gridSpan w:val="2"/>
                  </w:tcPr>
                  <w:p w:rsidR="00AF245F" w:rsidRPr="00FD3C3E" w:rsidRDefault="00AF245F" w:rsidP="000D3772">
                    <w:pPr>
                      <w:pStyle w:val="NoSpacing"/>
                    </w:pPr>
                  </w:p>
                </w:tc>
                <w:tc>
                  <w:tcPr>
                    <w:tcW w:w="250" w:type="dxa"/>
                  </w:tcPr>
                  <w:p w:rsidR="00AF245F" w:rsidRPr="00FD3C3E" w:rsidRDefault="00AF245F" w:rsidP="000D3772">
                    <w:pPr>
                      <w:pStyle w:val="NoSpacing"/>
                    </w:pPr>
                  </w:p>
                </w:tc>
                <w:sdt>
                  <w:sdtPr>
                    <w:rPr>
                      <w:sz w:val="20"/>
                    </w:rPr>
                    <w:alias w:val="#Nav: /Header/ReportTotalsLine/Description_ReportTotalsLine"/>
                    <w:tag w:val="#Nav: NightOwl_Sales_Inv_Work_NOWL/50000"/>
                    <w:id w:val="1245147859"/>
                    <w:placeholder>
                      <w:docPart w:val="B951DAE9DEC3413DB47DF61A1645C97A"/>
                    </w:placeholder>
                    <w:dataBinding w:prefixMappings="xmlns:ns0='urn:microsoft-dynamics-nav/reports/NightOwl_Sales_Inv_Work_NOWL/50000/'" w:xpath="/ns0:NavWordReportXmlPart[1]/ns0:Header[1]/ns0:ReportTotalsLine[1]/ns0:Description_ReportTotalsLine[1]" w:storeItemID="{F8900B8B-B44C-46F6-BA21-B92FAE48E2C3}"/>
                    <w:text/>
                  </w:sdtPr>
                  <w:sdtEndPr/>
                  <w:sdtContent>
                    <w:tc>
                      <w:tcPr>
                        <w:tcW w:w="2314" w:type="dxa"/>
                        <w:gridSpan w:val="5"/>
                      </w:tcPr>
                      <w:p w:rsidR="00AF245F" w:rsidRPr="00FD3C3E" w:rsidRDefault="00AF245F" w:rsidP="00B540D6">
                        <w:pPr>
                          <w:pStyle w:val="NoSpacing"/>
                        </w:pPr>
                        <w:proofErr w:type="spellStart"/>
                        <w:r w:rsidRPr="00B011A7">
                          <w:rPr>
                            <w:sz w:val="20"/>
                          </w:rPr>
                          <w:t>Description_ReportTotalsLine</w:t>
                        </w:r>
                        <w:proofErr w:type="spellEnd"/>
                      </w:p>
                    </w:tc>
                  </w:sdtContent>
                </w:sdt>
                <w:sdt>
                  <w:sdtPr>
                    <w:rPr>
                      <w:sz w:val="20"/>
                    </w:rPr>
                    <w:alias w:val="#Nav: /Header/ReportTotalsLine/AmountFormatted_ReportTotalsLine"/>
                    <w:tag w:val="#Nav: NightOwl_Sales_Inv_Work_NOWL/50000"/>
                    <w:id w:val="-197393798"/>
                    <w:placeholder>
                      <w:docPart w:val="B951DAE9DEC3413DB47DF61A1645C97A"/>
                    </w:placeholder>
                    <w:dataBinding w:prefixMappings="xmlns:ns0='urn:microsoft-dynamics-nav/reports/NightOwl_Sales_Inv_Work_NOWL/50000/'" w:xpath="/ns0:NavWordReportXmlPart[1]/ns0:Header[1]/ns0:ReportTotalsLine[1]/ns0:AmountFormatted_ReportTotalsLine[1]" w:storeItemID="{F8900B8B-B44C-46F6-BA21-B92FAE48E2C3}"/>
                    <w:text/>
                  </w:sdtPr>
                  <w:sdtEndPr/>
                  <w:sdtContent>
                    <w:tc>
                      <w:tcPr>
                        <w:tcW w:w="1286" w:type="dxa"/>
                        <w:gridSpan w:val="4"/>
                        <w:tcMar>
                          <w:right w:w="0" w:type="dxa"/>
                        </w:tcMar>
                      </w:tcPr>
                      <w:p w:rsidR="00AF245F" w:rsidRPr="00B011A7" w:rsidRDefault="00AF245F" w:rsidP="00B540D6">
                        <w:pPr>
                          <w:pStyle w:val="RightAlign"/>
                          <w:rPr>
                            <w:sz w:val="20"/>
                          </w:rPr>
                        </w:pPr>
                        <w:r w:rsidRPr="00B011A7">
                          <w:rPr>
                            <w:sz w:val="20"/>
                          </w:rPr>
                          <w:t>AmountFormatted_ReportTotalsLine</w:t>
                        </w:r>
                      </w:p>
                    </w:tc>
                  </w:sdtContent>
                </w:sdt>
              </w:tr>
            </w:sdtContent>
          </w:sdt>
        </w:sdtContent>
      </w:sdt>
      <w:tr w:rsidR="00AF245F" w:rsidRPr="00B011A7" w:rsidTr="00B011A7">
        <w:trPr>
          <w:gridAfter w:val="1"/>
          <w:wAfter w:w="810" w:type="dxa"/>
          <w:trHeight w:val="414"/>
        </w:trPr>
        <w:tc>
          <w:tcPr>
            <w:tcW w:w="900" w:type="dxa"/>
          </w:tcPr>
          <w:p w:rsidR="00AF245F" w:rsidRPr="00FD3C3E" w:rsidRDefault="00AF245F" w:rsidP="000D3772">
            <w:pPr>
              <w:pStyle w:val="NoSpacing"/>
            </w:pPr>
          </w:p>
        </w:tc>
        <w:tc>
          <w:tcPr>
            <w:tcW w:w="3060" w:type="dxa"/>
            <w:gridSpan w:val="3"/>
          </w:tcPr>
          <w:p w:rsidR="00AF245F" w:rsidRPr="00FD3C3E" w:rsidRDefault="00AF245F" w:rsidP="000D3772">
            <w:pPr>
              <w:pStyle w:val="NoSpacing"/>
            </w:pPr>
          </w:p>
        </w:tc>
        <w:tc>
          <w:tcPr>
            <w:tcW w:w="1910" w:type="dxa"/>
            <w:gridSpan w:val="3"/>
          </w:tcPr>
          <w:p w:rsidR="00AF245F" w:rsidRPr="00FD3C3E" w:rsidRDefault="00AF245F" w:rsidP="000D3772">
            <w:pPr>
              <w:pStyle w:val="NoSpacing"/>
            </w:pPr>
          </w:p>
        </w:tc>
        <w:tc>
          <w:tcPr>
            <w:tcW w:w="250" w:type="dxa"/>
          </w:tcPr>
          <w:p w:rsidR="00AF245F" w:rsidRPr="00FD3C3E" w:rsidRDefault="00AF245F" w:rsidP="000D3772">
            <w:pPr>
              <w:pStyle w:val="NoSpacing"/>
            </w:pPr>
          </w:p>
        </w:tc>
        <w:sdt>
          <w:sdtPr>
            <w:rPr>
              <w:b/>
              <w:sz w:val="20"/>
            </w:rPr>
            <w:alias w:val="#Nav: /Header/Totals/TotalText"/>
            <w:tag w:val="#Nav: NightOwl_Sales_Inv_Work_NOWL/50000"/>
            <w:id w:val="1088344960"/>
            <w:placeholder>
              <w:docPart w:val="B951DAE9DEC3413DB47DF61A1645C97A"/>
            </w:placeholder>
            <w:dataBinding w:prefixMappings="xmlns:ns0='urn:microsoft-dynamics-nav/reports/NightOwl_Sales_Inv_Work_NOWL/50000/'" w:xpath="/ns0:NavWordReportXmlPart[1]/ns0:Header[1]/ns0:Totals[1]/ns0:TotalText[1]" w:storeItemID="{F8900B8B-B44C-46F6-BA21-B92FAE48E2C3}"/>
            <w:text/>
          </w:sdtPr>
          <w:sdtEndPr/>
          <w:sdtContent>
            <w:tc>
              <w:tcPr>
                <w:tcW w:w="2314" w:type="dxa"/>
                <w:gridSpan w:val="5"/>
              </w:tcPr>
              <w:p w:rsidR="00AF245F" w:rsidRPr="00FD3C3E" w:rsidRDefault="00AF245F" w:rsidP="000D3772">
                <w:pPr>
                  <w:pStyle w:val="NoSpacing"/>
                  <w:rPr>
                    <w:b/>
                  </w:rPr>
                </w:pPr>
                <w:proofErr w:type="spellStart"/>
                <w:r w:rsidRPr="00B011A7">
                  <w:rPr>
                    <w:b/>
                    <w:sz w:val="20"/>
                  </w:rPr>
                  <w:t>TotalText</w:t>
                </w:r>
                <w:proofErr w:type="spellEnd"/>
              </w:p>
            </w:tc>
          </w:sdtContent>
        </w:sdt>
        <w:sdt>
          <w:sdtPr>
            <w:rPr>
              <w:b/>
              <w:sz w:val="20"/>
            </w:rPr>
            <w:alias w:val="#Nav: /Header/Totals/TotalAmountIncludingVAT"/>
            <w:tag w:val="#Nav: NightOwl_Sales_Inv_Work_NOWL/50000"/>
            <w:id w:val="1661501859"/>
            <w:placeholder>
              <w:docPart w:val="10C07AE788074039BC9441BD92D718D5"/>
            </w:placeholder>
            <w:dataBinding w:prefixMappings="xmlns:ns0='urn:microsoft-dynamics-nav/reports/NightOwl_Sales_Inv_Work_NOWL/50000/'" w:xpath="/ns0:NavWordReportXmlPart[1]/ns0:Header[1]/ns0:Totals[1]/ns0:TotalAmountIncludingVAT[1]" w:storeItemID="{F8900B8B-B44C-46F6-BA21-B92FAE48E2C3}"/>
            <w:text/>
          </w:sdtPr>
          <w:sdtEndPr/>
          <w:sdtContent>
            <w:tc>
              <w:tcPr>
                <w:tcW w:w="1286" w:type="dxa"/>
                <w:gridSpan w:val="4"/>
                <w:tcMar>
                  <w:right w:w="0" w:type="dxa"/>
                </w:tcMar>
              </w:tcPr>
              <w:p w:rsidR="00AF245F" w:rsidRPr="00B011A7" w:rsidRDefault="00AF245F" w:rsidP="000D3772">
                <w:pPr>
                  <w:pStyle w:val="RightAlign"/>
                  <w:rPr>
                    <w:b/>
                    <w:sz w:val="20"/>
                  </w:rPr>
                </w:pPr>
                <w:r w:rsidRPr="00B011A7">
                  <w:rPr>
                    <w:b/>
                    <w:sz w:val="20"/>
                  </w:rPr>
                  <w:t>TotalAmountIncludingVAT</w:t>
                </w:r>
              </w:p>
            </w:tc>
          </w:sdtContent>
        </w:sdt>
      </w:tr>
    </w:tbl>
    <w:p w:rsidR="001D2965" w:rsidRDefault="001D2965" w:rsidP="00D54DEE">
      <w:pPr>
        <w:keepNext/>
        <w:spacing w:before="120" w:after="60"/>
        <w:rPr>
          <w:sz w:val="16"/>
          <w:szCs w:val="16"/>
        </w:rPr>
      </w:pPr>
    </w:p>
    <w:p w:rsidR="001D2965" w:rsidRDefault="001D2965" w:rsidP="00D54DEE">
      <w:pPr>
        <w:keepNext/>
        <w:spacing w:before="120" w:after="60"/>
        <w:rPr>
          <w:sz w:val="16"/>
          <w:szCs w:val="16"/>
        </w:rPr>
      </w:pPr>
    </w:p>
    <w:p w:rsidR="00243020" w:rsidRDefault="00243020">
      <w:pPr>
        <w:keepNext/>
        <w:spacing w:before="120" w:after="60"/>
        <w:rPr>
          <w:sz w:val="16"/>
          <w:szCs w:val="16"/>
        </w:rPr>
      </w:pPr>
      <w:bookmarkStart w:id="0" w:name="_GoBack"/>
      <w:bookmarkEnd w:id="0"/>
    </w:p>
    <w:sectPr w:rsidR="00243020" w:rsidSect="001010DD">
      <w:headerReference w:type="default" r:id="rId10"/>
      <w:footerReference w:type="default" r:id="rId11"/>
      <w:headerReference w:type="first" r:id="rId12"/>
      <w:footerReference w:type="first" r:id="rId13"/>
      <w:pgSz w:w="12240" w:h="15840" w:code="1"/>
      <w:pgMar w:top="567" w:right="567" w:bottom="567"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6BBB" w:rsidRDefault="004B6BBB" w:rsidP="00E40C63">
      <w:pPr>
        <w:spacing w:after="0"/>
      </w:pPr>
      <w:r>
        <w:separator/>
      </w:r>
    </w:p>
  </w:endnote>
  <w:endnote w:type="continuationSeparator" w:id="0">
    <w:p w:rsidR="004B6BBB" w:rsidRDefault="004B6BBB" w:rsidP="00E40C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CellSpacing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567" w:type="dxa"/>
      </w:tblCellMar>
      <w:tblLook w:val="04A0" w:firstRow="1" w:lastRow="0" w:firstColumn="1" w:lastColumn="0" w:noHBand="0" w:noVBand="1"/>
    </w:tblPr>
    <w:tblGrid>
      <w:gridCol w:w="10539"/>
    </w:tblGrid>
    <w:tr w:rsidR="001D1CE2" w:rsidRPr="00982950" w:rsidTr="00C43401">
      <w:trPr>
        <w:cantSplit/>
        <w:trHeight w:val="227"/>
        <w:tblCellSpacing w:w="11" w:type="dxa"/>
      </w:trPr>
      <w:tc>
        <w:tcPr>
          <w:tcW w:w="4978" w:type="pct"/>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567" w:type="dxa"/>
            </w:tblCellMar>
            <w:tblLook w:val="04A0" w:firstRow="1" w:lastRow="0" w:firstColumn="1" w:lastColumn="0" w:noHBand="0" w:noVBand="1"/>
          </w:tblPr>
          <w:tblGrid>
            <w:gridCol w:w="9928"/>
          </w:tblGrid>
          <w:tr w:rsidR="00C43401" w:rsidTr="00C43401">
            <w:sdt>
              <w:sdtPr>
                <w:rPr>
                  <w:lang w:val="da-DK"/>
                </w:rPr>
                <w:alias w:val="#Nav: /Header/CompanyLegalStatement"/>
                <w:tag w:val="#Nav: NightOwl_Sales_Inv_Work_NOWL/50000"/>
                <w:id w:val="-207500241"/>
                <w:placeholder>
                  <w:docPart w:val="D74323E5E83F4DBCB91329738FC0774A"/>
                </w:placeholder>
                <w:dataBinding w:prefixMappings="xmlns:ns0='urn:microsoft-dynamics-nav/reports/NightOwl_Sales_Inv_Work_NOWL/50000/'" w:xpath="/ns0:NavWordReportXmlPart[1]/ns0:Header[1]/ns0:CompanyLegalStatement[1]" w:storeItemID="{F8900B8B-B44C-46F6-BA21-B92FAE48E2C3}"/>
                <w:text/>
              </w:sdtPr>
              <w:sdtEndPr/>
              <w:sdtContent>
                <w:tc>
                  <w:tcPr>
                    <w:tcW w:w="5000" w:type="pct"/>
                  </w:tcPr>
                  <w:p w:rsidR="00C43401" w:rsidRDefault="00C43401" w:rsidP="0090637C">
                    <w:pPr>
                      <w:pStyle w:val="NoSpacing"/>
                      <w:rPr>
                        <w:sz w:val="16"/>
                        <w:szCs w:val="16"/>
                      </w:rPr>
                    </w:pPr>
                    <w:r w:rsidRPr="00F83594">
                      <w:rPr>
                        <w:lang w:val="da-DK"/>
                      </w:rPr>
                      <w:t>CompanyLegalStatement</w:t>
                    </w:r>
                  </w:p>
                </w:tc>
              </w:sdtContent>
            </w:sdt>
          </w:tr>
        </w:tbl>
        <w:p w:rsidR="001D1CE2" w:rsidRDefault="001D1CE2" w:rsidP="0090637C">
          <w:pPr>
            <w:pStyle w:val="NoSpacing"/>
            <w:rPr>
              <w:sz w:val="18"/>
              <w:szCs w:val="18"/>
            </w:rPr>
          </w:pPr>
        </w:p>
      </w:tc>
    </w:tr>
  </w:tbl>
  <w:p w:rsidR="000E071F" w:rsidRPr="001D1CE2" w:rsidRDefault="000E071F" w:rsidP="001D1CE2">
    <w:pPr>
      <w:pStyle w:val="Footer"/>
      <w:rPr>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456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84" w:type="dxa"/>
      </w:tblCellMar>
      <w:tblLook w:val="04A0" w:firstRow="1" w:lastRow="0" w:firstColumn="1" w:lastColumn="0" w:noHBand="0" w:noVBand="1"/>
    </w:tblPr>
    <w:tblGrid>
      <w:gridCol w:w="6854"/>
      <w:gridCol w:w="2777"/>
    </w:tblGrid>
    <w:tr w:rsidR="00783941" w:rsidTr="00783941">
      <w:tc>
        <w:tcPr>
          <w:tcW w:w="3552" w:type="pct"/>
        </w:tcPr>
        <w:tbl>
          <w:tblPr>
            <w:tblStyle w:val="TableGrid"/>
            <w:tblW w:w="65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0"/>
          </w:tblGrid>
          <w:tr w:rsidR="00783941" w:rsidTr="00783941">
            <w:tc>
              <w:tcPr>
                <w:tcW w:w="6570" w:type="dxa"/>
              </w:tcPr>
              <w:p w:rsidR="00783941" w:rsidRPr="00243020" w:rsidRDefault="00783941" w:rsidP="00783941">
                <w:pPr>
                  <w:keepNext/>
                  <w:spacing w:after="0"/>
                  <w:rPr>
                    <w:sz w:val="18"/>
                    <w:szCs w:val="16"/>
                  </w:rPr>
                </w:pPr>
                <w:r w:rsidRPr="00243020">
                  <w:rPr>
                    <w:sz w:val="18"/>
                    <w:szCs w:val="16"/>
                  </w:rPr>
                  <w:t>ALL INVOICES ARE DUE UPON RECEIPT.  INTEREST AT THE RATE OF THE LESSER 1.5% PER MONTH OR THE MAXIMUM LEGAL RATE WILL BE CHARGED ON INVOICES NOT PAID IN 30 DAYS.  CUSTOMER AGREES TO PAY ALL LEGAL FEES INCURED AS THE RESULT OF THE COLLECTION OF PAST DUE ACCOUNTS</w:t>
                </w:r>
              </w:p>
            </w:tc>
          </w:tr>
        </w:tbl>
        <w:p w:rsidR="00783941" w:rsidRDefault="00783941" w:rsidP="00C43401">
          <w:pPr>
            <w:pStyle w:val="Heading2"/>
            <w:outlineLvl w:val="1"/>
          </w:pPr>
        </w:p>
      </w:tc>
      <w:tc>
        <w:tcPr>
          <w:tcW w:w="1448" w:type="pct"/>
        </w:tcPr>
        <w:p w:rsidR="00783941" w:rsidRDefault="00783941" w:rsidP="00783941">
          <w:pPr>
            <w:keepNext/>
            <w:spacing w:after="0"/>
            <w:rPr>
              <w:b/>
              <w:szCs w:val="16"/>
            </w:rPr>
          </w:pPr>
        </w:p>
        <w:p w:rsidR="00783941" w:rsidRDefault="00783941" w:rsidP="00783941">
          <w:pPr>
            <w:keepNext/>
            <w:spacing w:after="0"/>
            <w:rPr>
              <w:b/>
              <w:szCs w:val="16"/>
            </w:rPr>
          </w:pPr>
          <w:r w:rsidRPr="00243020">
            <w:rPr>
              <w:b/>
              <w:szCs w:val="16"/>
            </w:rPr>
            <w:t>PLEASE PAY UPON RECEIPT</w:t>
          </w:r>
        </w:p>
        <w:p w:rsidR="00783941" w:rsidRDefault="00783941" w:rsidP="00783941">
          <w:pPr>
            <w:pStyle w:val="Heading2"/>
            <w:jc w:val="center"/>
            <w:outlineLvl w:val="1"/>
            <w:rPr>
              <w:lang w:val="da-DK"/>
            </w:rPr>
          </w:pPr>
          <w:r w:rsidRPr="00783941">
            <w:rPr>
              <w:b/>
              <w:sz w:val="22"/>
              <w:szCs w:val="16"/>
            </w:rPr>
            <w:t>OF THIS INVOICE</w:t>
          </w:r>
        </w:p>
      </w:tc>
    </w:tr>
    <w:tr w:rsidR="00783941" w:rsidRPr="00F83594" w:rsidTr="00783941">
      <w:tc>
        <w:tcPr>
          <w:tcW w:w="3552" w:type="pct"/>
        </w:tcPr>
        <w:p w:rsidR="00783941" w:rsidRPr="00F83594" w:rsidRDefault="00783941" w:rsidP="00C43401"/>
      </w:tc>
      <w:tc>
        <w:tcPr>
          <w:tcW w:w="1448" w:type="pct"/>
        </w:tcPr>
        <w:p w:rsidR="00783941" w:rsidRPr="00F83594" w:rsidRDefault="00783941" w:rsidP="00C43401">
          <w:pPr>
            <w:rPr>
              <w:lang w:val="da-DK"/>
            </w:rPr>
          </w:pPr>
        </w:p>
      </w:tc>
    </w:tr>
  </w:tbl>
  <w:p w:rsidR="00C43401" w:rsidRPr="005C497A" w:rsidRDefault="00C43401">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6BBB" w:rsidRDefault="004B6BBB" w:rsidP="00E40C63">
      <w:pPr>
        <w:spacing w:after="0"/>
      </w:pPr>
      <w:r>
        <w:separator/>
      </w:r>
    </w:p>
  </w:footnote>
  <w:footnote w:type="continuationSeparator" w:id="0">
    <w:p w:rsidR="004B6BBB" w:rsidRDefault="004B6BBB" w:rsidP="00E40C6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174"/>
      <w:gridCol w:w="4365"/>
    </w:tblGrid>
    <w:tr w:rsidR="00C43401" w:rsidTr="00772EA7">
      <w:tc>
        <w:tcPr>
          <w:tcW w:w="2929" w:type="pct"/>
        </w:tcPr>
        <w:p w:rsidR="00C43401" w:rsidRPr="00C43401" w:rsidRDefault="004B6BBB" w:rsidP="00C43401">
          <w:pPr>
            <w:rPr>
              <w:rStyle w:val="Strong"/>
            </w:rPr>
          </w:pPr>
          <w:sdt>
            <w:sdtPr>
              <w:rPr>
                <w:rStyle w:val="Strong"/>
              </w:rPr>
              <w:alias w:val="#Nav: /Header/DocumentTitle_Lbl"/>
              <w:tag w:val="#Nav: NightOwl_Sales_Inv_Work_NOWL/50000"/>
              <w:id w:val="1118172250"/>
              <w:placeholder>
                <w:docPart w:val="85F17D8968A64DA6A4F66CAAC909213D"/>
              </w:placeholder>
              <w:dataBinding w:prefixMappings="xmlns:ns0='urn:microsoft-dynamics-nav/reports/NightOwl_Sales_Inv_Work_NOWL/50000/'" w:xpath="/ns0:NavWordReportXmlPart[1]/ns0:Header[1]/ns0:DocumentTitle_Lbl[1]" w:storeItemID="{F8900B8B-B44C-46F6-BA21-B92FAE48E2C3}"/>
              <w:text/>
            </w:sdtPr>
            <w:sdtEndPr>
              <w:rPr>
                <w:rStyle w:val="Strong"/>
              </w:rPr>
            </w:sdtEndPr>
            <w:sdtContent>
              <w:proofErr w:type="spellStart"/>
              <w:r w:rsidR="00C43401" w:rsidRPr="00C43401">
                <w:rPr>
                  <w:rStyle w:val="Strong"/>
                </w:rPr>
                <w:t>DocumentTitle_Lbl</w:t>
              </w:r>
              <w:proofErr w:type="spellEnd"/>
            </w:sdtContent>
          </w:sdt>
          <w:r w:rsidR="00C43401" w:rsidRPr="00C43401">
            <w:rPr>
              <w:rStyle w:val="Strong"/>
            </w:rPr>
            <w:t xml:space="preserve"> </w:t>
          </w:r>
          <w:sdt>
            <w:sdtPr>
              <w:rPr>
                <w:rStyle w:val="Strong"/>
              </w:rPr>
              <w:alias w:val="#Nav: /Header/DocumentNo"/>
              <w:tag w:val="#Nav: NightOwl_Sales_Inv_Work_NOWL/50000"/>
              <w:id w:val="-1792285139"/>
              <w:placeholder>
                <w:docPart w:val="85F17D8968A64DA6A4F66CAAC909213D"/>
              </w:placeholder>
              <w:dataBinding w:prefixMappings="xmlns:ns0='urn:microsoft-dynamics-nav/reports/NightOwl_Sales_Inv_Work_NOWL/50000/'" w:xpath="/ns0:NavWordReportXmlPart[1]/ns0:Header[1]/ns0:DocumentNo[1]" w:storeItemID="{F8900B8B-B44C-46F6-BA21-B92FAE48E2C3}"/>
              <w:text/>
            </w:sdtPr>
            <w:sdtEndPr>
              <w:rPr>
                <w:rStyle w:val="Strong"/>
              </w:rPr>
            </w:sdtEndPr>
            <w:sdtContent>
              <w:proofErr w:type="spellStart"/>
              <w:r w:rsidR="001D2965">
                <w:rPr>
                  <w:rStyle w:val="Strong"/>
                </w:rPr>
                <w:t>DocumentNo</w:t>
              </w:r>
              <w:proofErr w:type="spellEnd"/>
            </w:sdtContent>
          </w:sdt>
        </w:p>
        <w:sdt>
          <w:sdtPr>
            <w:alias w:val="#Nav: /Header/DocumentDate"/>
            <w:tag w:val="#Nav: NightOwl_Sales_Inv_Work_NOWL/50000"/>
            <w:id w:val="-1183590736"/>
            <w:placeholder>
              <w:docPart w:val="647FBC123D0D4A4C8824A50443E4DFC1"/>
            </w:placeholder>
            <w:dataBinding w:prefixMappings="xmlns:ns0='urn:microsoft-dynamics-nav/reports/NightOwl_Sales_Inv_Work_NOWL/50000/'" w:xpath="/ns0:NavWordReportXmlPart[1]/ns0:Header[1]/ns0:DocumentDate[1]" w:storeItemID="{F8900B8B-B44C-46F6-BA21-B92FAE48E2C3}"/>
            <w:text/>
          </w:sdtPr>
          <w:sdtEndPr/>
          <w:sdtContent>
            <w:p w:rsidR="00C43401" w:rsidRDefault="00C43401" w:rsidP="00C43401">
              <w:pPr>
                <w:pStyle w:val="NoSpacing"/>
              </w:pPr>
              <w:proofErr w:type="spellStart"/>
              <w:r w:rsidRPr="00364456">
                <w:t>DocumentDate</w:t>
              </w:r>
              <w:proofErr w:type="spellEnd"/>
            </w:p>
          </w:sdtContent>
        </w:sdt>
        <w:p w:rsidR="00C43401" w:rsidRDefault="004B6BBB" w:rsidP="00C43401">
          <w:pPr>
            <w:pStyle w:val="NoSpacing"/>
            <w:rPr>
              <w:b/>
            </w:rPr>
          </w:pPr>
          <w:sdt>
            <w:sdtPr>
              <w:alias w:val="#Nav: /Header/Page_Lbl"/>
              <w:tag w:val="#Nav: NightOwl_Sales_Inv_Work_NOWL/50000"/>
              <w:id w:val="-1719745130"/>
              <w:placeholder>
                <w:docPart w:val="85F17D8968A64DA6A4F66CAAC909213D"/>
              </w:placeholder>
              <w:dataBinding w:prefixMappings="xmlns:ns0='urn:microsoft-dynamics-nav/reports/NightOwl_Sales_Inv_Work_NOWL/50000/'" w:xpath="/ns0:NavWordReportXmlPart[1]/ns0:Header[1]/ns0:Page_Lbl[1]" w:storeItemID="{F8900B8B-B44C-46F6-BA21-B92FAE48E2C3}"/>
              <w:text/>
            </w:sdtPr>
            <w:sdtEndPr/>
            <w:sdtContent>
              <w:proofErr w:type="spellStart"/>
              <w:r w:rsidR="00C43401" w:rsidRPr="00204F31">
                <w:t>Page_Lbl</w:t>
              </w:r>
              <w:proofErr w:type="spellEnd"/>
            </w:sdtContent>
          </w:sdt>
          <w:r w:rsidR="00C43401" w:rsidRPr="00204F31">
            <w:t xml:space="preserve">  </w:t>
          </w:r>
          <w:r w:rsidR="00C43401" w:rsidRPr="00204F31">
            <w:rPr>
              <w:bCs/>
            </w:rPr>
            <w:fldChar w:fldCharType="begin"/>
          </w:r>
          <w:r w:rsidR="00C43401" w:rsidRPr="00204F31">
            <w:rPr>
              <w:bCs/>
            </w:rPr>
            <w:instrText xml:space="preserve"> PAGE  \* Arabic  \* MERGEFORMAT </w:instrText>
          </w:r>
          <w:r w:rsidR="00C43401" w:rsidRPr="00204F31">
            <w:rPr>
              <w:bCs/>
            </w:rPr>
            <w:fldChar w:fldCharType="separate"/>
          </w:r>
          <w:r w:rsidR="00E2277C">
            <w:rPr>
              <w:bCs/>
              <w:noProof/>
            </w:rPr>
            <w:t>2</w:t>
          </w:r>
          <w:r w:rsidR="00C43401" w:rsidRPr="00204F31">
            <w:rPr>
              <w:bCs/>
            </w:rPr>
            <w:fldChar w:fldCharType="end"/>
          </w:r>
          <w:r w:rsidR="00C43401" w:rsidRPr="00204F31">
            <w:t xml:space="preserve"> / </w:t>
          </w:r>
          <w:r w:rsidR="00C43401" w:rsidRPr="00204F31">
            <w:rPr>
              <w:bCs/>
            </w:rPr>
            <w:fldChar w:fldCharType="begin"/>
          </w:r>
          <w:r w:rsidR="00C43401" w:rsidRPr="00204F31">
            <w:rPr>
              <w:bCs/>
            </w:rPr>
            <w:instrText xml:space="preserve"> NUMPAGES  \* Arabic  \* MERGEFORMAT </w:instrText>
          </w:r>
          <w:r w:rsidR="00C43401" w:rsidRPr="00204F31">
            <w:rPr>
              <w:bCs/>
            </w:rPr>
            <w:fldChar w:fldCharType="separate"/>
          </w:r>
          <w:r w:rsidR="00E2277C">
            <w:rPr>
              <w:bCs/>
              <w:noProof/>
            </w:rPr>
            <w:t>2</w:t>
          </w:r>
          <w:r w:rsidR="00C43401" w:rsidRPr="00204F31">
            <w:rPr>
              <w:bCs/>
            </w:rPr>
            <w:fldChar w:fldCharType="end"/>
          </w:r>
        </w:p>
      </w:tc>
      <w:tc>
        <w:tcPr>
          <w:tcW w:w="2071" w:type="pct"/>
        </w:tcPr>
        <w:p w:rsidR="00C43401" w:rsidRDefault="00C43401" w:rsidP="00C43401">
          <w:pPr>
            <w:pStyle w:val="Header"/>
            <w:jc w:val="right"/>
            <w:rPr>
              <w:b/>
            </w:rPr>
          </w:pPr>
        </w:p>
      </w:tc>
    </w:tr>
  </w:tbl>
  <w:p w:rsidR="00D6006D" w:rsidRPr="001D1CE2" w:rsidRDefault="00D6006D" w:rsidP="00D6006D">
    <w:pPr>
      <w:pStyle w:val="Header"/>
      <w:ind w:right="141"/>
      <w:rPr>
        <w:b/>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456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600"/>
      <w:gridCol w:w="3061"/>
      <w:gridCol w:w="2970"/>
    </w:tblGrid>
    <w:tr w:rsidR="00350519" w:rsidTr="00A94C05">
      <w:tc>
        <w:tcPr>
          <w:tcW w:w="1869" w:type="pct"/>
        </w:tcPr>
        <w:p w:rsidR="00350519" w:rsidRDefault="004B6BBB" w:rsidP="00350519">
          <w:pPr>
            <w:pStyle w:val="Subtitle"/>
            <w:rPr>
              <w:b/>
            </w:rPr>
          </w:pPr>
          <w:sdt>
            <w:sdtPr>
              <w:alias w:val="#Nav: /Header/CompanyPicture"/>
              <w:tag w:val="#Nav: NightOwl_Sales_Inv_Work_NOWL/50000"/>
              <w:id w:val="795027538"/>
              <w:dataBinding w:prefixMappings="xmlns:ns0='urn:microsoft-dynamics-nav/reports/NightOwl_Sales_Inv_Work_NOWL/50000/'" w:xpath="/ns0:NavWordReportXmlPart[1]/ns0:Header[1]/ns0:CompanyPicture[1]" w:storeItemID="{F8900B8B-B44C-46F6-BA21-B92FAE48E2C3}"/>
              <w:picture/>
            </w:sdtPr>
            <w:sdtEndPr/>
            <w:sdtContent>
              <w:r w:rsidR="00350519">
                <w:rPr>
                  <w:noProof/>
                </w:rPr>
                <w:drawing>
                  <wp:inline distT="0" distB="0" distL="0" distR="0" wp14:anchorId="461D1946" wp14:editId="655F5B2F">
                    <wp:extent cx="1080000" cy="10800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
                            <a:stretch>
                              <a:fillRect/>
                            </a:stretch>
                          </pic:blipFill>
                          <pic:spPr bwMode="auto">
                            <a:xfrm>
                              <a:off x="0" y="0"/>
                              <a:ext cx="1080000" cy="1080000"/>
                            </a:xfrm>
                            <a:prstGeom prst="rect">
                              <a:avLst/>
                            </a:prstGeom>
                            <a:noFill/>
                            <a:ln>
                              <a:noFill/>
                            </a:ln>
                          </pic:spPr>
                        </pic:pic>
                      </a:graphicData>
                    </a:graphic>
                  </wp:inline>
                </w:drawing>
              </w:r>
            </w:sdtContent>
          </w:sdt>
        </w:p>
      </w:tc>
      <w:tc>
        <w:tcPr>
          <w:tcW w:w="1589" w:type="pct"/>
        </w:tcPr>
        <w:p w:rsidR="00350519" w:rsidRDefault="00350519" w:rsidP="00350519">
          <w:pPr>
            <w:pStyle w:val="Header"/>
            <w:tabs>
              <w:tab w:val="clear" w:pos="4680"/>
            </w:tabs>
            <w:jc w:val="center"/>
            <w:rPr>
              <w:b/>
            </w:rPr>
          </w:pPr>
        </w:p>
      </w:tc>
      <w:tc>
        <w:tcPr>
          <w:tcW w:w="1542" w:type="pct"/>
        </w:tcPr>
        <w:p w:rsidR="00350519" w:rsidRDefault="00350519" w:rsidP="00350519">
          <w:pPr>
            <w:pStyle w:val="Header"/>
            <w:tabs>
              <w:tab w:val="clear" w:pos="4680"/>
            </w:tabs>
            <w:jc w:val="center"/>
            <w:rPr>
              <w:b/>
              <w:sz w:val="28"/>
            </w:rPr>
          </w:pPr>
          <w:r>
            <w:rPr>
              <w:b/>
              <w:sz w:val="28"/>
            </w:rPr>
            <w:t>PLEASE PAY FROM THIS INVOICE</w:t>
          </w:r>
        </w:p>
        <w:p w:rsidR="00350519" w:rsidRDefault="00350519" w:rsidP="00350519">
          <w:pPr>
            <w:pStyle w:val="Header"/>
            <w:tabs>
              <w:tab w:val="clear" w:pos="4680"/>
            </w:tabs>
            <w:jc w:val="center"/>
            <w:rPr>
              <w:sz w:val="20"/>
            </w:rPr>
          </w:pPr>
          <w:r w:rsidRPr="00350519">
            <w:rPr>
              <w:sz w:val="20"/>
            </w:rPr>
            <w:t>Remit To:</w:t>
          </w:r>
        </w:p>
        <w:p w:rsidR="00350519" w:rsidRPr="00350519" w:rsidRDefault="00350519" w:rsidP="00350519">
          <w:pPr>
            <w:pStyle w:val="Header"/>
            <w:tabs>
              <w:tab w:val="clear" w:pos="4680"/>
            </w:tabs>
            <w:jc w:val="center"/>
          </w:pPr>
          <w:proofErr w:type="spellStart"/>
          <w:r w:rsidRPr="00350519">
            <w:t>NightOwl</w:t>
          </w:r>
          <w:proofErr w:type="spellEnd"/>
          <w:r w:rsidRPr="00350519">
            <w:t xml:space="preserve"> Discovery, Inc.</w:t>
          </w:r>
        </w:p>
        <w:p w:rsidR="00350519" w:rsidRPr="00350519" w:rsidRDefault="00350519" w:rsidP="00350519">
          <w:pPr>
            <w:pStyle w:val="Header"/>
            <w:tabs>
              <w:tab w:val="clear" w:pos="4680"/>
            </w:tabs>
            <w:jc w:val="center"/>
          </w:pPr>
          <w:r w:rsidRPr="00350519">
            <w:t>1000 Parkers Lake Road</w:t>
          </w:r>
        </w:p>
        <w:p w:rsidR="00350519" w:rsidRPr="00350519" w:rsidRDefault="00350519" w:rsidP="00350519">
          <w:pPr>
            <w:pStyle w:val="Header"/>
            <w:tabs>
              <w:tab w:val="clear" w:pos="4680"/>
            </w:tabs>
            <w:jc w:val="center"/>
          </w:pPr>
          <w:r w:rsidRPr="00350519">
            <w:t>Wayzata, MN  55391</w:t>
          </w:r>
        </w:p>
        <w:p w:rsidR="00350519" w:rsidRPr="00350519" w:rsidRDefault="00350519" w:rsidP="00350519">
          <w:pPr>
            <w:pStyle w:val="Header"/>
            <w:tabs>
              <w:tab w:val="clear" w:pos="4680"/>
            </w:tabs>
            <w:jc w:val="center"/>
          </w:pPr>
          <w:r w:rsidRPr="00350519">
            <w:t>Phone (612) 337-0448</w:t>
          </w:r>
        </w:p>
        <w:p w:rsidR="00350519" w:rsidRPr="00350519" w:rsidRDefault="00350519" w:rsidP="00350519">
          <w:pPr>
            <w:pStyle w:val="Header"/>
            <w:tabs>
              <w:tab w:val="clear" w:pos="4680"/>
            </w:tabs>
            <w:jc w:val="center"/>
            <w:rPr>
              <w:sz w:val="28"/>
            </w:rPr>
          </w:pPr>
          <w:r w:rsidRPr="00350519">
            <w:t>Tax ID# 41-1690135</w:t>
          </w:r>
        </w:p>
      </w:tc>
    </w:tr>
    <w:tr w:rsidR="00350519" w:rsidTr="000F326A">
      <w:trPr>
        <w:trHeight w:val="2058"/>
      </w:trPr>
      <w:tc>
        <w:tcPr>
          <w:tcW w:w="1869" w:type="pct"/>
        </w:tcPr>
        <w:p w:rsidR="00350519" w:rsidRDefault="00350519" w:rsidP="00350519">
          <w:pPr>
            <w:pStyle w:val="Title"/>
            <w:rPr>
              <w:b/>
              <w:sz w:val="28"/>
            </w:rPr>
          </w:pPr>
          <w:r w:rsidRPr="00350519">
            <w:rPr>
              <w:b/>
              <w:sz w:val="28"/>
            </w:rPr>
            <w:t>Sold to:</w:t>
          </w:r>
        </w:p>
        <w:sdt>
          <w:sdtPr>
            <w:rPr>
              <w:b/>
              <w:bCs/>
            </w:rPr>
            <w:alias w:val="#Nav: /Header/CustomerAddress1"/>
            <w:tag w:val="#Nav: NightOwl_Sales_Inv_Work_NOWL/50000"/>
            <w:id w:val="-346637227"/>
            <w:placeholder>
              <w:docPart w:val="E782D93644FA4CA2B2EC5AF7CE71D154"/>
            </w:placeholder>
            <w:dataBinding w:prefixMappings="xmlns:ns0='urn:microsoft-dynamics-nav/reports/NightOwl_Sales_Inv_Work_NOWL/50000/'" w:xpath="/ns0:NavWordReportXmlPart[1]/ns0:Header[1]/ns0:CustomerAddress1[1]" w:storeItemID="{F8900B8B-B44C-46F6-BA21-B92FAE48E2C3}"/>
            <w:text/>
          </w:sdtPr>
          <w:sdtEndPr>
            <w:rPr>
              <w:b w:val="0"/>
              <w:bCs w:val="0"/>
            </w:rPr>
          </w:sdtEndPr>
          <w:sdtContent>
            <w:p w:rsidR="002840B8" w:rsidRPr="002840B8" w:rsidRDefault="00FE2967" w:rsidP="00FE2967">
              <w:pPr>
                <w:spacing w:after="0"/>
              </w:pPr>
              <w:r w:rsidRPr="00204F31">
                <w:rPr>
                  <w:lang w:val="da-DK"/>
                </w:rPr>
                <w:t>CustomerAddress1</w:t>
              </w:r>
            </w:p>
          </w:sdtContent>
        </w:sdt>
        <w:sdt>
          <w:sdtPr>
            <w:rPr>
              <w:rFonts w:asciiTheme="minorHAnsi" w:hAnsiTheme="minorHAnsi" w:cstheme="minorHAnsi"/>
              <w:sz w:val="22"/>
            </w:rPr>
            <w:alias w:val="#Nav: /Header/CustomerAddress2"/>
            <w:tag w:val="#Nav: NightOwl_Sales_Inv_Work_NOWL/50000"/>
            <w:id w:val="2121793087"/>
            <w:placeholder>
              <w:docPart w:val="2659ECBCEB9B41539AC38C164D09567F"/>
            </w:placeholder>
            <w:dataBinding w:prefixMappings="xmlns:ns0='urn:microsoft-dynamics-nav/reports/NightOwl_Sales_Inv_Work_NOWL/50000/'" w:xpath="/ns0:NavWordReportXmlPart[1]/ns0:Header[1]/ns0:CustomerAddress2[1]" w:storeItemID="{F8900B8B-B44C-46F6-BA21-B92FAE48E2C3}"/>
            <w:text/>
          </w:sdtPr>
          <w:sdtEndPr/>
          <w:sdtContent>
            <w:p w:rsidR="00350519" w:rsidRPr="00A94C05" w:rsidRDefault="00A94C05" w:rsidP="00FE2967">
              <w:pPr>
                <w:pStyle w:val="Title"/>
                <w:spacing w:after="0"/>
                <w:rPr>
                  <w:rFonts w:asciiTheme="minorHAnsi" w:hAnsiTheme="minorHAnsi" w:cstheme="minorHAnsi"/>
                </w:rPr>
              </w:pPr>
              <w:r w:rsidRPr="00A94C05">
                <w:rPr>
                  <w:rFonts w:asciiTheme="minorHAnsi" w:hAnsiTheme="minorHAnsi" w:cstheme="minorHAnsi"/>
                  <w:sz w:val="22"/>
                  <w:lang w:val="da-DK"/>
                </w:rPr>
                <w:t>CustomerAddress2</w:t>
              </w:r>
            </w:p>
          </w:sdtContent>
        </w:sdt>
        <w:sdt>
          <w:sdtPr>
            <w:alias w:val="#Nav: /Header/CustomerAddress3"/>
            <w:tag w:val="#Nav: NightOwl_Sales_Inv_Work_NOWL/50000"/>
            <w:id w:val="536395156"/>
            <w:placeholder>
              <w:docPart w:val="B6755234E3DD4812BB6E9D4C340D7686"/>
            </w:placeholder>
            <w:dataBinding w:prefixMappings="xmlns:ns0='urn:microsoft-dynamics-nav/reports/NightOwl_Sales_Inv_Work_NOWL/50000/'" w:xpath="/ns0:NavWordReportXmlPart[1]/ns0:Header[1]/ns0:CustomerAddress3[1]" w:storeItemID="{F8900B8B-B44C-46F6-BA21-B92FAE48E2C3}"/>
            <w:text/>
          </w:sdtPr>
          <w:sdtEndPr/>
          <w:sdtContent>
            <w:p w:rsidR="00350519" w:rsidRDefault="00A94C05" w:rsidP="00350519">
              <w:pPr>
                <w:pStyle w:val="Subtitle"/>
              </w:pPr>
              <w:r w:rsidRPr="00204F31">
                <w:rPr>
                  <w:lang w:val="da-DK"/>
                </w:rPr>
                <w:t>CustomerAddress3</w:t>
              </w:r>
            </w:p>
          </w:sdtContent>
        </w:sdt>
        <w:sdt>
          <w:sdtPr>
            <w:alias w:val="#Nav: /Header/CustomerAddress4"/>
            <w:tag w:val="#Nav: NightOwl_Sales_Inv_Work_NOWL/50000"/>
            <w:id w:val="1229109116"/>
            <w:placeholder>
              <w:docPart w:val="ABF62603A85947EB8CA84942A5541B46"/>
            </w:placeholder>
            <w:dataBinding w:prefixMappings="xmlns:ns0='urn:microsoft-dynamics-nav/reports/NightOwl_Sales_Inv_Work_NOWL/50000/'" w:xpath="/ns0:NavWordReportXmlPart[1]/ns0:Header[1]/ns0:CustomerAddress4[1]" w:storeItemID="{F8900B8B-B44C-46F6-BA21-B92FAE48E2C3}"/>
            <w:text/>
          </w:sdtPr>
          <w:sdtEndPr/>
          <w:sdtContent>
            <w:p w:rsidR="00A94C05" w:rsidRPr="00A94C05" w:rsidRDefault="00A94C05" w:rsidP="00FE2967">
              <w:pPr>
                <w:spacing w:after="0"/>
              </w:pPr>
              <w:r w:rsidRPr="00204F31">
                <w:rPr>
                  <w:lang w:val="da-DK"/>
                </w:rPr>
                <w:t>CustomerAddress4</w:t>
              </w:r>
            </w:p>
          </w:sdtContent>
        </w:sdt>
        <w:sdt>
          <w:sdtPr>
            <w:alias w:val="#Nav: /Header/CustomerAddress5"/>
            <w:tag w:val="#Nav: NightOwl_Sales_Inv_Work_NOWL/50000"/>
            <w:id w:val="1814057176"/>
            <w:placeholder>
              <w:docPart w:val="F03B30A641464B01AEB2FC2FFC7BCFF1"/>
            </w:placeholder>
            <w:dataBinding w:prefixMappings="xmlns:ns0='urn:microsoft-dynamics-nav/reports/NightOwl_Sales_Inv_Work_NOWL/50000/'" w:xpath="/ns0:NavWordReportXmlPart[1]/ns0:Header[1]/ns0:CustomerAddress5[1]" w:storeItemID="{F8900B8B-B44C-46F6-BA21-B92FAE48E2C3}"/>
            <w:text/>
          </w:sdtPr>
          <w:sdtEndPr/>
          <w:sdtContent>
            <w:p w:rsidR="00350519" w:rsidRDefault="00A94C05" w:rsidP="002840B8">
              <w:pPr>
                <w:pStyle w:val="Subtitle"/>
              </w:pPr>
              <w:r w:rsidRPr="00204F31">
                <w:rPr>
                  <w:lang w:val="da-DK"/>
                </w:rPr>
                <w:t>CustomerAddress5</w:t>
              </w:r>
            </w:p>
          </w:sdtContent>
        </w:sdt>
        <w:sdt>
          <w:sdtPr>
            <w:alias w:val="#Nav: /Header/CustomerAddress6"/>
            <w:tag w:val="#Nav: NightOwl_Sales_Inv_Work_NOWL/50000"/>
            <w:id w:val="-2064325541"/>
            <w:placeholder>
              <w:docPart w:val="E6463D406E9243F283EFEE4F1528029A"/>
            </w:placeholder>
            <w:dataBinding w:prefixMappings="xmlns:ns0='urn:microsoft-dynamics-nav/reports/NightOwl_Sales_Inv_Work_NOWL/50000/'" w:xpath="/ns0:NavWordReportXmlPart[1]/ns0:Header[1]/ns0:CustomerAddress6[1]" w:storeItemID="{F8900B8B-B44C-46F6-BA21-B92FAE48E2C3}"/>
            <w:text/>
          </w:sdtPr>
          <w:sdtEndPr/>
          <w:sdtContent>
            <w:p w:rsidR="00A94C05" w:rsidRDefault="00A94C05" w:rsidP="00FE2967">
              <w:pPr>
                <w:spacing w:after="0"/>
              </w:pPr>
              <w:r w:rsidRPr="00204F31">
                <w:rPr>
                  <w:lang w:val="da-DK"/>
                </w:rPr>
                <w:t>CustomerAddress6</w:t>
              </w:r>
            </w:p>
          </w:sdtContent>
        </w:sdt>
        <w:sdt>
          <w:sdtPr>
            <w:alias w:val="#Nav: /Header/CustomerAddress7"/>
            <w:tag w:val="#Nav: NightOwl_Sales_Inv_Work_NOWL/50000"/>
            <w:id w:val="-762605892"/>
            <w:placeholder>
              <w:docPart w:val="8112E10018024499A0A30BEB0F37F767"/>
            </w:placeholder>
            <w:dataBinding w:prefixMappings="xmlns:ns0='urn:microsoft-dynamics-nav/reports/NightOwl_Sales_Inv_Work_NOWL/50000/'" w:xpath="/ns0:NavWordReportXmlPart[1]/ns0:Header[1]/ns0:CustomerAddress7[1]" w:storeItemID="{F8900B8B-B44C-46F6-BA21-B92FAE48E2C3}"/>
            <w:text/>
          </w:sdtPr>
          <w:sdtEndPr/>
          <w:sdtContent>
            <w:p w:rsidR="00A94C05" w:rsidRDefault="00A94C05" w:rsidP="00FE2967">
              <w:pPr>
                <w:spacing w:after="0"/>
              </w:pPr>
              <w:r w:rsidRPr="00204F31">
                <w:rPr>
                  <w:lang w:val="da-DK"/>
                </w:rPr>
                <w:t>CustomerAddress7</w:t>
              </w:r>
            </w:p>
          </w:sdtContent>
        </w:sdt>
        <w:sdt>
          <w:sdtPr>
            <w:alias w:val="#Nav: /Header/CustomerAddress8"/>
            <w:tag w:val="#Nav: NightOwl_Sales_Inv_Work_NOWL/50000"/>
            <w:id w:val="571465082"/>
            <w:placeholder>
              <w:docPart w:val="1DEFD22E024F490AA57237EDAC2C578B"/>
            </w:placeholder>
            <w:dataBinding w:prefixMappings="xmlns:ns0='urn:microsoft-dynamics-nav/reports/NightOwl_Sales_Inv_Work_NOWL/50000/'" w:xpath="/ns0:NavWordReportXmlPart[1]/ns0:Header[1]/ns0:CustomerAddress8[1]" w:storeItemID="{F8900B8B-B44C-46F6-BA21-B92FAE48E2C3}"/>
            <w:text/>
          </w:sdtPr>
          <w:sdtEndPr/>
          <w:sdtContent>
            <w:p w:rsidR="00A94C05" w:rsidRPr="00A94C05" w:rsidRDefault="00A94C05" w:rsidP="000F326A">
              <w:pPr>
                <w:spacing w:after="0"/>
              </w:pPr>
              <w:r w:rsidRPr="00204F31">
                <w:rPr>
                  <w:lang w:val="da-DK"/>
                </w:rPr>
                <w:t>CustomerAddress8</w:t>
              </w:r>
            </w:p>
          </w:sdtContent>
        </w:sdt>
      </w:tc>
      <w:tc>
        <w:tcPr>
          <w:tcW w:w="1589" w:type="pct"/>
          <w:vAlign w:val="center"/>
        </w:tcPr>
        <w:p w:rsidR="00A94C05" w:rsidRPr="00A94C05" w:rsidRDefault="00A94C05" w:rsidP="000F326A">
          <w:pPr>
            <w:pStyle w:val="Header"/>
            <w:jc w:val="center"/>
            <w:rPr>
              <w:b/>
              <w:noProof/>
              <w:sz w:val="56"/>
            </w:rPr>
          </w:pPr>
          <w:r w:rsidRPr="00A94C05">
            <w:rPr>
              <w:b/>
              <w:noProof/>
              <w:sz w:val="72"/>
            </w:rPr>
            <w:t>Invoic</w:t>
          </w:r>
          <w:r w:rsidR="000E05D9">
            <w:rPr>
              <w:b/>
              <w:noProof/>
              <w:sz w:val="72"/>
            </w:rPr>
            <w:t>e</w:t>
          </w:r>
        </w:p>
      </w:tc>
      <w:tc>
        <w:tcPr>
          <w:tcW w:w="1542" w:type="pct"/>
        </w:tcPr>
        <w:p w:rsidR="002840B8" w:rsidRDefault="002840B8" w:rsidP="00C43401">
          <w:pPr>
            <w:pStyle w:val="Header"/>
            <w:jc w:val="right"/>
          </w:pPr>
        </w:p>
        <w:p w:rsidR="002840B8" w:rsidRDefault="002840B8" w:rsidP="00C43401">
          <w:pPr>
            <w:pStyle w:val="Header"/>
            <w:jc w:val="right"/>
          </w:pPr>
        </w:p>
        <w:p w:rsidR="002840B8" w:rsidRDefault="002840B8" w:rsidP="00C43401">
          <w:pPr>
            <w:pStyle w:val="Header"/>
            <w:jc w:val="right"/>
          </w:pPr>
        </w:p>
        <w:p w:rsidR="002840B8" w:rsidRPr="002840B8" w:rsidRDefault="004B6BBB" w:rsidP="002840B8">
          <w:pPr>
            <w:pStyle w:val="Header"/>
            <w:jc w:val="right"/>
            <w:rPr>
              <w:b/>
            </w:rPr>
          </w:pPr>
          <w:sdt>
            <w:sdtPr>
              <w:rPr>
                <w:b/>
                <w:sz w:val="24"/>
              </w:rPr>
              <w:alias w:val="#Nav: /Header/DocumentTitle_Lbl"/>
              <w:tag w:val="#Nav: NightOwl_Sales_Inv_Work_NOWL/50000"/>
              <w:id w:val="-243725382"/>
              <w:placeholder>
                <w:docPart w:val="AC802A0BEE8F4BDBAD29A7C5C7F14B90"/>
              </w:placeholder>
              <w:dataBinding w:prefixMappings="xmlns:ns0='urn:microsoft-dynamics-nav/reports/NightOwl_Sales_Inv_Work_NOWL/50000/'" w:xpath="/ns0:NavWordReportXmlPart[1]/ns0:Header[1]/ns0:DocumentTitle_Lbl[1]" w:storeItemID="{F8900B8B-B44C-46F6-BA21-B92FAE48E2C3}"/>
              <w:text/>
            </w:sdtPr>
            <w:sdtEndPr/>
            <w:sdtContent>
              <w:proofErr w:type="spellStart"/>
              <w:r w:rsidR="002840B8" w:rsidRPr="002840B8">
                <w:rPr>
                  <w:b/>
                  <w:sz w:val="24"/>
                </w:rPr>
                <w:t>DocumentTitle_Lbl</w:t>
              </w:r>
              <w:proofErr w:type="spellEnd"/>
            </w:sdtContent>
          </w:sdt>
        </w:p>
        <w:p w:rsidR="002840B8" w:rsidRDefault="004B6BBB" w:rsidP="00C43401">
          <w:pPr>
            <w:pStyle w:val="Header"/>
            <w:jc w:val="right"/>
            <w:rPr>
              <w:sz w:val="24"/>
            </w:rPr>
          </w:pPr>
          <w:sdt>
            <w:sdtPr>
              <w:rPr>
                <w:sz w:val="24"/>
              </w:rPr>
              <w:alias w:val="#Nav: /Header/DocumentNo"/>
              <w:tag w:val="#Nav: NightOwl_Sales_Inv_Work_NOWL/50000"/>
              <w:id w:val="468630016"/>
              <w:placeholder>
                <w:docPart w:val="FDF3E938853045F5B689D23A8F31B7C7"/>
              </w:placeholder>
              <w:dataBinding w:prefixMappings="xmlns:ns0='urn:microsoft-dynamics-nav/reports/NightOwl_Sales_Inv_Work_NOWL/50000/'" w:xpath="/ns0:NavWordReportXmlPart[1]/ns0:Header[1]/ns0:DocumentNo[1]" w:storeItemID="{F8900B8B-B44C-46F6-BA21-B92FAE48E2C3}"/>
              <w:text/>
            </w:sdtPr>
            <w:sdtEndPr/>
            <w:sdtContent>
              <w:proofErr w:type="spellStart"/>
              <w:r w:rsidR="002840B8" w:rsidRPr="002840B8">
                <w:rPr>
                  <w:sz w:val="24"/>
                </w:rPr>
                <w:t>DocumentNo</w:t>
              </w:r>
              <w:proofErr w:type="spellEnd"/>
            </w:sdtContent>
          </w:sdt>
        </w:p>
        <w:p w:rsidR="002840B8" w:rsidRPr="002840B8" w:rsidRDefault="004B6BBB" w:rsidP="00C43401">
          <w:pPr>
            <w:pStyle w:val="Header"/>
            <w:jc w:val="right"/>
            <w:rPr>
              <w:b/>
            </w:rPr>
          </w:pPr>
          <w:sdt>
            <w:sdtPr>
              <w:rPr>
                <w:b/>
                <w:sz w:val="24"/>
              </w:rPr>
              <w:alias w:val="#Nav: /Header/Page_Lbl"/>
              <w:tag w:val="#Nav: NightOwl_Sales_Inv_Work_NOWL/50000"/>
              <w:id w:val="799797659"/>
              <w:placeholder>
                <w:docPart w:val="D0BAC6B1330641E7B0B05C6A50C03E6A"/>
              </w:placeholder>
              <w:dataBinding w:prefixMappings="xmlns:ns0='urn:microsoft-dynamics-nav/reports/NightOwl_Sales_Inv_Work_NOWL/50000/'" w:xpath="/ns0:NavWordReportXmlPart[1]/ns0:Header[1]/ns0:Page_Lbl[1]" w:storeItemID="{F8900B8B-B44C-46F6-BA21-B92FAE48E2C3}"/>
              <w:text/>
            </w:sdtPr>
            <w:sdtEndPr/>
            <w:sdtContent>
              <w:proofErr w:type="spellStart"/>
              <w:r w:rsidR="002840B8" w:rsidRPr="002840B8">
                <w:rPr>
                  <w:b/>
                  <w:sz w:val="24"/>
                </w:rPr>
                <w:t>Page_Lbl</w:t>
              </w:r>
              <w:proofErr w:type="spellEnd"/>
            </w:sdtContent>
          </w:sdt>
        </w:p>
        <w:p w:rsidR="002840B8" w:rsidRDefault="002840B8" w:rsidP="00E84D4A">
          <w:pPr>
            <w:pStyle w:val="Subtitle"/>
            <w:jc w:val="right"/>
            <w:rPr>
              <w:noProof/>
            </w:rPr>
          </w:pPr>
          <w:r w:rsidRPr="00204F31">
            <w:t xml:space="preserve">  </w:t>
          </w:r>
          <w:r w:rsidRPr="002840B8">
            <w:rPr>
              <w:bCs/>
              <w:sz w:val="24"/>
            </w:rPr>
            <w:fldChar w:fldCharType="begin"/>
          </w:r>
          <w:r w:rsidRPr="002840B8">
            <w:rPr>
              <w:bCs/>
              <w:sz w:val="24"/>
            </w:rPr>
            <w:instrText xml:space="preserve"> PAGE  \* Arabic  \* MERGEFORMAT </w:instrText>
          </w:r>
          <w:r w:rsidRPr="002840B8">
            <w:rPr>
              <w:bCs/>
              <w:sz w:val="24"/>
            </w:rPr>
            <w:fldChar w:fldCharType="separate"/>
          </w:r>
          <w:r w:rsidRPr="002840B8">
            <w:rPr>
              <w:bCs/>
              <w:sz w:val="24"/>
            </w:rPr>
            <w:t>1</w:t>
          </w:r>
          <w:r w:rsidRPr="002840B8">
            <w:rPr>
              <w:bCs/>
              <w:sz w:val="24"/>
            </w:rPr>
            <w:fldChar w:fldCharType="end"/>
          </w:r>
          <w:r w:rsidRPr="002840B8">
            <w:rPr>
              <w:sz w:val="24"/>
            </w:rPr>
            <w:t xml:space="preserve"> </w:t>
          </w:r>
        </w:p>
      </w:tc>
    </w:tr>
  </w:tbl>
  <w:p w:rsidR="002840B8" w:rsidRDefault="002840B8" w:rsidP="000F326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DEE"/>
    <w:rsid w:val="00032E69"/>
    <w:rsid w:val="000357EB"/>
    <w:rsid w:val="00056EC2"/>
    <w:rsid w:val="00070EE8"/>
    <w:rsid w:val="00074151"/>
    <w:rsid w:val="000844A3"/>
    <w:rsid w:val="00093BE2"/>
    <w:rsid w:val="000A665A"/>
    <w:rsid w:val="000D228E"/>
    <w:rsid w:val="000D5A6D"/>
    <w:rsid w:val="000E05D9"/>
    <w:rsid w:val="000E071F"/>
    <w:rsid w:val="000F326A"/>
    <w:rsid w:val="001010DD"/>
    <w:rsid w:val="00103846"/>
    <w:rsid w:val="0011793B"/>
    <w:rsid w:val="00123A7D"/>
    <w:rsid w:val="00126D5A"/>
    <w:rsid w:val="00130677"/>
    <w:rsid w:val="00134A71"/>
    <w:rsid w:val="00151C73"/>
    <w:rsid w:val="001621D9"/>
    <w:rsid w:val="001B793C"/>
    <w:rsid w:val="001B7E57"/>
    <w:rsid w:val="001D1CE2"/>
    <w:rsid w:val="001D2965"/>
    <w:rsid w:val="001D6807"/>
    <w:rsid w:val="002003BC"/>
    <w:rsid w:val="0020108A"/>
    <w:rsid w:val="00235CA0"/>
    <w:rsid w:val="00236BD5"/>
    <w:rsid w:val="00243020"/>
    <w:rsid w:val="00245B0E"/>
    <w:rsid w:val="00250546"/>
    <w:rsid w:val="00261876"/>
    <w:rsid w:val="0026269B"/>
    <w:rsid w:val="002669DB"/>
    <w:rsid w:val="00273BA9"/>
    <w:rsid w:val="00283270"/>
    <w:rsid w:val="002840B8"/>
    <w:rsid w:val="0029628E"/>
    <w:rsid w:val="002A29DF"/>
    <w:rsid w:val="002A382C"/>
    <w:rsid w:val="002B6B46"/>
    <w:rsid w:val="002D1552"/>
    <w:rsid w:val="002E2A56"/>
    <w:rsid w:val="00337723"/>
    <w:rsid w:val="00341814"/>
    <w:rsid w:val="00350519"/>
    <w:rsid w:val="00355E20"/>
    <w:rsid w:val="00364FD7"/>
    <w:rsid w:val="00374316"/>
    <w:rsid w:val="0038349C"/>
    <w:rsid w:val="00394029"/>
    <w:rsid w:val="003A0907"/>
    <w:rsid w:val="003A31D7"/>
    <w:rsid w:val="003A4183"/>
    <w:rsid w:val="003A7E69"/>
    <w:rsid w:val="003B1D59"/>
    <w:rsid w:val="003C234A"/>
    <w:rsid w:val="003C2C96"/>
    <w:rsid w:val="003C4721"/>
    <w:rsid w:val="003D120B"/>
    <w:rsid w:val="003D4B80"/>
    <w:rsid w:val="003E2178"/>
    <w:rsid w:val="003F77E2"/>
    <w:rsid w:val="0044518B"/>
    <w:rsid w:val="00451877"/>
    <w:rsid w:val="00492354"/>
    <w:rsid w:val="004A4D71"/>
    <w:rsid w:val="004B22F6"/>
    <w:rsid w:val="004B47ED"/>
    <w:rsid w:val="004B6BBB"/>
    <w:rsid w:val="004B6FE5"/>
    <w:rsid w:val="004C60A5"/>
    <w:rsid w:val="004E3EF6"/>
    <w:rsid w:val="004F2432"/>
    <w:rsid w:val="004F4682"/>
    <w:rsid w:val="0051660C"/>
    <w:rsid w:val="00524FE6"/>
    <w:rsid w:val="00543913"/>
    <w:rsid w:val="00552846"/>
    <w:rsid w:val="00563DCD"/>
    <w:rsid w:val="005731CF"/>
    <w:rsid w:val="00587157"/>
    <w:rsid w:val="00595F7F"/>
    <w:rsid w:val="005963DE"/>
    <w:rsid w:val="005A0994"/>
    <w:rsid w:val="005C497A"/>
    <w:rsid w:val="005E69F7"/>
    <w:rsid w:val="005F2559"/>
    <w:rsid w:val="005F5EC9"/>
    <w:rsid w:val="005F6BCC"/>
    <w:rsid w:val="0060202A"/>
    <w:rsid w:val="0060655E"/>
    <w:rsid w:val="00610A30"/>
    <w:rsid w:val="00612ABF"/>
    <w:rsid w:val="006245DA"/>
    <w:rsid w:val="00643F30"/>
    <w:rsid w:val="0067225B"/>
    <w:rsid w:val="00677AD5"/>
    <w:rsid w:val="0068273F"/>
    <w:rsid w:val="00683CCE"/>
    <w:rsid w:val="00684EEB"/>
    <w:rsid w:val="006907F2"/>
    <w:rsid w:val="006A2A7B"/>
    <w:rsid w:val="006B2F4E"/>
    <w:rsid w:val="006C30D9"/>
    <w:rsid w:val="006C4581"/>
    <w:rsid w:val="006D4B90"/>
    <w:rsid w:val="006D64AE"/>
    <w:rsid w:val="006E46B2"/>
    <w:rsid w:val="006F2626"/>
    <w:rsid w:val="00702AAD"/>
    <w:rsid w:val="0071439C"/>
    <w:rsid w:val="00716E24"/>
    <w:rsid w:val="00741F6B"/>
    <w:rsid w:val="007537BA"/>
    <w:rsid w:val="00755320"/>
    <w:rsid w:val="00760FA8"/>
    <w:rsid w:val="00765190"/>
    <w:rsid w:val="00766078"/>
    <w:rsid w:val="007773B8"/>
    <w:rsid w:val="00777ADC"/>
    <w:rsid w:val="00783941"/>
    <w:rsid w:val="007923BD"/>
    <w:rsid w:val="00797305"/>
    <w:rsid w:val="007A0A2F"/>
    <w:rsid w:val="007B235B"/>
    <w:rsid w:val="007D4C6D"/>
    <w:rsid w:val="007E323C"/>
    <w:rsid w:val="00802B5B"/>
    <w:rsid w:val="00807754"/>
    <w:rsid w:val="00811E24"/>
    <w:rsid w:val="008157A5"/>
    <w:rsid w:val="00815D27"/>
    <w:rsid w:val="00817EE6"/>
    <w:rsid w:val="00820262"/>
    <w:rsid w:val="00836184"/>
    <w:rsid w:val="00844D12"/>
    <w:rsid w:val="00845DAF"/>
    <w:rsid w:val="00845E08"/>
    <w:rsid w:val="008533EF"/>
    <w:rsid w:val="00856BBF"/>
    <w:rsid w:val="00877E93"/>
    <w:rsid w:val="008818AE"/>
    <w:rsid w:val="008972AA"/>
    <w:rsid w:val="008B43D5"/>
    <w:rsid w:val="008C3901"/>
    <w:rsid w:val="008D7475"/>
    <w:rsid w:val="008E766D"/>
    <w:rsid w:val="008F0A38"/>
    <w:rsid w:val="0090637C"/>
    <w:rsid w:val="009072D1"/>
    <w:rsid w:val="0092542A"/>
    <w:rsid w:val="00933DB5"/>
    <w:rsid w:val="00940735"/>
    <w:rsid w:val="00943A17"/>
    <w:rsid w:val="00944631"/>
    <w:rsid w:val="009453BC"/>
    <w:rsid w:val="00954C6C"/>
    <w:rsid w:val="00962B71"/>
    <w:rsid w:val="00963EFC"/>
    <w:rsid w:val="00966D04"/>
    <w:rsid w:val="00982950"/>
    <w:rsid w:val="00991278"/>
    <w:rsid w:val="0099175E"/>
    <w:rsid w:val="009943A4"/>
    <w:rsid w:val="00997858"/>
    <w:rsid w:val="009A16F6"/>
    <w:rsid w:val="009B485A"/>
    <w:rsid w:val="009B5795"/>
    <w:rsid w:val="009D508B"/>
    <w:rsid w:val="009D6967"/>
    <w:rsid w:val="009D6FE7"/>
    <w:rsid w:val="009E16EA"/>
    <w:rsid w:val="009E251E"/>
    <w:rsid w:val="009F21B5"/>
    <w:rsid w:val="00A00B95"/>
    <w:rsid w:val="00A01AB9"/>
    <w:rsid w:val="00A048EC"/>
    <w:rsid w:val="00A211C0"/>
    <w:rsid w:val="00A30C38"/>
    <w:rsid w:val="00A42BE5"/>
    <w:rsid w:val="00A537F4"/>
    <w:rsid w:val="00A65C2F"/>
    <w:rsid w:val="00A76F36"/>
    <w:rsid w:val="00A9010E"/>
    <w:rsid w:val="00A940EF"/>
    <w:rsid w:val="00A94C05"/>
    <w:rsid w:val="00A9726D"/>
    <w:rsid w:val="00AB3D7E"/>
    <w:rsid w:val="00AE51D7"/>
    <w:rsid w:val="00AF1EDD"/>
    <w:rsid w:val="00AF245F"/>
    <w:rsid w:val="00AF4452"/>
    <w:rsid w:val="00B011A7"/>
    <w:rsid w:val="00B01DA6"/>
    <w:rsid w:val="00B10D67"/>
    <w:rsid w:val="00B114F0"/>
    <w:rsid w:val="00B1593F"/>
    <w:rsid w:val="00B22FDE"/>
    <w:rsid w:val="00B32D4B"/>
    <w:rsid w:val="00B402B9"/>
    <w:rsid w:val="00B437D5"/>
    <w:rsid w:val="00B540D6"/>
    <w:rsid w:val="00B57659"/>
    <w:rsid w:val="00B57AD0"/>
    <w:rsid w:val="00B60D54"/>
    <w:rsid w:val="00B8205C"/>
    <w:rsid w:val="00B86BCD"/>
    <w:rsid w:val="00B86E6F"/>
    <w:rsid w:val="00B91CA1"/>
    <w:rsid w:val="00B92F96"/>
    <w:rsid w:val="00B96060"/>
    <w:rsid w:val="00BB1D1B"/>
    <w:rsid w:val="00BB3724"/>
    <w:rsid w:val="00BC232B"/>
    <w:rsid w:val="00BC4E68"/>
    <w:rsid w:val="00BD2533"/>
    <w:rsid w:val="00BD35AE"/>
    <w:rsid w:val="00BE5952"/>
    <w:rsid w:val="00BE6BE6"/>
    <w:rsid w:val="00BF0F10"/>
    <w:rsid w:val="00C25361"/>
    <w:rsid w:val="00C27C1A"/>
    <w:rsid w:val="00C36F18"/>
    <w:rsid w:val="00C37817"/>
    <w:rsid w:val="00C40BE4"/>
    <w:rsid w:val="00C41DE3"/>
    <w:rsid w:val="00C43401"/>
    <w:rsid w:val="00C47206"/>
    <w:rsid w:val="00C94A0C"/>
    <w:rsid w:val="00CA4E0D"/>
    <w:rsid w:val="00CA6394"/>
    <w:rsid w:val="00CB70AD"/>
    <w:rsid w:val="00CC289D"/>
    <w:rsid w:val="00CD1B92"/>
    <w:rsid w:val="00CF5F27"/>
    <w:rsid w:val="00D07FF0"/>
    <w:rsid w:val="00D21D63"/>
    <w:rsid w:val="00D235D0"/>
    <w:rsid w:val="00D2401B"/>
    <w:rsid w:val="00D25D11"/>
    <w:rsid w:val="00D40A70"/>
    <w:rsid w:val="00D41DC8"/>
    <w:rsid w:val="00D52551"/>
    <w:rsid w:val="00D53B6F"/>
    <w:rsid w:val="00D54A61"/>
    <w:rsid w:val="00D54DEE"/>
    <w:rsid w:val="00D6006D"/>
    <w:rsid w:val="00D72A07"/>
    <w:rsid w:val="00D72E02"/>
    <w:rsid w:val="00D754C6"/>
    <w:rsid w:val="00D75AAF"/>
    <w:rsid w:val="00DA0F11"/>
    <w:rsid w:val="00DA580A"/>
    <w:rsid w:val="00DB4B5B"/>
    <w:rsid w:val="00DC306F"/>
    <w:rsid w:val="00DE2DFF"/>
    <w:rsid w:val="00DF30F1"/>
    <w:rsid w:val="00E111C4"/>
    <w:rsid w:val="00E2277C"/>
    <w:rsid w:val="00E22B7E"/>
    <w:rsid w:val="00E2683B"/>
    <w:rsid w:val="00E375BC"/>
    <w:rsid w:val="00E40C63"/>
    <w:rsid w:val="00E41182"/>
    <w:rsid w:val="00E4361D"/>
    <w:rsid w:val="00E52F48"/>
    <w:rsid w:val="00E53A6E"/>
    <w:rsid w:val="00E54F17"/>
    <w:rsid w:val="00E613CC"/>
    <w:rsid w:val="00E65451"/>
    <w:rsid w:val="00E67097"/>
    <w:rsid w:val="00E84D4A"/>
    <w:rsid w:val="00E902EA"/>
    <w:rsid w:val="00E96A2B"/>
    <w:rsid w:val="00EA246E"/>
    <w:rsid w:val="00EA27AA"/>
    <w:rsid w:val="00EB2F4C"/>
    <w:rsid w:val="00EB5B19"/>
    <w:rsid w:val="00EC1995"/>
    <w:rsid w:val="00EC4C86"/>
    <w:rsid w:val="00ED0377"/>
    <w:rsid w:val="00EE2CA3"/>
    <w:rsid w:val="00EE53F7"/>
    <w:rsid w:val="00EF0F89"/>
    <w:rsid w:val="00F0363B"/>
    <w:rsid w:val="00F14176"/>
    <w:rsid w:val="00F20F72"/>
    <w:rsid w:val="00F219F1"/>
    <w:rsid w:val="00F36FA0"/>
    <w:rsid w:val="00F44822"/>
    <w:rsid w:val="00F66A1F"/>
    <w:rsid w:val="00F81AE9"/>
    <w:rsid w:val="00F848FB"/>
    <w:rsid w:val="00F86468"/>
    <w:rsid w:val="00FA4D66"/>
    <w:rsid w:val="00FB06A1"/>
    <w:rsid w:val="00FB3DCE"/>
    <w:rsid w:val="00FD6A00"/>
    <w:rsid w:val="00FE0369"/>
    <w:rsid w:val="00FE1868"/>
    <w:rsid w:val="00FE2967"/>
    <w:rsid w:val="00FF66A4"/>
    <w:rsid w:val="00FF6ECF"/>
    <w:rsid w:val="00FF7D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3"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4DEE"/>
    <w:pPr>
      <w:spacing w:after="200" w:line="240" w:lineRule="auto"/>
    </w:pPr>
  </w:style>
  <w:style w:type="paragraph" w:styleId="Heading1">
    <w:name w:val="heading 1"/>
    <w:basedOn w:val="Normal"/>
    <w:next w:val="Normal"/>
    <w:link w:val="Heading1Char"/>
    <w:uiPriority w:val="9"/>
    <w:qFormat/>
    <w:rsid w:val="00A42BE5"/>
    <w:pPr>
      <w:spacing w:after="0" w:line="200" w:lineRule="exact"/>
      <w:outlineLvl w:val="0"/>
    </w:pPr>
    <w:rPr>
      <w:b/>
      <w:sz w:val="18"/>
      <w:szCs w:val="16"/>
    </w:rPr>
  </w:style>
  <w:style w:type="paragraph" w:styleId="Heading2">
    <w:name w:val="heading 2"/>
    <w:basedOn w:val="Normal"/>
    <w:next w:val="Normal"/>
    <w:link w:val="Heading2Char"/>
    <w:uiPriority w:val="9"/>
    <w:unhideWhenUsed/>
    <w:qFormat/>
    <w:rsid w:val="004C60A5"/>
    <w:pPr>
      <w:spacing w:after="0"/>
      <w:outlineLvl w:val="1"/>
    </w:pPr>
    <w:rPr>
      <w:sz w:val="18"/>
      <w:szCs w:val="18"/>
    </w:rPr>
  </w:style>
  <w:style w:type="paragraph" w:styleId="Heading3">
    <w:name w:val="heading 3"/>
    <w:basedOn w:val="Normal"/>
    <w:next w:val="Normal"/>
    <w:link w:val="Heading3Char"/>
    <w:uiPriority w:val="9"/>
    <w:unhideWhenUsed/>
    <w:qFormat/>
    <w:rsid w:val="00A42B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0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40C63"/>
    <w:pPr>
      <w:tabs>
        <w:tab w:val="center" w:pos="4680"/>
        <w:tab w:val="right" w:pos="9360"/>
      </w:tabs>
      <w:spacing w:after="0"/>
    </w:pPr>
  </w:style>
  <w:style w:type="character" w:customStyle="1" w:styleId="FooterChar">
    <w:name w:val="Footer Char"/>
    <w:basedOn w:val="DefaultParagraphFont"/>
    <w:link w:val="Footer"/>
    <w:uiPriority w:val="99"/>
    <w:rsid w:val="00E40C63"/>
  </w:style>
  <w:style w:type="character" w:styleId="Strong">
    <w:name w:val="Strong"/>
    <w:basedOn w:val="DefaultParagraphFont"/>
    <w:uiPriority w:val="22"/>
    <w:qFormat/>
    <w:rsid w:val="00E40C63"/>
    <w:rPr>
      <w:b/>
      <w:bCs/>
    </w:rPr>
  </w:style>
  <w:style w:type="paragraph" w:styleId="Header">
    <w:name w:val="header"/>
    <w:basedOn w:val="Normal"/>
    <w:link w:val="HeaderChar"/>
    <w:uiPriority w:val="99"/>
    <w:unhideWhenUsed/>
    <w:rsid w:val="00E40C63"/>
    <w:pPr>
      <w:tabs>
        <w:tab w:val="center" w:pos="4680"/>
        <w:tab w:val="right" w:pos="9360"/>
      </w:tabs>
      <w:spacing w:after="0"/>
    </w:pPr>
  </w:style>
  <w:style w:type="character" w:customStyle="1" w:styleId="HeaderChar">
    <w:name w:val="Header Char"/>
    <w:basedOn w:val="DefaultParagraphFont"/>
    <w:link w:val="Header"/>
    <w:uiPriority w:val="99"/>
    <w:rsid w:val="00E40C63"/>
  </w:style>
  <w:style w:type="character" w:styleId="PlaceholderText">
    <w:name w:val="Placeholder Text"/>
    <w:basedOn w:val="DefaultParagraphFont"/>
    <w:uiPriority w:val="99"/>
    <w:semiHidden/>
    <w:rsid w:val="00E40C63"/>
    <w:rPr>
      <w:color w:val="808080"/>
    </w:rPr>
  </w:style>
  <w:style w:type="table" w:styleId="TableGridLight">
    <w:name w:val="Grid Table Light"/>
    <w:basedOn w:val="TableNormal"/>
    <w:uiPriority w:val="40"/>
    <w:rsid w:val="00EC19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basedOn w:val="Normal"/>
    <w:uiPriority w:val="1"/>
    <w:qFormat/>
    <w:rsid w:val="00E111C4"/>
    <w:pPr>
      <w:spacing w:after="0"/>
    </w:pPr>
  </w:style>
  <w:style w:type="character" w:customStyle="1" w:styleId="Heading1Char">
    <w:name w:val="Heading 1 Char"/>
    <w:basedOn w:val="DefaultParagraphFont"/>
    <w:link w:val="Heading1"/>
    <w:uiPriority w:val="9"/>
    <w:rsid w:val="00A42BE5"/>
    <w:rPr>
      <w:b/>
      <w:sz w:val="18"/>
      <w:szCs w:val="16"/>
    </w:rPr>
  </w:style>
  <w:style w:type="paragraph" w:styleId="Title">
    <w:name w:val="Title"/>
    <w:basedOn w:val="Header"/>
    <w:next w:val="Normal"/>
    <w:link w:val="TitleChar"/>
    <w:uiPriority w:val="10"/>
    <w:qFormat/>
    <w:rsid w:val="00A42BE5"/>
    <w:pPr>
      <w:spacing w:after="120"/>
    </w:pPr>
    <w:rPr>
      <w:rFonts w:asciiTheme="majorHAnsi" w:hAnsiTheme="majorHAnsi"/>
      <w:sz w:val="36"/>
    </w:rPr>
  </w:style>
  <w:style w:type="character" w:customStyle="1" w:styleId="TitleChar">
    <w:name w:val="Title Char"/>
    <w:basedOn w:val="DefaultParagraphFont"/>
    <w:link w:val="Title"/>
    <w:uiPriority w:val="10"/>
    <w:rsid w:val="00A42BE5"/>
    <w:rPr>
      <w:rFonts w:asciiTheme="majorHAnsi" w:hAnsiTheme="majorHAnsi"/>
      <w:sz w:val="36"/>
    </w:rPr>
  </w:style>
  <w:style w:type="paragraph" w:styleId="Subtitle">
    <w:name w:val="Subtitle"/>
    <w:basedOn w:val="Header"/>
    <w:next w:val="Normal"/>
    <w:link w:val="SubtitleChar"/>
    <w:uiPriority w:val="11"/>
    <w:qFormat/>
    <w:rsid w:val="00A42BE5"/>
    <w:rPr>
      <w:szCs w:val="20"/>
    </w:rPr>
  </w:style>
  <w:style w:type="character" w:customStyle="1" w:styleId="SubtitleChar">
    <w:name w:val="Subtitle Char"/>
    <w:basedOn w:val="DefaultParagraphFont"/>
    <w:link w:val="Subtitle"/>
    <w:uiPriority w:val="11"/>
    <w:rsid w:val="00A42BE5"/>
    <w:rPr>
      <w:szCs w:val="20"/>
    </w:rPr>
  </w:style>
  <w:style w:type="character" w:customStyle="1" w:styleId="Heading2Char">
    <w:name w:val="Heading 2 Char"/>
    <w:basedOn w:val="DefaultParagraphFont"/>
    <w:link w:val="Heading2"/>
    <w:uiPriority w:val="9"/>
    <w:rsid w:val="004C60A5"/>
    <w:rPr>
      <w:sz w:val="18"/>
      <w:szCs w:val="18"/>
    </w:rPr>
  </w:style>
  <w:style w:type="character" w:customStyle="1" w:styleId="Heading3Char">
    <w:name w:val="Heading 3 Char"/>
    <w:basedOn w:val="DefaultParagraphFont"/>
    <w:link w:val="Heading3"/>
    <w:uiPriority w:val="9"/>
    <w:rsid w:val="00A42BE5"/>
    <w:rPr>
      <w:rFonts w:asciiTheme="majorHAnsi" w:eastAsiaTheme="majorEastAsia" w:hAnsiTheme="majorHAnsi" w:cstheme="majorBidi"/>
      <w:color w:val="1F4D78" w:themeColor="accent1" w:themeShade="7F"/>
      <w:sz w:val="24"/>
      <w:szCs w:val="24"/>
    </w:rPr>
  </w:style>
  <w:style w:type="paragraph" w:styleId="Closing">
    <w:name w:val="Closing"/>
    <w:basedOn w:val="Normal"/>
    <w:link w:val="ClosingChar"/>
    <w:uiPriority w:val="3"/>
    <w:semiHidden/>
    <w:unhideWhenUsed/>
    <w:qFormat/>
    <w:rsid w:val="00123A7D"/>
    <w:pPr>
      <w:spacing w:before="280" w:after="0"/>
      <w:ind w:left="144"/>
      <w:jc w:val="right"/>
    </w:pPr>
    <w:rPr>
      <w:rFonts w:asciiTheme="majorHAnsi" w:eastAsiaTheme="majorEastAsia" w:hAnsiTheme="majorHAnsi" w:cstheme="majorBidi"/>
      <w:color w:val="5B9BD5" w:themeColor="accent1"/>
    </w:rPr>
  </w:style>
  <w:style w:type="character" w:customStyle="1" w:styleId="ClosingChar">
    <w:name w:val="Closing Char"/>
    <w:basedOn w:val="DefaultParagraphFont"/>
    <w:link w:val="Closing"/>
    <w:uiPriority w:val="3"/>
    <w:semiHidden/>
    <w:rsid w:val="00123A7D"/>
    <w:rPr>
      <w:rFonts w:asciiTheme="majorHAnsi" w:eastAsiaTheme="majorEastAsia" w:hAnsiTheme="majorHAnsi" w:cstheme="majorBidi"/>
      <w:color w:val="5B9BD5" w:themeColor="accent1"/>
    </w:rPr>
  </w:style>
  <w:style w:type="character" w:customStyle="1" w:styleId="Style1Char">
    <w:name w:val="Style1 Char"/>
    <w:basedOn w:val="DefaultParagraphFont"/>
    <w:link w:val="Style1"/>
    <w:locked/>
    <w:rsid w:val="00123A7D"/>
    <w:rPr>
      <w:rFonts w:ascii="Calibri" w:eastAsia="Calibri" w:hAnsi="Calibri" w:cs="Times New Roman"/>
      <w:color w:val="0070C0"/>
      <w:szCs w:val="16"/>
      <w:u w:val="single"/>
    </w:rPr>
  </w:style>
  <w:style w:type="paragraph" w:customStyle="1" w:styleId="Style1">
    <w:name w:val="Style1"/>
    <w:basedOn w:val="Normal"/>
    <w:link w:val="Style1Char"/>
    <w:qFormat/>
    <w:rsid w:val="00123A7D"/>
    <w:pPr>
      <w:spacing w:before="60" w:after="60"/>
      <w:ind w:left="144" w:right="144"/>
    </w:pPr>
    <w:rPr>
      <w:rFonts w:ascii="Calibri" w:eastAsia="Calibri" w:hAnsi="Calibri" w:cs="Times New Roman"/>
      <w:color w:val="0070C0"/>
      <w:szCs w:val="16"/>
      <w:u w:val="single"/>
    </w:rPr>
  </w:style>
  <w:style w:type="paragraph" w:customStyle="1" w:styleId="RightAlign">
    <w:name w:val="Right Align"/>
    <w:basedOn w:val="Normal"/>
    <w:link w:val="RightAlignChar"/>
    <w:qFormat/>
    <w:rsid w:val="00CF5F27"/>
    <w:pPr>
      <w:jc w:val="right"/>
    </w:pPr>
    <w:rPr>
      <w:lang w:val="da-DK"/>
    </w:rPr>
  </w:style>
  <w:style w:type="paragraph" w:customStyle="1" w:styleId="LeftAlign">
    <w:name w:val="Left Align"/>
    <w:basedOn w:val="Normal"/>
    <w:link w:val="LeftAlignChar"/>
    <w:qFormat/>
    <w:rsid w:val="00E53A6E"/>
    <w:rPr>
      <w:lang w:val="da-DK"/>
    </w:rPr>
  </w:style>
  <w:style w:type="character" w:customStyle="1" w:styleId="RightAlignChar">
    <w:name w:val="Right Align Char"/>
    <w:basedOn w:val="DefaultParagraphFont"/>
    <w:link w:val="RightAlign"/>
    <w:rsid w:val="00CF5F27"/>
    <w:rPr>
      <w:lang w:val="da-DK"/>
    </w:rPr>
  </w:style>
  <w:style w:type="character" w:customStyle="1" w:styleId="LeftAlignChar">
    <w:name w:val="Left Align Char"/>
    <w:basedOn w:val="DefaultParagraphFont"/>
    <w:link w:val="LeftAlign"/>
    <w:rsid w:val="00E53A6E"/>
    <w:rPr>
      <w:lang w:val="da-DK"/>
    </w:rPr>
  </w:style>
  <w:style w:type="paragraph" w:styleId="BalloonText">
    <w:name w:val="Balloon Text"/>
    <w:basedOn w:val="Normal"/>
    <w:link w:val="BalloonTextChar"/>
    <w:uiPriority w:val="99"/>
    <w:semiHidden/>
    <w:unhideWhenUsed/>
    <w:rsid w:val="00643F3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3F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42160">
      <w:bodyDiv w:val="1"/>
      <w:marLeft w:val="0"/>
      <w:marRight w:val="0"/>
      <w:marTop w:val="0"/>
      <w:marBottom w:val="0"/>
      <w:divBdr>
        <w:top w:val="none" w:sz="0" w:space="0" w:color="auto"/>
        <w:left w:val="none" w:sz="0" w:space="0" w:color="auto"/>
        <w:bottom w:val="none" w:sz="0" w:space="0" w:color="auto"/>
        <w:right w:val="none" w:sz="0" w:space="0" w:color="auto"/>
      </w:divBdr>
    </w:div>
    <w:div w:id="478151336">
      <w:bodyDiv w:val="1"/>
      <w:marLeft w:val="0"/>
      <w:marRight w:val="0"/>
      <w:marTop w:val="0"/>
      <w:marBottom w:val="0"/>
      <w:divBdr>
        <w:top w:val="none" w:sz="0" w:space="0" w:color="auto"/>
        <w:left w:val="none" w:sz="0" w:space="0" w:color="auto"/>
        <w:bottom w:val="none" w:sz="0" w:space="0" w:color="auto"/>
        <w:right w:val="none" w:sz="0" w:space="0" w:color="auto"/>
      </w:divBdr>
    </w:div>
    <w:div w:id="483551405">
      <w:bodyDiv w:val="1"/>
      <w:marLeft w:val="0"/>
      <w:marRight w:val="0"/>
      <w:marTop w:val="0"/>
      <w:marBottom w:val="0"/>
      <w:divBdr>
        <w:top w:val="none" w:sz="0" w:space="0" w:color="auto"/>
        <w:left w:val="none" w:sz="0" w:space="0" w:color="auto"/>
        <w:bottom w:val="none" w:sz="0" w:space="0" w:color="auto"/>
        <w:right w:val="none" w:sz="0" w:space="0" w:color="auto"/>
      </w:divBdr>
    </w:div>
    <w:div w:id="55767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wj\Desktop\Simplified%20Sales%20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4323E5E83F4DBCB91329738FC0774A"/>
        <w:category>
          <w:name w:val="General"/>
          <w:gallery w:val="placeholder"/>
        </w:category>
        <w:types>
          <w:type w:val="bbPlcHdr"/>
        </w:types>
        <w:behaviors>
          <w:behavior w:val="content"/>
        </w:behaviors>
        <w:guid w:val="{937069A2-6A51-4489-ABEE-357AF0372FA3}"/>
      </w:docPartPr>
      <w:docPartBody>
        <w:p w:rsidR="001D6FE3" w:rsidRDefault="005E35BE" w:rsidP="005E35BE">
          <w:pPr>
            <w:pStyle w:val="D74323E5E83F4DBCB91329738FC0774A"/>
          </w:pPr>
          <w:r w:rsidRPr="00783ECD">
            <w:rPr>
              <w:rStyle w:val="PlaceholderText"/>
            </w:rPr>
            <w:t>Click here to enter text.</w:t>
          </w:r>
        </w:p>
      </w:docPartBody>
    </w:docPart>
    <w:docPart>
      <w:docPartPr>
        <w:name w:val="85F17D8968A64DA6A4F66CAAC909213D"/>
        <w:category>
          <w:name w:val="General"/>
          <w:gallery w:val="placeholder"/>
        </w:category>
        <w:types>
          <w:type w:val="bbPlcHdr"/>
        </w:types>
        <w:behaviors>
          <w:behavior w:val="content"/>
        </w:behaviors>
        <w:guid w:val="{A9D2E3E7-C17A-40DB-9D51-6EACBD775E8E}"/>
      </w:docPartPr>
      <w:docPartBody>
        <w:p w:rsidR="001D6FE3" w:rsidRDefault="005E35BE" w:rsidP="005E35BE">
          <w:pPr>
            <w:pStyle w:val="85F17D8968A64DA6A4F66CAAC909213D"/>
          </w:pPr>
          <w:r w:rsidRPr="00783ECD">
            <w:rPr>
              <w:rStyle w:val="PlaceholderText"/>
            </w:rPr>
            <w:t>Click here to enter text.</w:t>
          </w:r>
        </w:p>
      </w:docPartBody>
    </w:docPart>
    <w:docPart>
      <w:docPartPr>
        <w:name w:val="647FBC123D0D4A4C8824A50443E4DFC1"/>
        <w:category>
          <w:name w:val="General"/>
          <w:gallery w:val="placeholder"/>
        </w:category>
        <w:types>
          <w:type w:val="bbPlcHdr"/>
        </w:types>
        <w:behaviors>
          <w:behavior w:val="content"/>
        </w:behaviors>
        <w:guid w:val="{F926654F-68A8-4165-8033-EECABABF9B3B}"/>
      </w:docPartPr>
      <w:docPartBody>
        <w:p w:rsidR="001D6FE3" w:rsidRDefault="005E35BE" w:rsidP="005E35BE">
          <w:pPr>
            <w:pStyle w:val="647FBC123D0D4A4C8824A50443E4DFC1"/>
          </w:pPr>
          <w:r w:rsidRPr="00783ECD">
            <w:rPr>
              <w:rStyle w:val="PlaceholderText"/>
            </w:rPr>
            <w:t>Click here to enter text.</w:t>
          </w:r>
        </w:p>
      </w:docPartBody>
    </w:docPart>
    <w:docPart>
      <w:docPartPr>
        <w:name w:val="AC802A0BEE8F4BDBAD29A7C5C7F14B90"/>
        <w:category>
          <w:name w:val="General"/>
          <w:gallery w:val="placeholder"/>
        </w:category>
        <w:types>
          <w:type w:val="bbPlcHdr"/>
        </w:types>
        <w:behaviors>
          <w:behavior w:val="content"/>
        </w:behaviors>
        <w:guid w:val="{D406ECED-DBF0-4F4B-BAA9-A363E7080146}"/>
      </w:docPartPr>
      <w:docPartBody>
        <w:p w:rsidR="005F0E20" w:rsidRDefault="009A612B" w:rsidP="009A612B">
          <w:pPr>
            <w:pStyle w:val="AC802A0BEE8F4BDBAD29A7C5C7F14B90"/>
          </w:pPr>
          <w:r w:rsidRPr="00783ECD">
            <w:rPr>
              <w:rStyle w:val="PlaceholderText"/>
            </w:rPr>
            <w:t>Click here to enter text.</w:t>
          </w:r>
        </w:p>
      </w:docPartBody>
    </w:docPart>
    <w:docPart>
      <w:docPartPr>
        <w:name w:val="FDF3E938853045F5B689D23A8F31B7C7"/>
        <w:category>
          <w:name w:val="General"/>
          <w:gallery w:val="placeholder"/>
        </w:category>
        <w:types>
          <w:type w:val="bbPlcHdr"/>
        </w:types>
        <w:behaviors>
          <w:behavior w:val="content"/>
        </w:behaviors>
        <w:guid w:val="{77A32809-C473-458B-9987-97CB4D83F199}"/>
      </w:docPartPr>
      <w:docPartBody>
        <w:p w:rsidR="005F0E20" w:rsidRDefault="009A612B" w:rsidP="009A612B">
          <w:pPr>
            <w:pStyle w:val="FDF3E938853045F5B689D23A8F31B7C7"/>
          </w:pPr>
          <w:r w:rsidRPr="00783ECD">
            <w:rPr>
              <w:rStyle w:val="PlaceholderText"/>
            </w:rPr>
            <w:t>Click here to enter text.</w:t>
          </w:r>
        </w:p>
      </w:docPartBody>
    </w:docPart>
    <w:docPart>
      <w:docPartPr>
        <w:name w:val="D0BAC6B1330641E7B0B05C6A50C03E6A"/>
        <w:category>
          <w:name w:val="General"/>
          <w:gallery w:val="placeholder"/>
        </w:category>
        <w:types>
          <w:type w:val="bbPlcHdr"/>
        </w:types>
        <w:behaviors>
          <w:behavior w:val="content"/>
        </w:behaviors>
        <w:guid w:val="{23B294AF-7AA9-4B24-8419-6DE88B313D14}"/>
      </w:docPartPr>
      <w:docPartBody>
        <w:p w:rsidR="005F0E20" w:rsidRDefault="009A612B" w:rsidP="009A612B">
          <w:pPr>
            <w:pStyle w:val="D0BAC6B1330641E7B0B05C6A50C03E6A"/>
          </w:pPr>
          <w:r w:rsidRPr="00783ECD">
            <w:rPr>
              <w:rStyle w:val="PlaceholderText"/>
            </w:rPr>
            <w:t>Click here to enter text.</w:t>
          </w:r>
        </w:p>
      </w:docPartBody>
    </w:docPart>
    <w:docPart>
      <w:docPartPr>
        <w:name w:val="2659ECBCEB9B41539AC38C164D09567F"/>
        <w:category>
          <w:name w:val="General"/>
          <w:gallery w:val="placeholder"/>
        </w:category>
        <w:types>
          <w:type w:val="bbPlcHdr"/>
        </w:types>
        <w:behaviors>
          <w:behavior w:val="content"/>
        </w:behaviors>
        <w:guid w:val="{8F916401-B019-48C0-828C-D4F05F6B13FC}"/>
      </w:docPartPr>
      <w:docPartBody>
        <w:p w:rsidR="005F0E20" w:rsidRDefault="009A612B" w:rsidP="009A612B">
          <w:pPr>
            <w:pStyle w:val="2659ECBCEB9B41539AC38C164D09567F"/>
          </w:pPr>
          <w:r w:rsidRPr="00783ECD">
            <w:rPr>
              <w:rStyle w:val="PlaceholderText"/>
            </w:rPr>
            <w:t>Click here to enter text.</w:t>
          </w:r>
        </w:p>
      </w:docPartBody>
    </w:docPart>
    <w:docPart>
      <w:docPartPr>
        <w:name w:val="B6755234E3DD4812BB6E9D4C340D7686"/>
        <w:category>
          <w:name w:val="General"/>
          <w:gallery w:val="placeholder"/>
        </w:category>
        <w:types>
          <w:type w:val="bbPlcHdr"/>
        </w:types>
        <w:behaviors>
          <w:behavior w:val="content"/>
        </w:behaviors>
        <w:guid w:val="{525582A9-B06D-4B73-8679-7E7AA829182B}"/>
      </w:docPartPr>
      <w:docPartBody>
        <w:p w:rsidR="005F0E20" w:rsidRDefault="009A612B" w:rsidP="009A612B">
          <w:pPr>
            <w:pStyle w:val="B6755234E3DD4812BB6E9D4C340D7686"/>
          </w:pPr>
          <w:r w:rsidRPr="00783ECD">
            <w:rPr>
              <w:rStyle w:val="PlaceholderText"/>
            </w:rPr>
            <w:t>Click here to enter text.</w:t>
          </w:r>
        </w:p>
      </w:docPartBody>
    </w:docPart>
    <w:docPart>
      <w:docPartPr>
        <w:name w:val="ABF62603A85947EB8CA84942A5541B46"/>
        <w:category>
          <w:name w:val="General"/>
          <w:gallery w:val="placeholder"/>
        </w:category>
        <w:types>
          <w:type w:val="bbPlcHdr"/>
        </w:types>
        <w:behaviors>
          <w:behavior w:val="content"/>
        </w:behaviors>
        <w:guid w:val="{B491EA8D-D73B-4C26-A84C-1573C71F42B8}"/>
      </w:docPartPr>
      <w:docPartBody>
        <w:p w:rsidR="005F0E20" w:rsidRDefault="009A612B" w:rsidP="009A612B">
          <w:pPr>
            <w:pStyle w:val="ABF62603A85947EB8CA84942A5541B46"/>
          </w:pPr>
          <w:r w:rsidRPr="00783ECD">
            <w:rPr>
              <w:rStyle w:val="PlaceholderText"/>
            </w:rPr>
            <w:t>Click here to enter text.</w:t>
          </w:r>
        </w:p>
      </w:docPartBody>
    </w:docPart>
    <w:docPart>
      <w:docPartPr>
        <w:name w:val="F03B30A641464B01AEB2FC2FFC7BCFF1"/>
        <w:category>
          <w:name w:val="General"/>
          <w:gallery w:val="placeholder"/>
        </w:category>
        <w:types>
          <w:type w:val="bbPlcHdr"/>
        </w:types>
        <w:behaviors>
          <w:behavior w:val="content"/>
        </w:behaviors>
        <w:guid w:val="{6B22F5CB-5073-40B3-831D-D4F7A5CFE7A5}"/>
      </w:docPartPr>
      <w:docPartBody>
        <w:p w:rsidR="005F0E20" w:rsidRDefault="009A612B" w:rsidP="009A612B">
          <w:pPr>
            <w:pStyle w:val="F03B30A641464B01AEB2FC2FFC7BCFF1"/>
          </w:pPr>
          <w:r w:rsidRPr="00783ECD">
            <w:rPr>
              <w:rStyle w:val="PlaceholderText"/>
            </w:rPr>
            <w:t>Click here to enter text.</w:t>
          </w:r>
        </w:p>
      </w:docPartBody>
    </w:docPart>
    <w:docPart>
      <w:docPartPr>
        <w:name w:val="E6463D406E9243F283EFEE4F1528029A"/>
        <w:category>
          <w:name w:val="General"/>
          <w:gallery w:val="placeholder"/>
        </w:category>
        <w:types>
          <w:type w:val="bbPlcHdr"/>
        </w:types>
        <w:behaviors>
          <w:behavior w:val="content"/>
        </w:behaviors>
        <w:guid w:val="{CA4E7494-A92B-4BF5-8326-CC8645BF0656}"/>
      </w:docPartPr>
      <w:docPartBody>
        <w:p w:rsidR="005F0E20" w:rsidRDefault="009A612B" w:rsidP="009A612B">
          <w:pPr>
            <w:pStyle w:val="E6463D406E9243F283EFEE4F1528029A"/>
          </w:pPr>
          <w:r w:rsidRPr="00783ECD">
            <w:rPr>
              <w:rStyle w:val="PlaceholderText"/>
            </w:rPr>
            <w:t>Click here to enter text.</w:t>
          </w:r>
        </w:p>
      </w:docPartBody>
    </w:docPart>
    <w:docPart>
      <w:docPartPr>
        <w:name w:val="8112E10018024499A0A30BEB0F37F767"/>
        <w:category>
          <w:name w:val="General"/>
          <w:gallery w:val="placeholder"/>
        </w:category>
        <w:types>
          <w:type w:val="bbPlcHdr"/>
        </w:types>
        <w:behaviors>
          <w:behavior w:val="content"/>
        </w:behaviors>
        <w:guid w:val="{681D441D-5230-4B08-9319-D27AFB4586DE}"/>
      </w:docPartPr>
      <w:docPartBody>
        <w:p w:rsidR="005F0E20" w:rsidRDefault="009A612B" w:rsidP="009A612B">
          <w:pPr>
            <w:pStyle w:val="8112E10018024499A0A30BEB0F37F767"/>
          </w:pPr>
          <w:r w:rsidRPr="00783ECD">
            <w:rPr>
              <w:rStyle w:val="PlaceholderText"/>
            </w:rPr>
            <w:t>Click here to enter text.</w:t>
          </w:r>
        </w:p>
      </w:docPartBody>
    </w:docPart>
    <w:docPart>
      <w:docPartPr>
        <w:name w:val="1DEFD22E024F490AA57237EDAC2C578B"/>
        <w:category>
          <w:name w:val="General"/>
          <w:gallery w:val="placeholder"/>
        </w:category>
        <w:types>
          <w:type w:val="bbPlcHdr"/>
        </w:types>
        <w:behaviors>
          <w:behavior w:val="content"/>
        </w:behaviors>
        <w:guid w:val="{0B5C144A-CBBA-4B98-8BD8-2D2E17DCD5FA}"/>
      </w:docPartPr>
      <w:docPartBody>
        <w:p w:rsidR="005F0E20" w:rsidRDefault="009A612B" w:rsidP="009A612B">
          <w:pPr>
            <w:pStyle w:val="1DEFD22E024F490AA57237EDAC2C578B"/>
          </w:pPr>
          <w:r w:rsidRPr="00783ECD">
            <w:rPr>
              <w:rStyle w:val="PlaceholderText"/>
            </w:rPr>
            <w:t>Click here to enter text.</w:t>
          </w:r>
        </w:p>
      </w:docPartBody>
    </w:docPart>
    <w:docPart>
      <w:docPartPr>
        <w:name w:val="E782D93644FA4CA2B2EC5AF7CE71D154"/>
        <w:category>
          <w:name w:val="General"/>
          <w:gallery w:val="placeholder"/>
        </w:category>
        <w:types>
          <w:type w:val="bbPlcHdr"/>
        </w:types>
        <w:behaviors>
          <w:behavior w:val="content"/>
        </w:behaviors>
        <w:guid w:val="{2D4F6A18-9D46-496C-9E62-21D3990469DB}"/>
      </w:docPartPr>
      <w:docPartBody>
        <w:p w:rsidR="006A23D0" w:rsidRDefault="005F0E20" w:rsidP="005F0E20">
          <w:pPr>
            <w:pStyle w:val="E782D93644FA4CA2B2EC5AF7CE71D154"/>
          </w:pPr>
          <w:r w:rsidRPr="00783ECD">
            <w:rPr>
              <w:rStyle w:val="PlaceholderText"/>
            </w:rPr>
            <w:t>Click here to enter text.</w:t>
          </w:r>
        </w:p>
      </w:docPartBody>
    </w:docPart>
    <w:docPart>
      <w:docPartPr>
        <w:name w:val="787C3F04F8E34B6798BACDC5AE5F765F"/>
        <w:category>
          <w:name w:val="General"/>
          <w:gallery w:val="placeholder"/>
        </w:category>
        <w:types>
          <w:type w:val="bbPlcHdr"/>
        </w:types>
        <w:behaviors>
          <w:behavior w:val="content"/>
        </w:behaviors>
        <w:guid w:val="{E158F174-F3D7-460F-8E3B-130367D3B8B0}"/>
      </w:docPartPr>
      <w:docPartBody>
        <w:p w:rsidR="00F8289D" w:rsidRDefault="00970F47" w:rsidP="00970F47">
          <w:pPr>
            <w:pStyle w:val="787C3F04F8E34B6798BACDC5AE5F765F"/>
          </w:pPr>
          <w:r w:rsidRPr="002B6D6B">
            <w:rPr>
              <w:rStyle w:val="PlaceholderText"/>
            </w:rPr>
            <w:t>Click or tap here to enter text.</w:t>
          </w:r>
        </w:p>
      </w:docPartBody>
    </w:docPart>
    <w:docPart>
      <w:docPartPr>
        <w:name w:val="5FB09AD74EB248D7B303034EB0A74437"/>
        <w:category>
          <w:name w:val="General"/>
          <w:gallery w:val="placeholder"/>
        </w:category>
        <w:types>
          <w:type w:val="bbPlcHdr"/>
        </w:types>
        <w:behaviors>
          <w:behavior w:val="content"/>
        </w:behaviors>
        <w:guid w:val="{5CC670FF-35CA-4A1A-A4D6-B92746FD02A4}"/>
      </w:docPartPr>
      <w:docPartBody>
        <w:p w:rsidR="00F8289D" w:rsidRDefault="00970F47" w:rsidP="00970F47">
          <w:pPr>
            <w:pStyle w:val="5FB09AD74EB248D7B303034EB0A74437"/>
          </w:pPr>
          <w:r w:rsidRPr="00783ECD">
            <w:rPr>
              <w:rStyle w:val="PlaceholderText"/>
            </w:rPr>
            <w:t>Click here to enter text.</w:t>
          </w:r>
        </w:p>
      </w:docPartBody>
    </w:docPart>
    <w:docPart>
      <w:docPartPr>
        <w:name w:val="6EAD6BCA1A644114B805AE941DCC32A5"/>
        <w:category>
          <w:name w:val="General"/>
          <w:gallery w:val="placeholder"/>
        </w:category>
        <w:types>
          <w:type w:val="bbPlcHdr"/>
        </w:types>
        <w:behaviors>
          <w:behavior w:val="content"/>
        </w:behaviors>
        <w:guid w:val="{8B3E6968-F70E-4710-9701-C284BCD2D977}"/>
      </w:docPartPr>
      <w:docPartBody>
        <w:p w:rsidR="00F8289D" w:rsidRDefault="00970F47" w:rsidP="00970F47">
          <w:pPr>
            <w:pStyle w:val="6EAD6BCA1A644114B805AE941DCC32A5"/>
          </w:pPr>
          <w:r w:rsidRPr="002B6D6B">
            <w:rPr>
              <w:rStyle w:val="PlaceholderText"/>
            </w:rPr>
            <w:t>Click or tap here to enter text.</w:t>
          </w:r>
        </w:p>
      </w:docPartBody>
    </w:docPart>
    <w:docPart>
      <w:docPartPr>
        <w:name w:val="F601194705B7475AB90FE7C79A104085"/>
        <w:category>
          <w:name w:val="General"/>
          <w:gallery w:val="placeholder"/>
        </w:category>
        <w:types>
          <w:type w:val="bbPlcHdr"/>
        </w:types>
        <w:behaviors>
          <w:behavior w:val="content"/>
        </w:behaviors>
        <w:guid w:val="{ABCF23A6-7B62-4E6C-883B-AFC76DD85242}"/>
      </w:docPartPr>
      <w:docPartBody>
        <w:p w:rsidR="00F8289D" w:rsidRDefault="00970F47" w:rsidP="00970F47">
          <w:pPr>
            <w:pStyle w:val="F601194705B7475AB90FE7C79A104085"/>
          </w:pPr>
          <w:r w:rsidRPr="00865D43">
            <w:rPr>
              <w:rStyle w:val="PlaceholderText"/>
            </w:rPr>
            <w:t>Enter any content that you want to repeat, including other content controls. You can also insert this control around table rows in order to repeat parts of a table.</w:t>
          </w:r>
        </w:p>
      </w:docPartBody>
    </w:docPart>
    <w:docPart>
      <w:docPartPr>
        <w:name w:val="10E200C907CB4771BF40121D960A7853"/>
        <w:category>
          <w:name w:val="General"/>
          <w:gallery w:val="placeholder"/>
        </w:category>
        <w:types>
          <w:type w:val="bbPlcHdr"/>
        </w:types>
        <w:behaviors>
          <w:behavior w:val="content"/>
        </w:behaviors>
        <w:guid w:val="{ABFEE345-6105-4380-944E-29593C73DFB2}"/>
      </w:docPartPr>
      <w:docPartBody>
        <w:p w:rsidR="00F8289D" w:rsidRDefault="00970F47" w:rsidP="00970F47">
          <w:pPr>
            <w:pStyle w:val="10E200C907CB4771BF40121D960A7853"/>
          </w:pPr>
          <w:r w:rsidRPr="00783ECD">
            <w:rPr>
              <w:rStyle w:val="PlaceholderText"/>
            </w:rPr>
            <w:t>Click here to enter text.</w:t>
          </w:r>
        </w:p>
      </w:docPartBody>
    </w:docPart>
    <w:docPart>
      <w:docPartPr>
        <w:name w:val="3280559E6CDC4369942A4D4E6D3563C6"/>
        <w:category>
          <w:name w:val="General"/>
          <w:gallery w:val="placeholder"/>
        </w:category>
        <w:types>
          <w:type w:val="bbPlcHdr"/>
        </w:types>
        <w:behaviors>
          <w:behavior w:val="content"/>
        </w:behaviors>
        <w:guid w:val="{FB27600A-1B15-47B0-A753-5AAAF53C6C9B}"/>
      </w:docPartPr>
      <w:docPartBody>
        <w:p w:rsidR="00F8289D" w:rsidRDefault="00970F47" w:rsidP="00970F47">
          <w:pPr>
            <w:pStyle w:val="3280559E6CDC4369942A4D4E6D3563C6"/>
          </w:pPr>
          <w:r w:rsidRPr="00783ECD">
            <w:rPr>
              <w:rStyle w:val="PlaceholderText"/>
            </w:rPr>
            <w:t>Click here to enter text.</w:t>
          </w:r>
        </w:p>
      </w:docPartBody>
    </w:docPart>
    <w:docPart>
      <w:docPartPr>
        <w:name w:val="98B313838258492C9B5B1F336FB368FA"/>
        <w:category>
          <w:name w:val="General"/>
          <w:gallery w:val="placeholder"/>
        </w:category>
        <w:types>
          <w:type w:val="bbPlcHdr"/>
        </w:types>
        <w:behaviors>
          <w:behavior w:val="content"/>
        </w:behaviors>
        <w:guid w:val="{3063E5E4-E723-4363-AF82-F96A86E00A01}"/>
      </w:docPartPr>
      <w:docPartBody>
        <w:p w:rsidR="00F8289D" w:rsidRDefault="00970F47" w:rsidP="00970F47">
          <w:pPr>
            <w:pStyle w:val="98B313838258492C9B5B1F336FB368FA"/>
          </w:pPr>
          <w:r w:rsidRPr="00783ECD">
            <w:rPr>
              <w:rStyle w:val="PlaceholderText"/>
            </w:rPr>
            <w:t>Click here to enter text.</w:t>
          </w:r>
        </w:p>
      </w:docPartBody>
    </w:docPart>
    <w:docPart>
      <w:docPartPr>
        <w:name w:val="D3E36981FD924EBA825C6D2F823511B7"/>
        <w:category>
          <w:name w:val="General"/>
          <w:gallery w:val="placeholder"/>
        </w:category>
        <w:types>
          <w:type w:val="bbPlcHdr"/>
        </w:types>
        <w:behaviors>
          <w:behavior w:val="content"/>
        </w:behaviors>
        <w:guid w:val="{FE3D6156-A56C-4B00-8ABE-825686467449}"/>
      </w:docPartPr>
      <w:docPartBody>
        <w:p w:rsidR="00F8289D" w:rsidRDefault="00970F47" w:rsidP="00970F47">
          <w:pPr>
            <w:pStyle w:val="D3E36981FD924EBA825C6D2F823511B7"/>
          </w:pPr>
          <w:r w:rsidRPr="00783ECD">
            <w:rPr>
              <w:rStyle w:val="PlaceholderText"/>
            </w:rPr>
            <w:t>Click here to enter text.</w:t>
          </w:r>
        </w:p>
      </w:docPartBody>
    </w:docPart>
    <w:docPart>
      <w:docPartPr>
        <w:name w:val="D0FDBA495C6641358AF1A26B221E540F"/>
        <w:category>
          <w:name w:val="General"/>
          <w:gallery w:val="placeholder"/>
        </w:category>
        <w:types>
          <w:type w:val="bbPlcHdr"/>
        </w:types>
        <w:behaviors>
          <w:behavior w:val="content"/>
        </w:behaviors>
        <w:guid w:val="{367B9AA1-D344-400A-95A4-DEC45654CF87}"/>
      </w:docPartPr>
      <w:docPartBody>
        <w:p w:rsidR="00F8289D" w:rsidRDefault="00970F47" w:rsidP="00970F47">
          <w:pPr>
            <w:pStyle w:val="D0FDBA495C6641358AF1A26B221E540F"/>
          </w:pPr>
          <w:r w:rsidRPr="00783ECD">
            <w:rPr>
              <w:rStyle w:val="PlaceholderText"/>
            </w:rPr>
            <w:t>Click here to enter text.</w:t>
          </w:r>
        </w:p>
      </w:docPartBody>
    </w:docPart>
    <w:docPart>
      <w:docPartPr>
        <w:name w:val="EBE119FE7A1348CB8BBC2739C2D9A487"/>
        <w:category>
          <w:name w:val="General"/>
          <w:gallery w:val="placeholder"/>
        </w:category>
        <w:types>
          <w:type w:val="bbPlcHdr"/>
        </w:types>
        <w:behaviors>
          <w:behavior w:val="content"/>
        </w:behaviors>
        <w:guid w:val="{1DA74B5E-3569-4795-81E3-2CE51C965FDE}"/>
      </w:docPartPr>
      <w:docPartBody>
        <w:p w:rsidR="00F8289D" w:rsidRDefault="00970F47" w:rsidP="00970F47">
          <w:pPr>
            <w:pStyle w:val="EBE119FE7A1348CB8BBC2739C2D9A487"/>
          </w:pPr>
          <w:r w:rsidRPr="002B6D6B">
            <w:rPr>
              <w:rStyle w:val="PlaceholderText"/>
            </w:rPr>
            <w:t>Click or tap here to enter text.</w:t>
          </w:r>
        </w:p>
      </w:docPartBody>
    </w:docPart>
    <w:docPart>
      <w:docPartPr>
        <w:name w:val="9C7EA3C265DF499C91189280A9C87BB3"/>
        <w:category>
          <w:name w:val="General"/>
          <w:gallery w:val="placeholder"/>
        </w:category>
        <w:types>
          <w:type w:val="bbPlcHdr"/>
        </w:types>
        <w:behaviors>
          <w:behavior w:val="content"/>
        </w:behaviors>
        <w:guid w:val="{FD320AA6-86E0-4A30-AC0B-30B59584348A}"/>
      </w:docPartPr>
      <w:docPartBody>
        <w:p w:rsidR="00F8289D" w:rsidRDefault="00970F47" w:rsidP="00970F47">
          <w:pPr>
            <w:pStyle w:val="9C7EA3C265DF499C91189280A9C87BB3"/>
          </w:pPr>
          <w:r w:rsidRPr="00783ECD">
            <w:rPr>
              <w:rStyle w:val="PlaceholderText"/>
            </w:rPr>
            <w:t>Click here to enter text.</w:t>
          </w:r>
        </w:p>
      </w:docPartBody>
    </w:docPart>
    <w:docPart>
      <w:docPartPr>
        <w:name w:val="DC1B7AC0B9C042AF988612C593E14D2A"/>
        <w:category>
          <w:name w:val="General"/>
          <w:gallery w:val="placeholder"/>
        </w:category>
        <w:types>
          <w:type w:val="bbPlcHdr"/>
        </w:types>
        <w:behaviors>
          <w:behavior w:val="content"/>
        </w:behaviors>
        <w:guid w:val="{C99FA6AF-C821-439F-A116-4A7D84E34B55}"/>
      </w:docPartPr>
      <w:docPartBody>
        <w:p w:rsidR="00F8289D" w:rsidRDefault="00970F47" w:rsidP="00970F47">
          <w:pPr>
            <w:pStyle w:val="DC1B7AC0B9C042AF988612C593E14D2A"/>
          </w:pPr>
          <w:r w:rsidRPr="00783ECD">
            <w:rPr>
              <w:rStyle w:val="PlaceholderText"/>
            </w:rPr>
            <w:t>Click here to enter text.</w:t>
          </w:r>
        </w:p>
      </w:docPartBody>
    </w:docPart>
    <w:docPart>
      <w:docPartPr>
        <w:name w:val="9C1C87AACC154EF4842F989FB08314B0"/>
        <w:category>
          <w:name w:val="General"/>
          <w:gallery w:val="placeholder"/>
        </w:category>
        <w:types>
          <w:type w:val="bbPlcHdr"/>
        </w:types>
        <w:behaviors>
          <w:behavior w:val="content"/>
        </w:behaviors>
        <w:guid w:val="{F8FCFCAC-11E6-4489-8D02-35ED4415099E}"/>
      </w:docPartPr>
      <w:docPartBody>
        <w:p w:rsidR="00F8289D" w:rsidRDefault="00970F47" w:rsidP="00970F47">
          <w:pPr>
            <w:pStyle w:val="9C1C87AACC154EF4842F989FB08314B0"/>
          </w:pPr>
          <w:r w:rsidRPr="002B6D6B">
            <w:rPr>
              <w:rStyle w:val="PlaceholderText"/>
            </w:rPr>
            <w:t>Click or tap here to enter text.</w:t>
          </w:r>
        </w:p>
      </w:docPartBody>
    </w:docPart>
    <w:docPart>
      <w:docPartPr>
        <w:name w:val="BFF02CB46853458CA2F3747699375DCA"/>
        <w:category>
          <w:name w:val="General"/>
          <w:gallery w:val="placeholder"/>
        </w:category>
        <w:types>
          <w:type w:val="bbPlcHdr"/>
        </w:types>
        <w:behaviors>
          <w:behavior w:val="content"/>
        </w:behaviors>
        <w:guid w:val="{2E265C9D-3C21-481A-9C4A-5DAC514EA196}"/>
      </w:docPartPr>
      <w:docPartBody>
        <w:p w:rsidR="00F8289D" w:rsidRDefault="00970F47" w:rsidP="00970F47">
          <w:pPr>
            <w:pStyle w:val="BFF02CB46853458CA2F3747699375DCA"/>
          </w:pPr>
          <w:r w:rsidRPr="002B6D6B">
            <w:rPr>
              <w:rStyle w:val="PlaceholderText"/>
            </w:rPr>
            <w:t>Click or tap here to enter text.</w:t>
          </w:r>
        </w:p>
      </w:docPartBody>
    </w:docPart>
    <w:docPart>
      <w:docPartPr>
        <w:name w:val="35A562EDFE524989A9558E270CBFDAF7"/>
        <w:category>
          <w:name w:val="General"/>
          <w:gallery w:val="placeholder"/>
        </w:category>
        <w:types>
          <w:type w:val="bbPlcHdr"/>
        </w:types>
        <w:behaviors>
          <w:behavior w:val="content"/>
        </w:behaviors>
        <w:guid w:val="{62469A71-A4F9-4C16-AAD8-03F695D90DE6}"/>
      </w:docPartPr>
      <w:docPartBody>
        <w:p w:rsidR="00F8289D" w:rsidRDefault="00970F47" w:rsidP="00970F47">
          <w:pPr>
            <w:pStyle w:val="35A562EDFE524989A9558E270CBFDAF7"/>
          </w:pPr>
          <w:r w:rsidRPr="00783ECD">
            <w:rPr>
              <w:rStyle w:val="PlaceholderText"/>
            </w:rPr>
            <w:t>Click here to enter text.</w:t>
          </w:r>
        </w:p>
      </w:docPartBody>
    </w:docPart>
    <w:docPart>
      <w:docPartPr>
        <w:name w:val="43294E84EB0A4FA68C0B6EC9A293BE8A"/>
        <w:category>
          <w:name w:val="General"/>
          <w:gallery w:val="placeholder"/>
        </w:category>
        <w:types>
          <w:type w:val="bbPlcHdr"/>
        </w:types>
        <w:behaviors>
          <w:behavior w:val="content"/>
        </w:behaviors>
        <w:guid w:val="{A91FFB18-FA77-4757-B4B2-91F528F2FF44}"/>
      </w:docPartPr>
      <w:docPartBody>
        <w:p w:rsidR="0092770D" w:rsidRDefault="00196E6F" w:rsidP="00196E6F">
          <w:pPr>
            <w:pStyle w:val="43294E84EB0A4FA68C0B6EC9A293BE8A"/>
          </w:pPr>
          <w:r w:rsidRPr="00783ECD">
            <w:rPr>
              <w:rStyle w:val="PlaceholderText"/>
            </w:rPr>
            <w:t>Click here to enter text.</w:t>
          </w:r>
        </w:p>
      </w:docPartBody>
    </w:docPart>
    <w:docPart>
      <w:docPartPr>
        <w:name w:val="E852A5E0070D4A6A97E9FAE2DFCC22B7"/>
        <w:category>
          <w:name w:val="General"/>
          <w:gallery w:val="placeholder"/>
        </w:category>
        <w:types>
          <w:type w:val="bbPlcHdr"/>
        </w:types>
        <w:behaviors>
          <w:behavior w:val="content"/>
        </w:behaviors>
        <w:guid w:val="{E0883B32-0BC0-4CEF-847B-E58452D3079B}"/>
      </w:docPartPr>
      <w:docPartBody>
        <w:p w:rsidR="007C0367" w:rsidRDefault="00E45165" w:rsidP="00E45165">
          <w:pPr>
            <w:pStyle w:val="E852A5E0070D4A6A97E9FAE2DFCC22B7"/>
          </w:pPr>
          <w:r w:rsidRPr="00F13DBE">
            <w:rPr>
              <w:rStyle w:val="PlaceholderText"/>
            </w:rPr>
            <w:t>Enter any content that you want to repeat, including other content controls. You can also insert this control around table rows in order to repeat parts of a table.</w:t>
          </w:r>
        </w:p>
      </w:docPartBody>
    </w:docPart>
    <w:docPart>
      <w:docPartPr>
        <w:name w:val="B951DAE9DEC3413DB47DF61A1645C97A"/>
        <w:category>
          <w:name w:val="General"/>
          <w:gallery w:val="placeholder"/>
        </w:category>
        <w:types>
          <w:type w:val="bbPlcHdr"/>
        </w:types>
        <w:behaviors>
          <w:behavior w:val="content"/>
        </w:behaviors>
        <w:guid w:val="{6AFB1687-B070-4B6A-A30D-476CF218E8A0}"/>
      </w:docPartPr>
      <w:docPartBody>
        <w:p w:rsidR="007C0367" w:rsidRDefault="00E45165" w:rsidP="00E45165">
          <w:pPr>
            <w:pStyle w:val="B951DAE9DEC3413DB47DF61A1645C97A"/>
          </w:pPr>
          <w:r w:rsidRPr="002B6D6B">
            <w:rPr>
              <w:rStyle w:val="PlaceholderText"/>
            </w:rPr>
            <w:t>Click or tap here to enter text.</w:t>
          </w:r>
        </w:p>
      </w:docPartBody>
    </w:docPart>
    <w:docPart>
      <w:docPartPr>
        <w:name w:val="10C07AE788074039BC9441BD92D718D5"/>
        <w:category>
          <w:name w:val="General"/>
          <w:gallery w:val="placeholder"/>
        </w:category>
        <w:types>
          <w:type w:val="bbPlcHdr"/>
        </w:types>
        <w:behaviors>
          <w:behavior w:val="content"/>
        </w:behaviors>
        <w:guid w:val="{D267CA15-5082-46CC-BDD4-DD1AF790B254}"/>
      </w:docPartPr>
      <w:docPartBody>
        <w:p w:rsidR="007C0367" w:rsidRDefault="00E45165" w:rsidP="00E45165">
          <w:pPr>
            <w:pStyle w:val="10C07AE788074039BC9441BD92D718D5"/>
          </w:pPr>
          <w:r w:rsidRPr="00783ECD">
            <w:rPr>
              <w:rStyle w:val="PlaceholderText"/>
            </w:rPr>
            <w:t>Click here to enter text.</w:t>
          </w:r>
        </w:p>
      </w:docPartBody>
    </w:docPart>
    <w:docPart>
      <w:docPartPr>
        <w:name w:val="DefaultPlaceholder_-1854013440"/>
        <w:category>
          <w:name w:val="General"/>
          <w:gallery w:val="placeholder"/>
        </w:category>
        <w:types>
          <w:type w:val="bbPlcHdr"/>
        </w:types>
        <w:behaviors>
          <w:behavior w:val="content"/>
        </w:behaviors>
        <w:guid w:val="{032CE8DA-5FAB-43B0-8FC0-53202978DF50}"/>
      </w:docPartPr>
      <w:docPartBody>
        <w:p w:rsidR="00691190" w:rsidRDefault="00CC4FE5">
          <w:r w:rsidRPr="00A72BD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BE"/>
    <w:rsid w:val="00014D64"/>
    <w:rsid w:val="00066C95"/>
    <w:rsid w:val="00125A68"/>
    <w:rsid w:val="00195EB0"/>
    <w:rsid w:val="00196E6F"/>
    <w:rsid w:val="001D6FE3"/>
    <w:rsid w:val="001F6C15"/>
    <w:rsid w:val="00236015"/>
    <w:rsid w:val="00273637"/>
    <w:rsid w:val="00285F3C"/>
    <w:rsid w:val="002B16B0"/>
    <w:rsid w:val="002F360D"/>
    <w:rsid w:val="002F6AA1"/>
    <w:rsid w:val="003126D6"/>
    <w:rsid w:val="00391009"/>
    <w:rsid w:val="003C491F"/>
    <w:rsid w:val="003E037C"/>
    <w:rsid w:val="003E5476"/>
    <w:rsid w:val="00441283"/>
    <w:rsid w:val="004649DA"/>
    <w:rsid w:val="00492539"/>
    <w:rsid w:val="0050693C"/>
    <w:rsid w:val="005073E4"/>
    <w:rsid w:val="005627F6"/>
    <w:rsid w:val="00583AAD"/>
    <w:rsid w:val="005E35BE"/>
    <w:rsid w:val="005E4E4B"/>
    <w:rsid w:val="005F0E20"/>
    <w:rsid w:val="006548F4"/>
    <w:rsid w:val="00665664"/>
    <w:rsid w:val="00691190"/>
    <w:rsid w:val="006A23D0"/>
    <w:rsid w:val="00781235"/>
    <w:rsid w:val="007A3BCA"/>
    <w:rsid w:val="007B35FC"/>
    <w:rsid w:val="007C0367"/>
    <w:rsid w:val="007D7FA4"/>
    <w:rsid w:val="008D307E"/>
    <w:rsid w:val="00920D69"/>
    <w:rsid w:val="00922520"/>
    <w:rsid w:val="0092770D"/>
    <w:rsid w:val="00945E43"/>
    <w:rsid w:val="00955806"/>
    <w:rsid w:val="009577E9"/>
    <w:rsid w:val="00970F47"/>
    <w:rsid w:val="00997A5F"/>
    <w:rsid w:val="009A612B"/>
    <w:rsid w:val="00A103F3"/>
    <w:rsid w:val="00A732B7"/>
    <w:rsid w:val="00AA76D4"/>
    <w:rsid w:val="00B51133"/>
    <w:rsid w:val="00C03606"/>
    <w:rsid w:val="00CB561E"/>
    <w:rsid w:val="00CC4FE5"/>
    <w:rsid w:val="00D16D53"/>
    <w:rsid w:val="00D4680B"/>
    <w:rsid w:val="00DA1BBC"/>
    <w:rsid w:val="00DB52A8"/>
    <w:rsid w:val="00DE3278"/>
    <w:rsid w:val="00DE673B"/>
    <w:rsid w:val="00E246A7"/>
    <w:rsid w:val="00E26834"/>
    <w:rsid w:val="00E45165"/>
    <w:rsid w:val="00EB11C4"/>
    <w:rsid w:val="00F635C5"/>
    <w:rsid w:val="00F8289D"/>
    <w:rsid w:val="00F90B5E"/>
    <w:rsid w:val="00FB49EE"/>
    <w:rsid w:val="00FE4F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4FE5"/>
    <w:rPr>
      <w:color w:val="808080"/>
    </w:rPr>
  </w:style>
  <w:style w:type="paragraph" w:customStyle="1" w:styleId="BDFC18D22627444CA93EF310685139CB">
    <w:name w:val="BDFC18D22627444CA93EF310685139CB"/>
    <w:rsid w:val="005E35BE"/>
  </w:style>
  <w:style w:type="paragraph" w:customStyle="1" w:styleId="A8706EA49D9D4A979227F4FD49A7CCA2">
    <w:name w:val="A8706EA49D9D4A979227F4FD49A7CCA2"/>
    <w:rsid w:val="005E35BE"/>
  </w:style>
  <w:style w:type="paragraph" w:customStyle="1" w:styleId="C2BB1DDF774E4AE398900A35E8F30D1E">
    <w:name w:val="C2BB1DDF774E4AE398900A35E8F30D1E"/>
    <w:rsid w:val="005E35BE"/>
  </w:style>
  <w:style w:type="paragraph" w:customStyle="1" w:styleId="3647F2CA5DE8464D9E7125E2A0DEE3AD">
    <w:name w:val="3647F2CA5DE8464D9E7125E2A0DEE3AD"/>
    <w:rsid w:val="005E35BE"/>
  </w:style>
  <w:style w:type="paragraph" w:customStyle="1" w:styleId="B51E5D93ACE645E184E9EF6901937582">
    <w:name w:val="B51E5D93ACE645E184E9EF6901937582"/>
    <w:rsid w:val="005E35BE"/>
  </w:style>
  <w:style w:type="paragraph" w:customStyle="1" w:styleId="ADAE6254AB8F425AA5EA0E41615928FD">
    <w:name w:val="ADAE6254AB8F425AA5EA0E41615928FD"/>
    <w:rsid w:val="005E35BE"/>
  </w:style>
  <w:style w:type="paragraph" w:customStyle="1" w:styleId="9EB0C55BF86745EBB8E923D7E3BD835B">
    <w:name w:val="9EB0C55BF86745EBB8E923D7E3BD835B"/>
    <w:rsid w:val="005E35BE"/>
  </w:style>
  <w:style w:type="paragraph" w:customStyle="1" w:styleId="63229BE11A044311AA78C4ED9947E615">
    <w:name w:val="63229BE11A044311AA78C4ED9947E615"/>
    <w:rsid w:val="005E35BE"/>
  </w:style>
  <w:style w:type="paragraph" w:customStyle="1" w:styleId="E09F23DE48724A47B66E42FF06F0A498">
    <w:name w:val="E09F23DE48724A47B66E42FF06F0A498"/>
    <w:rsid w:val="005E35BE"/>
  </w:style>
  <w:style w:type="paragraph" w:customStyle="1" w:styleId="4F29546A99B2402894A60AC247E389A5">
    <w:name w:val="4F29546A99B2402894A60AC247E389A5"/>
    <w:rsid w:val="005E35BE"/>
  </w:style>
  <w:style w:type="paragraph" w:customStyle="1" w:styleId="977A4042FE6042F5B6D95665CD2BB017">
    <w:name w:val="977A4042FE6042F5B6D95665CD2BB017"/>
    <w:rsid w:val="005E35BE"/>
  </w:style>
  <w:style w:type="paragraph" w:customStyle="1" w:styleId="3F664094DEFC42A088EFC09177A51A77">
    <w:name w:val="3F664094DEFC42A088EFC09177A51A77"/>
    <w:rsid w:val="005E35BE"/>
  </w:style>
  <w:style w:type="paragraph" w:customStyle="1" w:styleId="3516213203CE4790BA765785B14E766B">
    <w:name w:val="3516213203CE4790BA765785B14E766B"/>
    <w:rsid w:val="005E35BE"/>
  </w:style>
  <w:style w:type="paragraph" w:customStyle="1" w:styleId="0FAE247910E14A5EAED6E9C07EBF7D3B">
    <w:name w:val="0FAE247910E14A5EAED6E9C07EBF7D3B"/>
    <w:rsid w:val="005E35BE"/>
  </w:style>
  <w:style w:type="paragraph" w:customStyle="1" w:styleId="54CAC560A4AB4419B410B5940810B5DD">
    <w:name w:val="54CAC560A4AB4419B410B5940810B5DD"/>
    <w:rsid w:val="005E35BE"/>
  </w:style>
  <w:style w:type="paragraph" w:customStyle="1" w:styleId="F278324B74CF4205896C39AA69E59C7B">
    <w:name w:val="F278324B74CF4205896C39AA69E59C7B"/>
    <w:rsid w:val="005E35BE"/>
  </w:style>
  <w:style w:type="paragraph" w:customStyle="1" w:styleId="9766D0E1140440609F61820FFF2AFB2B">
    <w:name w:val="9766D0E1140440609F61820FFF2AFB2B"/>
    <w:rsid w:val="005E35BE"/>
  </w:style>
  <w:style w:type="paragraph" w:customStyle="1" w:styleId="4B2FED3CBD024AD19E5C49EE52E5B2DC">
    <w:name w:val="4B2FED3CBD024AD19E5C49EE52E5B2DC"/>
    <w:rsid w:val="005E35BE"/>
  </w:style>
  <w:style w:type="paragraph" w:customStyle="1" w:styleId="D5F3D5BD845A4A3C851A6A42EA83BABD">
    <w:name w:val="D5F3D5BD845A4A3C851A6A42EA83BABD"/>
    <w:rsid w:val="005E35BE"/>
  </w:style>
  <w:style w:type="paragraph" w:customStyle="1" w:styleId="DAFDC200264A46739AA6BB9B7E7FA71F">
    <w:name w:val="DAFDC200264A46739AA6BB9B7E7FA71F"/>
    <w:rsid w:val="005E35BE"/>
  </w:style>
  <w:style w:type="paragraph" w:customStyle="1" w:styleId="C8789146DF1A4D79BCD11805EA820C4D">
    <w:name w:val="C8789146DF1A4D79BCD11805EA820C4D"/>
    <w:rsid w:val="005E35BE"/>
  </w:style>
  <w:style w:type="paragraph" w:customStyle="1" w:styleId="EAB14F6EA54B4D3F88B9F8D68B371EB3">
    <w:name w:val="EAB14F6EA54B4D3F88B9F8D68B371EB3"/>
    <w:rsid w:val="005E35BE"/>
  </w:style>
  <w:style w:type="paragraph" w:customStyle="1" w:styleId="23A2AAC1CDF14258A3A888CCE0CF4678">
    <w:name w:val="23A2AAC1CDF14258A3A888CCE0CF4678"/>
    <w:rsid w:val="005E35BE"/>
  </w:style>
  <w:style w:type="paragraph" w:customStyle="1" w:styleId="985D1A8CC0F94F1291A72C14E133DEC6">
    <w:name w:val="985D1A8CC0F94F1291A72C14E133DEC6"/>
    <w:rsid w:val="005E35BE"/>
  </w:style>
  <w:style w:type="paragraph" w:customStyle="1" w:styleId="474C424247DD4021BC35C2A42E3DA81B">
    <w:name w:val="474C424247DD4021BC35C2A42E3DA81B"/>
    <w:rsid w:val="005E35BE"/>
  </w:style>
  <w:style w:type="paragraph" w:customStyle="1" w:styleId="CE3A2B3BDF4E4FBBACBC13BD791058D6">
    <w:name w:val="CE3A2B3BDF4E4FBBACBC13BD791058D6"/>
    <w:rsid w:val="005E35BE"/>
  </w:style>
  <w:style w:type="paragraph" w:customStyle="1" w:styleId="2F3BA42080DA4A4583F0744EA32700A9">
    <w:name w:val="2F3BA42080DA4A4583F0744EA32700A9"/>
    <w:rsid w:val="005E35BE"/>
  </w:style>
  <w:style w:type="paragraph" w:customStyle="1" w:styleId="0F13787F408C4E038FEAEF713E96AA7B">
    <w:name w:val="0F13787F408C4E038FEAEF713E96AA7B"/>
    <w:rsid w:val="005E35BE"/>
  </w:style>
  <w:style w:type="paragraph" w:customStyle="1" w:styleId="7ED73EEBDDAE4C7EB80482493F3779EC">
    <w:name w:val="7ED73EEBDDAE4C7EB80482493F3779EC"/>
    <w:rsid w:val="005E35BE"/>
  </w:style>
  <w:style w:type="paragraph" w:customStyle="1" w:styleId="1F9303D05B81402C9EF367D4288F3C10">
    <w:name w:val="1F9303D05B81402C9EF367D4288F3C10"/>
    <w:rsid w:val="005E35BE"/>
  </w:style>
  <w:style w:type="paragraph" w:customStyle="1" w:styleId="CFC486A3B8D946E881D80DC1D14118D7">
    <w:name w:val="CFC486A3B8D946E881D80DC1D14118D7"/>
    <w:rsid w:val="005E35BE"/>
  </w:style>
  <w:style w:type="paragraph" w:customStyle="1" w:styleId="49788B402E8D48C187022BBC142D01A0">
    <w:name w:val="49788B402E8D48C187022BBC142D01A0"/>
    <w:rsid w:val="005E35BE"/>
  </w:style>
  <w:style w:type="paragraph" w:customStyle="1" w:styleId="3D87FDC4CF4D4D659D8B06BC5BC0CFC7">
    <w:name w:val="3D87FDC4CF4D4D659D8B06BC5BC0CFC7"/>
    <w:rsid w:val="005E35BE"/>
  </w:style>
  <w:style w:type="paragraph" w:customStyle="1" w:styleId="4BD5A61B1BCB450480F0D2A5ABE0F40B">
    <w:name w:val="4BD5A61B1BCB450480F0D2A5ABE0F40B"/>
    <w:rsid w:val="005E35BE"/>
  </w:style>
  <w:style w:type="paragraph" w:customStyle="1" w:styleId="BC4B939BA08A40B1A8E2349E00F308FC">
    <w:name w:val="BC4B939BA08A40B1A8E2349E00F308FC"/>
    <w:rsid w:val="005E35BE"/>
  </w:style>
  <w:style w:type="paragraph" w:customStyle="1" w:styleId="054778FD3B804B0395E33E0348229CE9">
    <w:name w:val="054778FD3B804B0395E33E0348229CE9"/>
    <w:rsid w:val="005E35BE"/>
  </w:style>
  <w:style w:type="paragraph" w:customStyle="1" w:styleId="5B0A98CDBECA4FC3BC7918DD25E7F753">
    <w:name w:val="5B0A98CDBECA4FC3BC7918DD25E7F753"/>
    <w:rsid w:val="005E35BE"/>
  </w:style>
  <w:style w:type="paragraph" w:customStyle="1" w:styleId="38D3127B98B147CAAFA424A5F82950C8">
    <w:name w:val="38D3127B98B147CAAFA424A5F82950C8"/>
    <w:rsid w:val="005E35BE"/>
  </w:style>
  <w:style w:type="paragraph" w:customStyle="1" w:styleId="A81DB1F39E204D46A84F95F9F080C66B">
    <w:name w:val="A81DB1F39E204D46A84F95F9F080C66B"/>
    <w:rsid w:val="005E35BE"/>
  </w:style>
  <w:style w:type="paragraph" w:customStyle="1" w:styleId="7F8B9C0B253F40E1A624578D9A23ECDD">
    <w:name w:val="7F8B9C0B253F40E1A624578D9A23ECDD"/>
    <w:rsid w:val="005E35BE"/>
  </w:style>
  <w:style w:type="paragraph" w:customStyle="1" w:styleId="542B45161D324E28AEE5E66E927497EC">
    <w:name w:val="542B45161D324E28AEE5E66E927497EC"/>
    <w:rsid w:val="005E35BE"/>
  </w:style>
  <w:style w:type="paragraph" w:customStyle="1" w:styleId="67B453FC7B04421CBE247EE125419382">
    <w:name w:val="67B453FC7B04421CBE247EE125419382"/>
    <w:rsid w:val="005E35BE"/>
  </w:style>
  <w:style w:type="paragraph" w:customStyle="1" w:styleId="4FD74BEB63934A8DB0749BA4D6B083ED">
    <w:name w:val="4FD74BEB63934A8DB0749BA4D6B083ED"/>
    <w:rsid w:val="005E35BE"/>
  </w:style>
  <w:style w:type="paragraph" w:customStyle="1" w:styleId="54068B715CF34F89A307530FB3EFB91B">
    <w:name w:val="54068B715CF34F89A307530FB3EFB91B"/>
    <w:rsid w:val="005E35BE"/>
  </w:style>
  <w:style w:type="paragraph" w:customStyle="1" w:styleId="AF51C37BE9C544C0B02CEF6870C757E4">
    <w:name w:val="AF51C37BE9C544C0B02CEF6870C757E4"/>
    <w:rsid w:val="005E35BE"/>
  </w:style>
  <w:style w:type="paragraph" w:customStyle="1" w:styleId="8BB73B2AFE6D4228987D25F8338CE8D7">
    <w:name w:val="8BB73B2AFE6D4228987D25F8338CE8D7"/>
    <w:rsid w:val="005E35BE"/>
  </w:style>
  <w:style w:type="paragraph" w:customStyle="1" w:styleId="07CDFF1FA1804FACA6815EAA30AEA205">
    <w:name w:val="07CDFF1FA1804FACA6815EAA30AEA205"/>
    <w:rsid w:val="005E35BE"/>
  </w:style>
  <w:style w:type="paragraph" w:customStyle="1" w:styleId="C6D430F265AB42D5A18429D7044A0AD9">
    <w:name w:val="C6D430F265AB42D5A18429D7044A0AD9"/>
    <w:rsid w:val="005E35BE"/>
  </w:style>
  <w:style w:type="paragraph" w:customStyle="1" w:styleId="405406A4FC564D2182F4A115F0F9E0CF">
    <w:name w:val="405406A4FC564D2182F4A115F0F9E0CF"/>
    <w:rsid w:val="005E35BE"/>
  </w:style>
  <w:style w:type="paragraph" w:customStyle="1" w:styleId="BB7EA51D2D6D4A77A524CEE5744643E8">
    <w:name w:val="BB7EA51D2D6D4A77A524CEE5744643E8"/>
    <w:rsid w:val="005E35BE"/>
  </w:style>
  <w:style w:type="paragraph" w:customStyle="1" w:styleId="EFC7A9B9C4594CF8B0D6449E717EF56F">
    <w:name w:val="EFC7A9B9C4594CF8B0D6449E717EF56F"/>
    <w:rsid w:val="005E35BE"/>
  </w:style>
  <w:style w:type="paragraph" w:customStyle="1" w:styleId="A3D56298C27C447A84E225A91C2B10E0">
    <w:name w:val="A3D56298C27C447A84E225A91C2B10E0"/>
    <w:rsid w:val="005E35BE"/>
  </w:style>
  <w:style w:type="paragraph" w:customStyle="1" w:styleId="7854EDE10DC34A08B41378DE66AE7F7B">
    <w:name w:val="7854EDE10DC34A08B41378DE66AE7F7B"/>
    <w:rsid w:val="005E35BE"/>
  </w:style>
  <w:style w:type="paragraph" w:customStyle="1" w:styleId="D74323E5E83F4DBCB91329738FC0774A">
    <w:name w:val="D74323E5E83F4DBCB91329738FC0774A"/>
    <w:rsid w:val="005E35BE"/>
  </w:style>
  <w:style w:type="paragraph" w:customStyle="1" w:styleId="6C9E229418E84729BB35AF43CA54B2B0">
    <w:name w:val="6C9E229418E84729BB35AF43CA54B2B0"/>
    <w:rsid w:val="005E35BE"/>
  </w:style>
  <w:style w:type="paragraph" w:customStyle="1" w:styleId="3AFEA8B0C75B4E10B132A27400A87B63">
    <w:name w:val="3AFEA8B0C75B4E10B132A27400A87B63"/>
    <w:rsid w:val="005E35BE"/>
  </w:style>
  <w:style w:type="paragraph" w:customStyle="1" w:styleId="CACEA312F4554760B50A578E6FA493EF">
    <w:name w:val="CACEA312F4554760B50A578E6FA493EF"/>
    <w:rsid w:val="005E35BE"/>
  </w:style>
  <w:style w:type="paragraph" w:customStyle="1" w:styleId="1BB02D08707449368CBB93BDA7A9768F">
    <w:name w:val="1BB02D08707449368CBB93BDA7A9768F"/>
    <w:rsid w:val="005E35BE"/>
  </w:style>
  <w:style w:type="paragraph" w:customStyle="1" w:styleId="326CFD8E244F47DAB63497F23A6EE04F">
    <w:name w:val="326CFD8E244F47DAB63497F23A6EE04F"/>
    <w:rsid w:val="005E35BE"/>
  </w:style>
  <w:style w:type="paragraph" w:customStyle="1" w:styleId="C65DAACB087E4069A287F0D2AF703CE7">
    <w:name w:val="C65DAACB087E4069A287F0D2AF703CE7"/>
    <w:rsid w:val="005E35BE"/>
  </w:style>
  <w:style w:type="paragraph" w:customStyle="1" w:styleId="60BE15A208704390BE912DE2BDF5E61C">
    <w:name w:val="60BE15A208704390BE912DE2BDF5E61C"/>
    <w:rsid w:val="005E35BE"/>
  </w:style>
  <w:style w:type="paragraph" w:customStyle="1" w:styleId="05D5058BD9CF4644AEA9A80544AC4A4F">
    <w:name w:val="05D5058BD9CF4644AEA9A80544AC4A4F"/>
    <w:rsid w:val="005E35BE"/>
  </w:style>
  <w:style w:type="paragraph" w:customStyle="1" w:styleId="18C8CBBE27434419AEC6818E58F94202">
    <w:name w:val="18C8CBBE27434419AEC6818E58F94202"/>
    <w:rsid w:val="005E35BE"/>
  </w:style>
  <w:style w:type="paragraph" w:customStyle="1" w:styleId="92605CA3718F4438886A6BD1F2501CD4">
    <w:name w:val="92605CA3718F4438886A6BD1F2501CD4"/>
    <w:rsid w:val="005E35BE"/>
  </w:style>
  <w:style w:type="paragraph" w:customStyle="1" w:styleId="D750B67A64914CEDBBED92F9E0EB2860">
    <w:name w:val="D750B67A64914CEDBBED92F9E0EB2860"/>
    <w:rsid w:val="005E35BE"/>
  </w:style>
  <w:style w:type="paragraph" w:customStyle="1" w:styleId="7C147D625ED4475FBDE8A95A35400616">
    <w:name w:val="7C147D625ED4475FBDE8A95A35400616"/>
    <w:rsid w:val="005E35BE"/>
  </w:style>
  <w:style w:type="paragraph" w:customStyle="1" w:styleId="2766728D27F14CC7A2130D04F88ACCDF">
    <w:name w:val="2766728D27F14CC7A2130D04F88ACCDF"/>
    <w:rsid w:val="005E35BE"/>
  </w:style>
  <w:style w:type="paragraph" w:customStyle="1" w:styleId="F682ABD05EAA467AB379D38FFC5300DE">
    <w:name w:val="F682ABD05EAA467AB379D38FFC5300DE"/>
    <w:rsid w:val="005E35BE"/>
  </w:style>
  <w:style w:type="paragraph" w:customStyle="1" w:styleId="8E7820FE4F0E4F0A89BADCC1BB5D5AA3">
    <w:name w:val="8E7820FE4F0E4F0A89BADCC1BB5D5AA3"/>
    <w:rsid w:val="005E35BE"/>
  </w:style>
  <w:style w:type="paragraph" w:customStyle="1" w:styleId="3D15FA3026D449EDB744079762A86092">
    <w:name w:val="3D15FA3026D449EDB744079762A86092"/>
    <w:rsid w:val="005E35BE"/>
  </w:style>
  <w:style w:type="paragraph" w:customStyle="1" w:styleId="DF4E84A3790C4C769C4570C469DE0720">
    <w:name w:val="DF4E84A3790C4C769C4570C469DE0720"/>
    <w:rsid w:val="005E35BE"/>
  </w:style>
  <w:style w:type="paragraph" w:customStyle="1" w:styleId="85F17D8968A64DA6A4F66CAAC909213D">
    <w:name w:val="85F17D8968A64DA6A4F66CAAC909213D"/>
    <w:rsid w:val="005E35BE"/>
  </w:style>
  <w:style w:type="paragraph" w:customStyle="1" w:styleId="647FBC123D0D4A4C8824A50443E4DFC1">
    <w:name w:val="647FBC123D0D4A4C8824A50443E4DFC1"/>
    <w:rsid w:val="005E35BE"/>
  </w:style>
  <w:style w:type="paragraph" w:customStyle="1" w:styleId="CEDF5E3431064BB6BB9D44760C7A4D44">
    <w:name w:val="CEDF5E3431064BB6BB9D44760C7A4D44"/>
    <w:rsid w:val="005E35BE"/>
  </w:style>
  <w:style w:type="paragraph" w:customStyle="1" w:styleId="53DFA164C9794AC68EDA0D8BF94C6DC6">
    <w:name w:val="53DFA164C9794AC68EDA0D8BF94C6DC6"/>
    <w:rsid w:val="005E35BE"/>
  </w:style>
  <w:style w:type="paragraph" w:customStyle="1" w:styleId="0E198E2638624E51B748E662B6F08683">
    <w:name w:val="0E198E2638624E51B748E662B6F08683"/>
    <w:rsid w:val="005E35BE"/>
  </w:style>
  <w:style w:type="paragraph" w:customStyle="1" w:styleId="6E76CA63D41844028E5A6FF0624C5B91">
    <w:name w:val="6E76CA63D41844028E5A6FF0624C5B91"/>
    <w:rsid w:val="005E35BE"/>
  </w:style>
  <w:style w:type="paragraph" w:customStyle="1" w:styleId="B6F0E1721864495AAA4EEABFA3D2EA5D">
    <w:name w:val="B6F0E1721864495AAA4EEABFA3D2EA5D"/>
    <w:rsid w:val="005E35BE"/>
  </w:style>
  <w:style w:type="paragraph" w:customStyle="1" w:styleId="FAF6EB61142E4D80BD1FFD7E376AA00A">
    <w:name w:val="FAF6EB61142E4D80BD1FFD7E376AA00A"/>
    <w:rsid w:val="005E35BE"/>
  </w:style>
  <w:style w:type="paragraph" w:customStyle="1" w:styleId="C9C2CB19028948D1BDA62A59BDF5FC73">
    <w:name w:val="C9C2CB19028948D1BDA62A59BDF5FC73"/>
    <w:rsid w:val="005E35BE"/>
  </w:style>
  <w:style w:type="paragraph" w:customStyle="1" w:styleId="475EA233B68C435085E50C06CFE60F10">
    <w:name w:val="475EA233B68C435085E50C06CFE60F10"/>
    <w:rsid w:val="002F6AA1"/>
    <w:rPr>
      <w:lang w:val="da-DK" w:eastAsia="da-DK"/>
    </w:rPr>
  </w:style>
  <w:style w:type="paragraph" w:customStyle="1" w:styleId="AD8797C0A6D14B91A03C6FDC335260B2">
    <w:name w:val="AD8797C0A6D14B91A03C6FDC335260B2"/>
    <w:rsid w:val="002F6AA1"/>
    <w:rPr>
      <w:lang w:val="da-DK" w:eastAsia="da-DK"/>
    </w:rPr>
  </w:style>
  <w:style w:type="paragraph" w:customStyle="1" w:styleId="9B021DDF424F4CA2B08927EC042D10CE">
    <w:name w:val="9B021DDF424F4CA2B08927EC042D10CE"/>
    <w:rsid w:val="00A732B7"/>
  </w:style>
  <w:style w:type="paragraph" w:customStyle="1" w:styleId="0B0EF98445EA4257B09935A5FD2580AF">
    <w:name w:val="0B0EF98445EA4257B09935A5FD2580AF"/>
    <w:rsid w:val="00A732B7"/>
  </w:style>
  <w:style w:type="paragraph" w:customStyle="1" w:styleId="F143455995764689883BEE057902B0A1">
    <w:name w:val="F143455995764689883BEE057902B0A1"/>
    <w:rsid w:val="00A732B7"/>
  </w:style>
  <w:style w:type="paragraph" w:customStyle="1" w:styleId="EEA7D7DAC210431BB6AEA89BBA58FD00">
    <w:name w:val="EEA7D7DAC210431BB6AEA89BBA58FD00"/>
    <w:rsid w:val="00A732B7"/>
  </w:style>
  <w:style w:type="paragraph" w:customStyle="1" w:styleId="B2E4E87BBE114C5589388BD6E8A7721F">
    <w:name w:val="B2E4E87BBE114C5589388BD6E8A7721F"/>
    <w:rsid w:val="00A732B7"/>
  </w:style>
  <w:style w:type="paragraph" w:customStyle="1" w:styleId="6F35A0D9E60F4EE89987D37D001B753C">
    <w:name w:val="6F35A0D9E60F4EE89987D37D001B753C"/>
    <w:rsid w:val="00A732B7"/>
  </w:style>
  <w:style w:type="paragraph" w:customStyle="1" w:styleId="27E5252CA65C40E4AA77AEA7E6FB074C">
    <w:name w:val="27E5252CA65C40E4AA77AEA7E6FB074C"/>
    <w:rsid w:val="00A732B7"/>
  </w:style>
  <w:style w:type="paragraph" w:customStyle="1" w:styleId="5C1D253EFD354223B5DE992B8E381A14">
    <w:name w:val="5C1D253EFD354223B5DE992B8E381A14"/>
    <w:rsid w:val="00A732B7"/>
  </w:style>
  <w:style w:type="paragraph" w:customStyle="1" w:styleId="BC9317CBDAB14B5C976B5A4F66C65AD1">
    <w:name w:val="BC9317CBDAB14B5C976B5A4F66C65AD1"/>
    <w:rsid w:val="00A732B7"/>
  </w:style>
  <w:style w:type="paragraph" w:customStyle="1" w:styleId="38A50CC556DF447DADF777F4CF1734FE">
    <w:name w:val="38A50CC556DF447DADF777F4CF1734FE"/>
    <w:rsid w:val="00A732B7"/>
  </w:style>
  <w:style w:type="paragraph" w:customStyle="1" w:styleId="8A7057C69A8A46AFB22B6C4823168DE0">
    <w:name w:val="8A7057C69A8A46AFB22B6C4823168DE0"/>
    <w:rsid w:val="00A732B7"/>
  </w:style>
  <w:style w:type="paragraph" w:customStyle="1" w:styleId="175D3A3F8E894915A182898536FB0633">
    <w:name w:val="175D3A3F8E894915A182898536FB0633"/>
    <w:rsid w:val="00A732B7"/>
  </w:style>
  <w:style w:type="paragraph" w:customStyle="1" w:styleId="A7C545BE892342989077FB77A5D21A1C">
    <w:name w:val="A7C545BE892342989077FB77A5D21A1C"/>
    <w:rsid w:val="00A732B7"/>
  </w:style>
  <w:style w:type="paragraph" w:customStyle="1" w:styleId="37057669D80642D2B70DABE32514E4DC">
    <w:name w:val="37057669D80642D2B70DABE32514E4DC"/>
    <w:rsid w:val="00A732B7"/>
  </w:style>
  <w:style w:type="paragraph" w:customStyle="1" w:styleId="B5C8EC59240A402EB279F810FBCF4DE5">
    <w:name w:val="B5C8EC59240A402EB279F810FBCF4DE5"/>
    <w:rsid w:val="00A732B7"/>
  </w:style>
  <w:style w:type="paragraph" w:customStyle="1" w:styleId="2BD5FD5D90734C74A698C50D0B8ECDDE">
    <w:name w:val="2BD5FD5D90734C74A698C50D0B8ECDDE"/>
    <w:rsid w:val="00A732B7"/>
  </w:style>
  <w:style w:type="paragraph" w:customStyle="1" w:styleId="650C140D83AD42F98D8C2853EF15522E">
    <w:name w:val="650C140D83AD42F98D8C2853EF15522E"/>
    <w:rsid w:val="00A732B7"/>
  </w:style>
  <w:style w:type="paragraph" w:customStyle="1" w:styleId="54A02B3EAFBD4E7CB593364722A9D476">
    <w:name w:val="54A02B3EAFBD4E7CB593364722A9D476"/>
    <w:rsid w:val="00A732B7"/>
  </w:style>
  <w:style w:type="paragraph" w:customStyle="1" w:styleId="B726E1034DF6404DB4640D7D33F72AC0">
    <w:name w:val="B726E1034DF6404DB4640D7D33F72AC0"/>
    <w:rsid w:val="00A732B7"/>
  </w:style>
  <w:style w:type="paragraph" w:customStyle="1" w:styleId="34FBE95CAAF94AAC9E1365005504C27C">
    <w:name w:val="34FBE95CAAF94AAC9E1365005504C27C"/>
    <w:rsid w:val="00A732B7"/>
  </w:style>
  <w:style w:type="paragraph" w:customStyle="1" w:styleId="1792E3A588C649F4B7C9A55684FB3DF7">
    <w:name w:val="1792E3A588C649F4B7C9A55684FB3DF7"/>
    <w:rsid w:val="00A732B7"/>
  </w:style>
  <w:style w:type="paragraph" w:customStyle="1" w:styleId="1ACA379683174CA0BAB089DADBCCF494">
    <w:name w:val="1ACA379683174CA0BAB089DADBCCF494"/>
    <w:rsid w:val="00A732B7"/>
  </w:style>
  <w:style w:type="paragraph" w:customStyle="1" w:styleId="0119A020CF16460EA60498E6B21AA633">
    <w:name w:val="0119A020CF16460EA60498E6B21AA633"/>
    <w:rsid w:val="00A732B7"/>
  </w:style>
  <w:style w:type="paragraph" w:customStyle="1" w:styleId="47AD646C23B3435FA8B70C0A62692BDC">
    <w:name w:val="47AD646C23B3435FA8B70C0A62692BDC"/>
    <w:rsid w:val="00A732B7"/>
  </w:style>
  <w:style w:type="paragraph" w:customStyle="1" w:styleId="37B04D21465F4874AAA99CFCC9B2E482">
    <w:name w:val="37B04D21465F4874AAA99CFCC9B2E482"/>
    <w:rsid w:val="00A732B7"/>
  </w:style>
  <w:style w:type="paragraph" w:customStyle="1" w:styleId="45F154DDDE734A99B29B62E452C92D85">
    <w:name w:val="45F154DDDE734A99B29B62E452C92D85"/>
    <w:rsid w:val="00A732B7"/>
  </w:style>
  <w:style w:type="paragraph" w:customStyle="1" w:styleId="DEB18E681A0D490A89AAEE2C7E7FF97F">
    <w:name w:val="DEB18E681A0D490A89AAEE2C7E7FF97F"/>
    <w:rsid w:val="00A732B7"/>
  </w:style>
  <w:style w:type="paragraph" w:customStyle="1" w:styleId="4B3DEF4AA77E48258AEF01BC83691556">
    <w:name w:val="4B3DEF4AA77E48258AEF01BC83691556"/>
    <w:rsid w:val="00A732B7"/>
  </w:style>
  <w:style w:type="paragraph" w:customStyle="1" w:styleId="34C53893996047069667687E8E7F7277">
    <w:name w:val="34C53893996047069667687E8E7F7277"/>
    <w:rsid w:val="00A732B7"/>
  </w:style>
  <w:style w:type="paragraph" w:customStyle="1" w:styleId="D6B6A6152A7A4C04B36316B071B8AF5D">
    <w:name w:val="D6B6A6152A7A4C04B36316B071B8AF5D"/>
    <w:rsid w:val="00A732B7"/>
  </w:style>
  <w:style w:type="paragraph" w:customStyle="1" w:styleId="C9311C98D6494107B8634C766E4DDBBD">
    <w:name w:val="C9311C98D6494107B8634C766E4DDBBD"/>
    <w:rsid w:val="00A732B7"/>
  </w:style>
  <w:style w:type="paragraph" w:customStyle="1" w:styleId="FC675E12AB5940D9BA8A4A34208702AF">
    <w:name w:val="FC675E12AB5940D9BA8A4A34208702AF"/>
    <w:rsid w:val="00A732B7"/>
  </w:style>
  <w:style w:type="paragraph" w:customStyle="1" w:styleId="776955302DF7496B8E8F23EA427AA479">
    <w:name w:val="776955302DF7496B8E8F23EA427AA479"/>
    <w:rsid w:val="00A732B7"/>
  </w:style>
  <w:style w:type="paragraph" w:customStyle="1" w:styleId="F30F2FBAFCF14AFDACA55634A8AB4E97">
    <w:name w:val="F30F2FBAFCF14AFDACA55634A8AB4E97"/>
    <w:rsid w:val="00A732B7"/>
  </w:style>
  <w:style w:type="paragraph" w:customStyle="1" w:styleId="D2AF418760DF4F95A1098EA8A5A15015">
    <w:name w:val="D2AF418760DF4F95A1098EA8A5A15015"/>
    <w:rsid w:val="00A732B7"/>
  </w:style>
  <w:style w:type="paragraph" w:customStyle="1" w:styleId="1AED6D4ACB07449381032C9BAAF146E4">
    <w:name w:val="1AED6D4ACB07449381032C9BAAF146E4"/>
    <w:rsid w:val="00A732B7"/>
  </w:style>
  <w:style w:type="paragraph" w:customStyle="1" w:styleId="9EDE545B9C4745D8916E16F7CCB2F14C">
    <w:name w:val="9EDE545B9C4745D8916E16F7CCB2F14C"/>
    <w:rsid w:val="00A732B7"/>
  </w:style>
  <w:style w:type="paragraph" w:customStyle="1" w:styleId="C13A28D8DEA949EB9C5EF942939F7C9C">
    <w:name w:val="C13A28D8DEA949EB9C5EF942939F7C9C"/>
    <w:rsid w:val="00A732B7"/>
  </w:style>
  <w:style w:type="paragraph" w:customStyle="1" w:styleId="95C8C422EF0B438983B98CA673CA4C71">
    <w:name w:val="95C8C422EF0B438983B98CA673CA4C71"/>
    <w:rsid w:val="00A732B7"/>
  </w:style>
  <w:style w:type="paragraph" w:customStyle="1" w:styleId="45195B071D5F43228A24DC184CCD3D6B">
    <w:name w:val="45195B071D5F43228A24DC184CCD3D6B"/>
    <w:rsid w:val="00A732B7"/>
  </w:style>
  <w:style w:type="paragraph" w:customStyle="1" w:styleId="C6474A988BFA4DD89B99CC7C79B5FA09">
    <w:name w:val="C6474A988BFA4DD89B99CC7C79B5FA09"/>
    <w:rsid w:val="00A732B7"/>
  </w:style>
  <w:style w:type="paragraph" w:customStyle="1" w:styleId="0E9FFD2D45CE402CA92F9425FCF89B32">
    <w:name w:val="0E9FFD2D45CE402CA92F9425FCF89B32"/>
    <w:rsid w:val="00A732B7"/>
  </w:style>
  <w:style w:type="paragraph" w:customStyle="1" w:styleId="464DA222DA124CE0AEAF01B7067716D6">
    <w:name w:val="464DA222DA124CE0AEAF01B7067716D6"/>
    <w:rsid w:val="00A732B7"/>
  </w:style>
  <w:style w:type="paragraph" w:customStyle="1" w:styleId="0BCD2B1608C84A958D451C4B5630063E">
    <w:name w:val="0BCD2B1608C84A958D451C4B5630063E"/>
    <w:rsid w:val="00A732B7"/>
  </w:style>
  <w:style w:type="paragraph" w:customStyle="1" w:styleId="40F53F2C6444433AB3BB7AAFFC151FCA">
    <w:name w:val="40F53F2C6444433AB3BB7AAFFC151FCA"/>
    <w:rsid w:val="00A732B7"/>
  </w:style>
  <w:style w:type="paragraph" w:customStyle="1" w:styleId="234C42211D194F06B1DA628EFC3AEDE8">
    <w:name w:val="234C42211D194F06B1DA628EFC3AEDE8"/>
    <w:rsid w:val="00A732B7"/>
  </w:style>
  <w:style w:type="paragraph" w:customStyle="1" w:styleId="6973CAD7B87F407882A182EB12AB9ADC">
    <w:name w:val="6973CAD7B87F407882A182EB12AB9ADC"/>
    <w:rsid w:val="00A732B7"/>
  </w:style>
  <w:style w:type="paragraph" w:customStyle="1" w:styleId="AE493C8CCFA84F4E9FA11A9BA83AD1D6">
    <w:name w:val="AE493C8CCFA84F4E9FA11A9BA83AD1D6"/>
    <w:rsid w:val="00A732B7"/>
  </w:style>
  <w:style w:type="paragraph" w:customStyle="1" w:styleId="A3A144CE9E684AF0A6EA1D557AFCB31E">
    <w:name w:val="A3A144CE9E684AF0A6EA1D557AFCB31E"/>
    <w:rsid w:val="00A732B7"/>
  </w:style>
  <w:style w:type="paragraph" w:customStyle="1" w:styleId="C919B5BDE17E462FA65F78FCBFDAF47E">
    <w:name w:val="C919B5BDE17E462FA65F78FCBFDAF47E"/>
    <w:rsid w:val="00A732B7"/>
  </w:style>
  <w:style w:type="paragraph" w:customStyle="1" w:styleId="E09CBE70589940DAA910AAE7BBE56E88">
    <w:name w:val="E09CBE70589940DAA910AAE7BBE56E88"/>
    <w:rsid w:val="00A732B7"/>
  </w:style>
  <w:style w:type="paragraph" w:customStyle="1" w:styleId="E75130CB04A84E42AC8E269BA9398193">
    <w:name w:val="E75130CB04A84E42AC8E269BA9398193"/>
    <w:rsid w:val="00DE673B"/>
  </w:style>
  <w:style w:type="paragraph" w:customStyle="1" w:styleId="B20DB76BB9804753AB5AB8ECE90C352D">
    <w:name w:val="B20DB76BB9804753AB5AB8ECE90C352D"/>
    <w:rsid w:val="00DE673B"/>
  </w:style>
  <w:style w:type="paragraph" w:customStyle="1" w:styleId="AA765F99D17741C9A3B9750DEA31D1A1">
    <w:name w:val="AA765F99D17741C9A3B9750DEA31D1A1"/>
    <w:rsid w:val="00DE673B"/>
  </w:style>
  <w:style w:type="paragraph" w:customStyle="1" w:styleId="5051025F00034262B2170E0D83AA6064">
    <w:name w:val="5051025F00034262B2170E0D83AA6064"/>
    <w:rsid w:val="00DE673B"/>
  </w:style>
  <w:style w:type="paragraph" w:customStyle="1" w:styleId="0BF95995BABE4D139E5B2A36442E655C">
    <w:name w:val="0BF95995BABE4D139E5B2A36442E655C"/>
    <w:rsid w:val="00DE673B"/>
  </w:style>
  <w:style w:type="paragraph" w:customStyle="1" w:styleId="BF2A3BB4EE6B453585FCFCB51D0F567E">
    <w:name w:val="BF2A3BB4EE6B453585FCFCB51D0F567E"/>
    <w:rsid w:val="00DE673B"/>
  </w:style>
  <w:style w:type="paragraph" w:customStyle="1" w:styleId="95D3655F4EB7413687E26B2244072A68">
    <w:name w:val="95D3655F4EB7413687E26B2244072A68"/>
    <w:rsid w:val="00273637"/>
  </w:style>
  <w:style w:type="paragraph" w:customStyle="1" w:styleId="E58F9C548BC9482D9AF0BEDFC6498BCE">
    <w:name w:val="E58F9C548BC9482D9AF0BEDFC6498BCE"/>
    <w:rsid w:val="00273637"/>
  </w:style>
  <w:style w:type="paragraph" w:customStyle="1" w:styleId="F7985BE920994E95AB6B759F552C0339">
    <w:name w:val="F7985BE920994E95AB6B759F552C0339"/>
    <w:rsid w:val="00EB11C4"/>
  </w:style>
  <w:style w:type="paragraph" w:customStyle="1" w:styleId="31401E726A1D4FC68AE48BCD36F4D87C">
    <w:name w:val="31401E726A1D4FC68AE48BCD36F4D87C"/>
    <w:rsid w:val="00EB11C4"/>
  </w:style>
  <w:style w:type="paragraph" w:customStyle="1" w:styleId="8AE3038E5F1248778C2C559899FDE104">
    <w:name w:val="8AE3038E5F1248778C2C559899FDE104"/>
    <w:rsid w:val="00EB11C4"/>
  </w:style>
  <w:style w:type="paragraph" w:customStyle="1" w:styleId="8B40D6C8A548419FA402D7C8EE5817CB">
    <w:name w:val="8B40D6C8A548419FA402D7C8EE5817CB"/>
    <w:rsid w:val="00EB11C4"/>
  </w:style>
  <w:style w:type="paragraph" w:customStyle="1" w:styleId="B57657CEC3D043908B4C4E4AA138BD7C">
    <w:name w:val="B57657CEC3D043908B4C4E4AA138BD7C"/>
    <w:rsid w:val="00E246A7"/>
  </w:style>
  <w:style w:type="paragraph" w:customStyle="1" w:styleId="86EBC0EBF6D5482E966C4C9648887375">
    <w:name w:val="86EBC0EBF6D5482E966C4C9648887375"/>
    <w:rsid w:val="00E246A7"/>
  </w:style>
  <w:style w:type="paragraph" w:customStyle="1" w:styleId="D83F4FFE1B8A4360843EC3C082EE861C">
    <w:name w:val="D83F4FFE1B8A4360843EC3C082EE861C"/>
    <w:rsid w:val="00E246A7"/>
  </w:style>
  <w:style w:type="paragraph" w:customStyle="1" w:styleId="51ABD1CA16B747599334763CDAC13A85">
    <w:name w:val="51ABD1CA16B747599334763CDAC13A85"/>
    <w:rsid w:val="00E246A7"/>
  </w:style>
  <w:style w:type="paragraph" w:customStyle="1" w:styleId="02C45B86452F469384F628C6FC4AA34E">
    <w:name w:val="02C45B86452F469384F628C6FC4AA34E"/>
    <w:rsid w:val="00E246A7"/>
  </w:style>
  <w:style w:type="paragraph" w:customStyle="1" w:styleId="DFB70FBA6E4945C0904528D9B2C7E590">
    <w:name w:val="DFB70FBA6E4945C0904528D9B2C7E590"/>
    <w:rsid w:val="00E246A7"/>
  </w:style>
  <w:style w:type="paragraph" w:customStyle="1" w:styleId="11CFC38435F6415FB0CD0DF009FCC414">
    <w:name w:val="11CFC38435F6415FB0CD0DF009FCC414"/>
    <w:rsid w:val="00E246A7"/>
  </w:style>
  <w:style w:type="paragraph" w:customStyle="1" w:styleId="3026BDC3BF954D059926D8F1C0DA4653">
    <w:name w:val="3026BDC3BF954D059926D8F1C0DA4653"/>
    <w:rsid w:val="00E246A7"/>
  </w:style>
  <w:style w:type="paragraph" w:customStyle="1" w:styleId="AE2544155AAB4F0FB3FE3E2D468A085F">
    <w:name w:val="AE2544155AAB4F0FB3FE3E2D468A085F"/>
    <w:rsid w:val="00391009"/>
  </w:style>
  <w:style w:type="paragraph" w:customStyle="1" w:styleId="B1137478C6A34C2AB0C26842B4A1AF56">
    <w:name w:val="B1137478C6A34C2AB0C26842B4A1AF56"/>
    <w:rsid w:val="00391009"/>
  </w:style>
  <w:style w:type="paragraph" w:customStyle="1" w:styleId="60B0EA70F2D14BF9BD2244A603385A61">
    <w:name w:val="60B0EA70F2D14BF9BD2244A603385A61"/>
    <w:rsid w:val="00391009"/>
  </w:style>
  <w:style w:type="paragraph" w:customStyle="1" w:styleId="B673E8371C2B44A5AC69CDEA13C8DE3E">
    <w:name w:val="B673E8371C2B44A5AC69CDEA13C8DE3E"/>
    <w:rsid w:val="00391009"/>
  </w:style>
  <w:style w:type="paragraph" w:customStyle="1" w:styleId="AAE235E74BB94142A8ECC1572AE2F548">
    <w:name w:val="AAE235E74BB94142A8ECC1572AE2F548"/>
    <w:rsid w:val="00391009"/>
  </w:style>
  <w:style w:type="paragraph" w:customStyle="1" w:styleId="202D887E6BB044ECBA62BAC96E957884">
    <w:name w:val="202D887E6BB044ECBA62BAC96E957884"/>
    <w:rsid w:val="00391009"/>
  </w:style>
  <w:style w:type="paragraph" w:customStyle="1" w:styleId="BD9914105E264D8B908C31F5FD993725">
    <w:name w:val="BD9914105E264D8B908C31F5FD993725"/>
    <w:rsid w:val="00391009"/>
  </w:style>
  <w:style w:type="paragraph" w:customStyle="1" w:styleId="B3ED9501A6E645B18A5594D46572A819">
    <w:name w:val="B3ED9501A6E645B18A5594D46572A819"/>
    <w:rsid w:val="00391009"/>
  </w:style>
  <w:style w:type="paragraph" w:customStyle="1" w:styleId="EB704CADBA0A4E2780D783F3C199A301">
    <w:name w:val="EB704CADBA0A4E2780D783F3C199A301"/>
    <w:rsid w:val="00391009"/>
  </w:style>
  <w:style w:type="paragraph" w:customStyle="1" w:styleId="5AEF6858F133426F94D8627E7B9196AB">
    <w:name w:val="5AEF6858F133426F94D8627E7B9196AB"/>
    <w:rsid w:val="00391009"/>
  </w:style>
  <w:style w:type="paragraph" w:customStyle="1" w:styleId="FA8B5BA9A2F54E42B4EF5D09CBC2BB26">
    <w:name w:val="FA8B5BA9A2F54E42B4EF5D09CBC2BB26"/>
    <w:rsid w:val="00391009"/>
  </w:style>
  <w:style w:type="paragraph" w:customStyle="1" w:styleId="307158A0E3ED4E52BDFE6D1D273E6B3B">
    <w:name w:val="307158A0E3ED4E52BDFE6D1D273E6B3B"/>
    <w:rsid w:val="00391009"/>
  </w:style>
  <w:style w:type="paragraph" w:customStyle="1" w:styleId="318FD90FDB4E4B4DB57BD7AFD2995C50">
    <w:name w:val="318FD90FDB4E4B4DB57BD7AFD2995C50"/>
    <w:rsid w:val="00391009"/>
  </w:style>
  <w:style w:type="paragraph" w:customStyle="1" w:styleId="649F3C8A20804E3CB86E67E3136760C9">
    <w:name w:val="649F3C8A20804E3CB86E67E3136760C9"/>
    <w:rsid w:val="00391009"/>
  </w:style>
  <w:style w:type="paragraph" w:customStyle="1" w:styleId="93381C7356424975B2A6EB4C2AFDE8A3">
    <w:name w:val="93381C7356424975B2A6EB4C2AFDE8A3"/>
    <w:rsid w:val="00391009"/>
  </w:style>
  <w:style w:type="paragraph" w:customStyle="1" w:styleId="2718E4C1C27A462FBD9002A53F4D1EEB">
    <w:name w:val="2718E4C1C27A462FBD9002A53F4D1EEB"/>
    <w:rsid w:val="00391009"/>
  </w:style>
  <w:style w:type="paragraph" w:customStyle="1" w:styleId="0B45A6D2523E48B8818E2D66441468EE">
    <w:name w:val="0B45A6D2523E48B8818E2D66441468EE"/>
    <w:rsid w:val="002F360D"/>
  </w:style>
  <w:style w:type="paragraph" w:customStyle="1" w:styleId="B8260C110342460A8C05866E6156633A">
    <w:name w:val="B8260C110342460A8C05866E6156633A"/>
    <w:rsid w:val="002F360D"/>
  </w:style>
  <w:style w:type="paragraph" w:customStyle="1" w:styleId="CD2F70DE069B452381834658AD035A0A">
    <w:name w:val="CD2F70DE069B452381834658AD035A0A"/>
    <w:rsid w:val="002F360D"/>
  </w:style>
  <w:style w:type="paragraph" w:customStyle="1" w:styleId="88726E02E38A44CFA7967E058A3EE78E">
    <w:name w:val="88726E02E38A44CFA7967E058A3EE78E"/>
    <w:rsid w:val="002F360D"/>
  </w:style>
  <w:style w:type="paragraph" w:customStyle="1" w:styleId="15DA53C4C64D48FEA50B108B4C2A0BB4">
    <w:name w:val="15DA53C4C64D48FEA50B108B4C2A0BB4"/>
    <w:rsid w:val="002F360D"/>
  </w:style>
  <w:style w:type="paragraph" w:customStyle="1" w:styleId="E0E9E867EB96420A9273D01401F4962F">
    <w:name w:val="E0E9E867EB96420A9273D01401F4962F"/>
    <w:rsid w:val="002F360D"/>
  </w:style>
  <w:style w:type="paragraph" w:customStyle="1" w:styleId="C69F1B647E8345E9B220DB8079B6A88E">
    <w:name w:val="C69F1B647E8345E9B220DB8079B6A88E"/>
    <w:rsid w:val="002F360D"/>
  </w:style>
  <w:style w:type="paragraph" w:customStyle="1" w:styleId="66974C9811CA47A0BC948BCA19BEBAC3">
    <w:name w:val="66974C9811CA47A0BC948BCA19BEBAC3"/>
    <w:rsid w:val="002F360D"/>
  </w:style>
  <w:style w:type="paragraph" w:customStyle="1" w:styleId="C5DD8C61F6BC4C408BA4B90D5B1E4151">
    <w:name w:val="C5DD8C61F6BC4C408BA4B90D5B1E4151"/>
    <w:rsid w:val="002F360D"/>
  </w:style>
  <w:style w:type="paragraph" w:customStyle="1" w:styleId="2CBF274253D14D13AC89C0144163A5B0">
    <w:name w:val="2CBF274253D14D13AC89C0144163A5B0"/>
    <w:rsid w:val="002F360D"/>
  </w:style>
  <w:style w:type="paragraph" w:customStyle="1" w:styleId="F75D28CAFE6049E59CDDC8ADED38EDC8">
    <w:name w:val="F75D28CAFE6049E59CDDC8ADED38EDC8"/>
    <w:rsid w:val="002F360D"/>
  </w:style>
  <w:style w:type="paragraph" w:customStyle="1" w:styleId="3C0F743293274E50B5D0DF66B1C92F2F">
    <w:name w:val="3C0F743293274E50B5D0DF66B1C92F2F"/>
    <w:rsid w:val="002F360D"/>
  </w:style>
  <w:style w:type="paragraph" w:customStyle="1" w:styleId="F736EAE818A24E9C946C3DA10CDE04C5">
    <w:name w:val="F736EAE818A24E9C946C3DA10CDE04C5"/>
    <w:rsid w:val="009A612B"/>
  </w:style>
  <w:style w:type="paragraph" w:customStyle="1" w:styleId="67087A8DCFD345989FAD46A5744AA14B">
    <w:name w:val="67087A8DCFD345989FAD46A5744AA14B"/>
    <w:rsid w:val="009A612B"/>
  </w:style>
  <w:style w:type="paragraph" w:customStyle="1" w:styleId="022E86A4C5AC4CA490383AC7B7D140E5">
    <w:name w:val="022E86A4C5AC4CA490383AC7B7D140E5"/>
    <w:rsid w:val="009A612B"/>
  </w:style>
  <w:style w:type="paragraph" w:customStyle="1" w:styleId="7087F94DC8614E28AE48ED2A5F7F633D">
    <w:name w:val="7087F94DC8614E28AE48ED2A5F7F633D"/>
    <w:rsid w:val="009A612B"/>
  </w:style>
  <w:style w:type="paragraph" w:customStyle="1" w:styleId="9B8E3CCD05C149508949F43E2445C2CA">
    <w:name w:val="9B8E3CCD05C149508949F43E2445C2CA"/>
    <w:rsid w:val="009A612B"/>
  </w:style>
  <w:style w:type="paragraph" w:customStyle="1" w:styleId="055A926CAEB74CA2B33EE13CEE98FFD6">
    <w:name w:val="055A926CAEB74CA2B33EE13CEE98FFD6"/>
    <w:rsid w:val="009A612B"/>
  </w:style>
  <w:style w:type="paragraph" w:customStyle="1" w:styleId="1F11C6740DE1465E9322AC26442250E8">
    <w:name w:val="1F11C6740DE1465E9322AC26442250E8"/>
    <w:rsid w:val="009A612B"/>
  </w:style>
  <w:style w:type="paragraph" w:customStyle="1" w:styleId="3A78AC7386BF4861B6BFEA786A0C1F91">
    <w:name w:val="3A78AC7386BF4861B6BFEA786A0C1F91"/>
    <w:rsid w:val="009A612B"/>
  </w:style>
  <w:style w:type="paragraph" w:customStyle="1" w:styleId="636DFD5A492B4B2FBC8ADD5D70255508">
    <w:name w:val="636DFD5A492B4B2FBC8ADD5D70255508"/>
    <w:rsid w:val="009A612B"/>
  </w:style>
  <w:style w:type="paragraph" w:customStyle="1" w:styleId="E536AA69C8404FE7AABDA9DF53F35A13">
    <w:name w:val="E536AA69C8404FE7AABDA9DF53F35A13"/>
    <w:rsid w:val="009A612B"/>
  </w:style>
  <w:style w:type="paragraph" w:customStyle="1" w:styleId="76A0AC02380542B7BA1385A29FB8BA70">
    <w:name w:val="76A0AC02380542B7BA1385A29FB8BA70"/>
    <w:rsid w:val="009A612B"/>
  </w:style>
  <w:style w:type="paragraph" w:customStyle="1" w:styleId="F77ACCC0D05A4B368573E5E16B991245">
    <w:name w:val="F77ACCC0D05A4B368573E5E16B991245"/>
    <w:rsid w:val="009A612B"/>
  </w:style>
  <w:style w:type="paragraph" w:customStyle="1" w:styleId="06559E1FD2B14C779D33A1C9982BF64E">
    <w:name w:val="06559E1FD2B14C779D33A1C9982BF64E"/>
    <w:rsid w:val="009A612B"/>
  </w:style>
  <w:style w:type="paragraph" w:customStyle="1" w:styleId="8B7E609D781047C9B4A7AD7218F36172">
    <w:name w:val="8B7E609D781047C9B4A7AD7218F36172"/>
    <w:rsid w:val="009A612B"/>
  </w:style>
  <w:style w:type="paragraph" w:customStyle="1" w:styleId="7E016D28AD914DCE9A28031F8FC8BF2F">
    <w:name w:val="7E016D28AD914DCE9A28031F8FC8BF2F"/>
    <w:rsid w:val="009A612B"/>
  </w:style>
  <w:style w:type="paragraph" w:customStyle="1" w:styleId="F91DC4A420AB489EAA2CC1DEDC58BB31">
    <w:name w:val="F91DC4A420AB489EAA2CC1DEDC58BB31"/>
    <w:rsid w:val="009A612B"/>
  </w:style>
  <w:style w:type="paragraph" w:customStyle="1" w:styleId="FF6E8FB5103E49BCB2A10D66B2107AD2">
    <w:name w:val="FF6E8FB5103E49BCB2A10D66B2107AD2"/>
    <w:rsid w:val="009A612B"/>
  </w:style>
  <w:style w:type="paragraph" w:customStyle="1" w:styleId="E232A821C9764FA3A80B102C056B1708">
    <w:name w:val="E232A821C9764FA3A80B102C056B1708"/>
    <w:rsid w:val="009A612B"/>
  </w:style>
  <w:style w:type="paragraph" w:customStyle="1" w:styleId="F982D0E9CD7F433EA42BC89A21BC4C2F">
    <w:name w:val="F982D0E9CD7F433EA42BC89A21BC4C2F"/>
    <w:rsid w:val="009A612B"/>
  </w:style>
  <w:style w:type="paragraph" w:customStyle="1" w:styleId="393C2F22B1C248B38EE592056A6564E8">
    <w:name w:val="393C2F22B1C248B38EE592056A6564E8"/>
    <w:rsid w:val="009A612B"/>
  </w:style>
  <w:style w:type="paragraph" w:customStyle="1" w:styleId="5EB1FA52D88845D0ABF7F4F4E076EE2B">
    <w:name w:val="5EB1FA52D88845D0ABF7F4F4E076EE2B"/>
    <w:rsid w:val="009A612B"/>
  </w:style>
  <w:style w:type="paragraph" w:customStyle="1" w:styleId="AE88759F8BC745DF9533106D785F240E">
    <w:name w:val="AE88759F8BC745DF9533106D785F240E"/>
    <w:rsid w:val="009A612B"/>
  </w:style>
  <w:style w:type="paragraph" w:customStyle="1" w:styleId="AC802A0BEE8F4BDBAD29A7C5C7F14B90">
    <w:name w:val="AC802A0BEE8F4BDBAD29A7C5C7F14B90"/>
    <w:rsid w:val="009A612B"/>
  </w:style>
  <w:style w:type="paragraph" w:customStyle="1" w:styleId="FDF3E938853045F5B689D23A8F31B7C7">
    <w:name w:val="FDF3E938853045F5B689D23A8F31B7C7"/>
    <w:rsid w:val="009A612B"/>
  </w:style>
  <w:style w:type="paragraph" w:customStyle="1" w:styleId="D0BAC6B1330641E7B0B05C6A50C03E6A">
    <w:name w:val="D0BAC6B1330641E7B0B05C6A50C03E6A"/>
    <w:rsid w:val="009A612B"/>
  </w:style>
  <w:style w:type="paragraph" w:customStyle="1" w:styleId="2659ECBCEB9B41539AC38C164D09567F">
    <w:name w:val="2659ECBCEB9B41539AC38C164D09567F"/>
    <w:rsid w:val="009A612B"/>
  </w:style>
  <w:style w:type="paragraph" w:customStyle="1" w:styleId="C3520C516DAD4E1FB730883212A48B14">
    <w:name w:val="C3520C516DAD4E1FB730883212A48B14"/>
    <w:rsid w:val="009A612B"/>
  </w:style>
  <w:style w:type="paragraph" w:customStyle="1" w:styleId="B6755234E3DD4812BB6E9D4C340D7686">
    <w:name w:val="B6755234E3DD4812BB6E9D4C340D7686"/>
    <w:rsid w:val="009A612B"/>
  </w:style>
  <w:style w:type="paragraph" w:customStyle="1" w:styleId="ABF62603A85947EB8CA84942A5541B46">
    <w:name w:val="ABF62603A85947EB8CA84942A5541B46"/>
    <w:rsid w:val="009A612B"/>
  </w:style>
  <w:style w:type="paragraph" w:customStyle="1" w:styleId="F03B30A641464B01AEB2FC2FFC7BCFF1">
    <w:name w:val="F03B30A641464B01AEB2FC2FFC7BCFF1"/>
    <w:rsid w:val="009A612B"/>
  </w:style>
  <w:style w:type="paragraph" w:customStyle="1" w:styleId="E6463D406E9243F283EFEE4F1528029A">
    <w:name w:val="E6463D406E9243F283EFEE4F1528029A"/>
    <w:rsid w:val="009A612B"/>
  </w:style>
  <w:style w:type="paragraph" w:customStyle="1" w:styleId="8112E10018024499A0A30BEB0F37F767">
    <w:name w:val="8112E10018024499A0A30BEB0F37F767"/>
    <w:rsid w:val="009A612B"/>
  </w:style>
  <w:style w:type="paragraph" w:customStyle="1" w:styleId="AFE5482570864D779D793FEFC45686A9">
    <w:name w:val="AFE5482570864D779D793FEFC45686A9"/>
    <w:rsid w:val="009A612B"/>
  </w:style>
  <w:style w:type="paragraph" w:customStyle="1" w:styleId="A2380E4103A54BF3AC18C8B1453AE05A">
    <w:name w:val="A2380E4103A54BF3AC18C8B1453AE05A"/>
    <w:rsid w:val="009A612B"/>
  </w:style>
  <w:style w:type="paragraph" w:customStyle="1" w:styleId="1DEFD22E024F490AA57237EDAC2C578B">
    <w:name w:val="1DEFD22E024F490AA57237EDAC2C578B"/>
    <w:rsid w:val="009A612B"/>
  </w:style>
  <w:style w:type="paragraph" w:customStyle="1" w:styleId="E782D93644FA4CA2B2EC5AF7CE71D154">
    <w:name w:val="E782D93644FA4CA2B2EC5AF7CE71D154"/>
    <w:rsid w:val="005F0E20"/>
  </w:style>
  <w:style w:type="paragraph" w:customStyle="1" w:styleId="E066BBC352F7459F94A3C97963858395">
    <w:name w:val="E066BBC352F7459F94A3C97963858395"/>
    <w:rsid w:val="00970F47"/>
  </w:style>
  <w:style w:type="paragraph" w:customStyle="1" w:styleId="391397348B614A9CBD22D0317C8AE6D7">
    <w:name w:val="391397348B614A9CBD22D0317C8AE6D7"/>
    <w:rsid w:val="00970F47"/>
  </w:style>
  <w:style w:type="paragraph" w:customStyle="1" w:styleId="17B6E84C70F643A69453890285E871EE">
    <w:name w:val="17B6E84C70F643A69453890285E871EE"/>
    <w:rsid w:val="00970F47"/>
  </w:style>
  <w:style w:type="paragraph" w:customStyle="1" w:styleId="F0C4852676B8433DA07E6A7551E5CFC8">
    <w:name w:val="F0C4852676B8433DA07E6A7551E5CFC8"/>
    <w:rsid w:val="00970F47"/>
  </w:style>
  <w:style w:type="paragraph" w:customStyle="1" w:styleId="B3DFA554AD7E41A9AD87293C8632DD46">
    <w:name w:val="B3DFA554AD7E41A9AD87293C8632DD46"/>
    <w:rsid w:val="00970F47"/>
  </w:style>
  <w:style w:type="paragraph" w:customStyle="1" w:styleId="620FA2CC094F45BD85B3F08612AE11D7">
    <w:name w:val="620FA2CC094F45BD85B3F08612AE11D7"/>
    <w:rsid w:val="00970F47"/>
  </w:style>
  <w:style w:type="paragraph" w:customStyle="1" w:styleId="D46CC0CEF7274068B7CC352C9ABB6FE2">
    <w:name w:val="D46CC0CEF7274068B7CC352C9ABB6FE2"/>
    <w:rsid w:val="00970F47"/>
  </w:style>
  <w:style w:type="paragraph" w:customStyle="1" w:styleId="9F09B0A2DA5A4D08956C5BC069984FFC">
    <w:name w:val="9F09B0A2DA5A4D08956C5BC069984FFC"/>
    <w:rsid w:val="00970F47"/>
  </w:style>
  <w:style w:type="paragraph" w:customStyle="1" w:styleId="711D892E65CC4EFB82B54CAA9D4E4659">
    <w:name w:val="711D892E65CC4EFB82B54CAA9D4E4659"/>
    <w:rsid w:val="00970F47"/>
  </w:style>
  <w:style w:type="paragraph" w:customStyle="1" w:styleId="0E1BBEBDA90742A19DFE1CAB12E2A768">
    <w:name w:val="0E1BBEBDA90742A19DFE1CAB12E2A768"/>
    <w:rsid w:val="00970F47"/>
  </w:style>
  <w:style w:type="paragraph" w:customStyle="1" w:styleId="077B1C7F61524716AFE3EFDF62C77722">
    <w:name w:val="077B1C7F61524716AFE3EFDF62C77722"/>
    <w:rsid w:val="00970F47"/>
  </w:style>
  <w:style w:type="paragraph" w:customStyle="1" w:styleId="6E1D658F322149BBB965C9FC1353F2E7">
    <w:name w:val="6E1D658F322149BBB965C9FC1353F2E7"/>
    <w:rsid w:val="00970F47"/>
  </w:style>
  <w:style w:type="paragraph" w:customStyle="1" w:styleId="4E05C9AC01E84EF7AF9E278EE9FCCFFE">
    <w:name w:val="4E05C9AC01E84EF7AF9E278EE9FCCFFE"/>
    <w:rsid w:val="00970F47"/>
  </w:style>
  <w:style w:type="paragraph" w:customStyle="1" w:styleId="D87988C2404045DCBEAF7C9A78B96AFA">
    <w:name w:val="D87988C2404045DCBEAF7C9A78B96AFA"/>
    <w:rsid w:val="00970F47"/>
  </w:style>
  <w:style w:type="paragraph" w:customStyle="1" w:styleId="87E18F434F2F44F5B71F0D255DCB5A0C">
    <w:name w:val="87E18F434F2F44F5B71F0D255DCB5A0C"/>
    <w:rsid w:val="00970F47"/>
  </w:style>
  <w:style w:type="paragraph" w:customStyle="1" w:styleId="BF9CA725F82F47AC9156A172A797C7A4">
    <w:name w:val="BF9CA725F82F47AC9156A172A797C7A4"/>
    <w:rsid w:val="00970F47"/>
  </w:style>
  <w:style w:type="paragraph" w:customStyle="1" w:styleId="11D621FB53E049AE851335DAD0CB737F">
    <w:name w:val="11D621FB53E049AE851335DAD0CB737F"/>
    <w:rsid w:val="00970F47"/>
  </w:style>
  <w:style w:type="paragraph" w:customStyle="1" w:styleId="2CD7577FF4204F5886F47E61169AA77A">
    <w:name w:val="2CD7577FF4204F5886F47E61169AA77A"/>
    <w:rsid w:val="00970F47"/>
  </w:style>
  <w:style w:type="paragraph" w:customStyle="1" w:styleId="860C23E2A3A94E0097DC936017293B41">
    <w:name w:val="860C23E2A3A94E0097DC936017293B41"/>
    <w:rsid w:val="00970F47"/>
  </w:style>
  <w:style w:type="paragraph" w:customStyle="1" w:styleId="42ACBDB2C5A744EA9DC0E41C020D6D5E">
    <w:name w:val="42ACBDB2C5A744EA9DC0E41C020D6D5E"/>
    <w:rsid w:val="00970F47"/>
  </w:style>
  <w:style w:type="paragraph" w:customStyle="1" w:styleId="7044A5DFA45A42C5A7CCB9A094E37A25">
    <w:name w:val="7044A5DFA45A42C5A7CCB9A094E37A25"/>
    <w:rsid w:val="00970F47"/>
  </w:style>
  <w:style w:type="paragraph" w:customStyle="1" w:styleId="9A89C296A14B4CC3B1CD8C10F5AAE1AB">
    <w:name w:val="9A89C296A14B4CC3B1CD8C10F5AAE1AB"/>
    <w:rsid w:val="00970F47"/>
  </w:style>
  <w:style w:type="paragraph" w:customStyle="1" w:styleId="8303E298A700441E81F0C8B4C9248D1D">
    <w:name w:val="8303E298A700441E81F0C8B4C9248D1D"/>
    <w:rsid w:val="00970F47"/>
  </w:style>
  <w:style w:type="paragraph" w:customStyle="1" w:styleId="AF79012C421948088EE0ACEAFE25A50B">
    <w:name w:val="AF79012C421948088EE0ACEAFE25A50B"/>
    <w:rsid w:val="00970F47"/>
  </w:style>
  <w:style w:type="paragraph" w:customStyle="1" w:styleId="4CC9CC44348843F39EAD73DB3DC7A20E">
    <w:name w:val="4CC9CC44348843F39EAD73DB3DC7A20E"/>
    <w:rsid w:val="00970F47"/>
  </w:style>
  <w:style w:type="paragraph" w:customStyle="1" w:styleId="56C1C17DEF4E4A1B8B249BCDED3CD463">
    <w:name w:val="56C1C17DEF4E4A1B8B249BCDED3CD463"/>
    <w:rsid w:val="00970F47"/>
  </w:style>
  <w:style w:type="paragraph" w:customStyle="1" w:styleId="787C3F04F8E34B6798BACDC5AE5F765F">
    <w:name w:val="787C3F04F8E34B6798BACDC5AE5F765F"/>
    <w:rsid w:val="00970F47"/>
  </w:style>
  <w:style w:type="paragraph" w:customStyle="1" w:styleId="5FB09AD74EB248D7B303034EB0A74437">
    <w:name w:val="5FB09AD74EB248D7B303034EB0A74437"/>
    <w:rsid w:val="00970F47"/>
  </w:style>
  <w:style w:type="paragraph" w:customStyle="1" w:styleId="6EAD6BCA1A644114B805AE941DCC32A5">
    <w:name w:val="6EAD6BCA1A644114B805AE941DCC32A5"/>
    <w:rsid w:val="00970F47"/>
  </w:style>
  <w:style w:type="paragraph" w:customStyle="1" w:styleId="F601194705B7475AB90FE7C79A104085">
    <w:name w:val="F601194705B7475AB90FE7C79A104085"/>
    <w:rsid w:val="00970F47"/>
  </w:style>
  <w:style w:type="paragraph" w:customStyle="1" w:styleId="10E200C907CB4771BF40121D960A7853">
    <w:name w:val="10E200C907CB4771BF40121D960A7853"/>
    <w:rsid w:val="00970F47"/>
  </w:style>
  <w:style w:type="paragraph" w:customStyle="1" w:styleId="3280559E6CDC4369942A4D4E6D3563C6">
    <w:name w:val="3280559E6CDC4369942A4D4E6D3563C6"/>
    <w:rsid w:val="00970F47"/>
  </w:style>
  <w:style w:type="paragraph" w:customStyle="1" w:styleId="98B313838258492C9B5B1F336FB368FA">
    <w:name w:val="98B313838258492C9B5B1F336FB368FA"/>
    <w:rsid w:val="00970F47"/>
  </w:style>
  <w:style w:type="paragraph" w:customStyle="1" w:styleId="D3E36981FD924EBA825C6D2F823511B7">
    <w:name w:val="D3E36981FD924EBA825C6D2F823511B7"/>
    <w:rsid w:val="00970F47"/>
  </w:style>
  <w:style w:type="paragraph" w:customStyle="1" w:styleId="D0FDBA495C6641358AF1A26B221E540F">
    <w:name w:val="D0FDBA495C6641358AF1A26B221E540F"/>
    <w:rsid w:val="00970F47"/>
  </w:style>
  <w:style w:type="paragraph" w:customStyle="1" w:styleId="EF17EAD6C5B849F584547F2AE28DDCEC">
    <w:name w:val="EF17EAD6C5B849F584547F2AE28DDCEC"/>
    <w:rsid w:val="00970F47"/>
  </w:style>
  <w:style w:type="paragraph" w:customStyle="1" w:styleId="C44C74EF79AC4CB0BF65B97A34977967">
    <w:name w:val="C44C74EF79AC4CB0BF65B97A34977967"/>
    <w:rsid w:val="00970F47"/>
  </w:style>
  <w:style w:type="paragraph" w:customStyle="1" w:styleId="B84A67E684A44CDDACC514A74A5D6573">
    <w:name w:val="B84A67E684A44CDDACC514A74A5D6573"/>
    <w:rsid w:val="00970F47"/>
  </w:style>
  <w:style w:type="paragraph" w:customStyle="1" w:styleId="155FBB78BAD24D0DB39F33343A8454A0">
    <w:name w:val="155FBB78BAD24D0DB39F33343A8454A0"/>
    <w:rsid w:val="00970F47"/>
  </w:style>
  <w:style w:type="paragraph" w:customStyle="1" w:styleId="B3E273AF163141BFA78C4039AC88D9EB">
    <w:name w:val="B3E273AF163141BFA78C4039AC88D9EB"/>
    <w:rsid w:val="00970F47"/>
  </w:style>
  <w:style w:type="paragraph" w:customStyle="1" w:styleId="A76DB6602BB0427B853773F6D60B2996">
    <w:name w:val="A76DB6602BB0427B853773F6D60B2996"/>
    <w:rsid w:val="00970F47"/>
  </w:style>
  <w:style w:type="paragraph" w:customStyle="1" w:styleId="33A6037353F34E649195221F6579958A">
    <w:name w:val="33A6037353F34E649195221F6579958A"/>
    <w:rsid w:val="00970F47"/>
  </w:style>
  <w:style w:type="paragraph" w:customStyle="1" w:styleId="1C7BF8BBDE244E4D887E3FBF049E63C8">
    <w:name w:val="1C7BF8BBDE244E4D887E3FBF049E63C8"/>
    <w:rsid w:val="00970F47"/>
  </w:style>
  <w:style w:type="paragraph" w:customStyle="1" w:styleId="759DF8783AA745F2854B03FC9A9AF624">
    <w:name w:val="759DF8783AA745F2854B03FC9A9AF624"/>
    <w:rsid w:val="00970F47"/>
  </w:style>
  <w:style w:type="paragraph" w:customStyle="1" w:styleId="C41FA9C7B8A24BF6B826A75E0C33EB7F">
    <w:name w:val="C41FA9C7B8A24BF6B826A75E0C33EB7F"/>
    <w:rsid w:val="00970F47"/>
  </w:style>
  <w:style w:type="paragraph" w:customStyle="1" w:styleId="FEEC38CF23BB4297A1754467E58B0114">
    <w:name w:val="FEEC38CF23BB4297A1754467E58B0114"/>
    <w:rsid w:val="00970F47"/>
  </w:style>
  <w:style w:type="paragraph" w:customStyle="1" w:styleId="2FD8C275110D49A1888B5DE254A1B1C1">
    <w:name w:val="2FD8C275110D49A1888B5DE254A1B1C1"/>
    <w:rsid w:val="00970F47"/>
  </w:style>
  <w:style w:type="paragraph" w:customStyle="1" w:styleId="F1B3317E5C014AA9B5D1C85C2A162BE5">
    <w:name w:val="F1B3317E5C014AA9B5D1C85C2A162BE5"/>
    <w:rsid w:val="00970F47"/>
  </w:style>
  <w:style w:type="paragraph" w:customStyle="1" w:styleId="EBE119FE7A1348CB8BBC2739C2D9A487">
    <w:name w:val="EBE119FE7A1348CB8BBC2739C2D9A487"/>
    <w:rsid w:val="00970F47"/>
  </w:style>
  <w:style w:type="paragraph" w:customStyle="1" w:styleId="9C7EA3C265DF499C91189280A9C87BB3">
    <w:name w:val="9C7EA3C265DF499C91189280A9C87BB3"/>
    <w:rsid w:val="00970F47"/>
  </w:style>
  <w:style w:type="paragraph" w:customStyle="1" w:styleId="DC1B7AC0B9C042AF988612C593E14D2A">
    <w:name w:val="DC1B7AC0B9C042AF988612C593E14D2A"/>
    <w:rsid w:val="00970F47"/>
  </w:style>
  <w:style w:type="paragraph" w:customStyle="1" w:styleId="98D35B32048947D2A62BBDD886EEA2C6">
    <w:name w:val="98D35B32048947D2A62BBDD886EEA2C6"/>
    <w:rsid w:val="00970F47"/>
  </w:style>
  <w:style w:type="paragraph" w:customStyle="1" w:styleId="9C1C87AACC154EF4842F989FB08314B0">
    <w:name w:val="9C1C87AACC154EF4842F989FB08314B0"/>
    <w:rsid w:val="00970F47"/>
  </w:style>
  <w:style w:type="paragraph" w:customStyle="1" w:styleId="BFF02CB46853458CA2F3747699375DCA">
    <w:name w:val="BFF02CB46853458CA2F3747699375DCA"/>
    <w:rsid w:val="00970F47"/>
  </w:style>
  <w:style w:type="paragraph" w:customStyle="1" w:styleId="35A562EDFE524989A9558E270CBFDAF7">
    <w:name w:val="35A562EDFE524989A9558E270CBFDAF7"/>
    <w:rsid w:val="00970F47"/>
  </w:style>
  <w:style w:type="paragraph" w:customStyle="1" w:styleId="5A4C28F559794DA6A0ED05ECF3F27DC1">
    <w:name w:val="5A4C28F559794DA6A0ED05ECF3F27DC1"/>
    <w:rsid w:val="00F8289D"/>
  </w:style>
  <w:style w:type="paragraph" w:customStyle="1" w:styleId="43294E84EB0A4FA68C0B6EC9A293BE8A">
    <w:name w:val="43294E84EB0A4FA68C0B6EC9A293BE8A"/>
    <w:rsid w:val="00196E6F"/>
  </w:style>
  <w:style w:type="paragraph" w:customStyle="1" w:styleId="8CE2A589149B459F872A0C681002234E">
    <w:name w:val="8CE2A589149B459F872A0C681002234E"/>
    <w:rsid w:val="0092770D"/>
  </w:style>
  <w:style w:type="paragraph" w:customStyle="1" w:styleId="F4C0F8019BBE42098ABC34FBF4EFD460">
    <w:name w:val="F4C0F8019BBE42098ABC34FBF4EFD460"/>
    <w:rsid w:val="0092770D"/>
  </w:style>
  <w:style w:type="paragraph" w:customStyle="1" w:styleId="6D4320E8BE274415BF0A24544F4DDE39">
    <w:name w:val="6D4320E8BE274415BF0A24544F4DDE39"/>
    <w:rsid w:val="0092770D"/>
  </w:style>
  <w:style w:type="paragraph" w:customStyle="1" w:styleId="40D84EB193DC44D7B4E89F13716D3EA4">
    <w:name w:val="40D84EB193DC44D7B4E89F13716D3EA4"/>
    <w:rsid w:val="0092770D"/>
  </w:style>
  <w:style w:type="paragraph" w:customStyle="1" w:styleId="79069F61EE2749B984974ED70735DFC1">
    <w:name w:val="79069F61EE2749B984974ED70735DFC1"/>
    <w:rsid w:val="0092770D"/>
  </w:style>
  <w:style w:type="paragraph" w:customStyle="1" w:styleId="D1621CAD263642588F27905B225E96BF">
    <w:name w:val="D1621CAD263642588F27905B225E96BF"/>
    <w:rsid w:val="00FE4F3A"/>
  </w:style>
  <w:style w:type="paragraph" w:customStyle="1" w:styleId="36F659B578BB46259F9FBF33D23D94F9">
    <w:name w:val="36F659B578BB46259F9FBF33D23D94F9"/>
    <w:rsid w:val="00FE4F3A"/>
  </w:style>
  <w:style w:type="paragraph" w:customStyle="1" w:styleId="D8B6FA6236694AA6BA2A61950B6B603B">
    <w:name w:val="D8B6FA6236694AA6BA2A61950B6B603B"/>
    <w:rsid w:val="00FE4F3A"/>
  </w:style>
  <w:style w:type="paragraph" w:customStyle="1" w:styleId="BD6D3D8B18454FA8BE286D5C84261B66">
    <w:name w:val="BD6D3D8B18454FA8BE286D5C84261B66"/>
    <w:rsid w:val="00FE4F3A"/>
  </w:style>
  <w:style w:type="paragraph" w:customStyle="1" w:styleId="8980410E3DFC41B3B2C70BEF5520CD13">
    <w:name w:val="8980410E3DFC41B3B2C70BEF5520CD13"/>
    <w:rsid w:val="00FE4F3A"/>
  </w:style>
  <w:style w:type="paragraph" w:customStyle="1" w:styleId="E852A5E0070D4A6A97E9FAE2DFCC22B7">
    <w:name w:val="E852A5E0070D4A6A97E9FAE2DFCC22B7"/>
    <w:rsid w:val="00E45165"/>
  </w:style>
  <w:style w:type="paragraph" w:customStyle="1" w:styleId="B951DAE9DEC3413DB47DF61A1645C97A">
    <w:name w:val="B951DAE9DEC3413DB47DF61A1645C97A"/>
    <w:rsid w:val="00E45165"/>
  </w:style>
  <w:style w:type="paragraph" w:customStyle="1" w:styleId="10C07AE788074039BC9441BD92D718D5">
    <w:name w:val="10C07AE788074039BC9441BD92D718D5"/>
    <w:rsid w:val="00E451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1 6 " ? > < N a v W o r d R e p o r t X m l P a r t   x m l n s = " u r n : m i c r o s o f t - d y n a m i c s - n a v / r e p o r t s / N i g h t O w l _ S a l e s _ I n v _ W o r k _ N O W L / 5 0 0 0 0 / " >  
     < H e a d e r >  
         < B i l l e d T o _ L b l > B i l l e d T o _ L b l < / B i l l e d T o _ L b l >  
         < B i l l t o C u s t o m e r N o _ L b l > B i l l t o C u s t o m e r N o _ L b l < / B i l l t o C u s t o m e r N o _ L b l >  
         < B i l l t o C u s t u m e r N o > B i l l t o C u s t u m e r N o < / B i l l t o C u s t u m e r N o >  
         < C h e c k s P a y a b l e _ L b l > C h e c k s P a y a b l e _ L b l < / C h e c k s P a y a b l e _ L b l >  
         < C o m p a n y A d d r e s s 1 > C o m p a n y A d d r e s s 1 < / C o m p a n y A d d r e s s 1 >  
         < C o m p a n y A d d r e s s 2 > C o m p a n y A d d r e s s 2 < / C o m p a n y A d d r e s s 2 >  
         < C o m p a n y A d d r e s s 3 > C o m p a n y A d d r e s s 3 < / C o m p a n y A d d r e s s 3 >  
         < C o m p a n y A d d r e s s 4 > C o m p a n y A d d r e s s 4 < / C o m p a n y A d d r e s s 4 >  
         < C o m p a n y A d d r e s s 5 > C o m p a n y A d d r e s s 5 < / C o m p a n y A d d r e s s 5 >  
         < C o m p a n y A d d r e s s 6 > C o m p a n y A d d r e s s 6 < / C o m p a n y A d d r e s s 6 >  
         < C o m p a n y A d d r e s s 7 > C o m p a n y A d d r e s s 7 < / C o m p a n y A d d r e s s 7 >  
         < C o m p a n y A d d r e s s 8 > C o m p a n y A d d r e s s 8 < / C o m p a n y A d d r e s s 8 >  
         < C o m p a n y B a n k A c c o u n t N o > C o m p a n y B a n k A c c o u n t N o < / C o m p a n y B a n k A c c o u n t N o >  
         < C o m p a n y B a n k A c c o u n t N o _ L b l > C o m p a n y B a n k A c c o u n t N o _ L b l < / C o m p a n y B a n k A c c o u n t N o _ L b l >  
         < C o m p a n y B a n k B r a n c h N o > C o m p a n y B a n k B r a n c h N o < / C o m p a n y B a n k B r a n c h N o >  
         < C o m p a n y B a n k B r a n c h N o _ L b l > C o m p a n y B a n k B r a n c h N o _ L b l < / C o m p a n y B a n k B r a n c h N o _ L b l >  
         < C o m p a n y B a n k N a m e > C o m p a n y B a n k N a m e < / C o m p a n y B a n k N a m e >  
         < C o m p a n y B a n k N a m e _ L b l > C o m p a n y B a n k N a m e _ L b l < / C o m p a n y B a n k N a m e _ L b l >  
         < C o m p a n y C u s t o m G i r o > C o m p a n y C u s t o m G i r o < / C o m p a n y C u s t o m G i r o >  
         < C o m p a n y C u s t o m G i r o _ L b l > C o m p a n y C u s t o m G i r o _ L b l < / C o m p a n y C u s t o m G i r o _ L b l >  
         < C o m p a n y E M a i l > C o m p a n y E M a i l < / C o m p a n y E M a i l >  
         < C o m p a n y G i r o N o > C o m p a n y G i r o N o < / C o m p a n y G i r o N o >  
         < C o m p a n y G i r o N o _ L b l > C o m p a n y G i r o N o _ L b l < / C o m p a n y G i r o N o _ L b l >  
         < C o m p a n y H o m e P a g e > C o m p a n y H o m e P a g e < / C o m p a n y H o m e P a g e >  
         < C o m p a n y I B A N > C o m p a n y I B A N < / C o m p a n y I B A N >  
         < C o m p a n y I B A N _ L b l > C o m p a n y I B A N _ L b l < / C o m p a n y I B A N _ L b l >  
         < C o m p a n y L e g a l O f f i c e > C o m p a n y L e g a l O f f i c e < / C o m p a n y L e g a l O f f i c e >  
         < C o m p a n y L e g a l O f f i c e _ L b l > C o m p a n y L e g a l O f f i c e _ L b l < / C o m p a n y L e g a l O f f i c e _ L b l >  
         < C o m p a n y L e g a l S t a t e m e n t > C o m p a n y L e g a l S t a t e m e n t < / C o m p a n y L e g a l S t a t e m e n t >  
         < C o m p a n y L o g o P o s i t i o n > C o m p a n y L o g o P o s i t i o n < / C o m p a n y L o g o P o s i t i o n >  
         < C o m p a n y P h o n e N o > C o m p a n y P h o n e N o < / C o m p a n y P h o n e N o >  
         < C o m p a n y P h o n e N o _ L b l > C o m p a n y P h o n e N o _ L b l < / C o m p a n y P h o n e N o _ L b l >  
         < C o m p a n y P i c t u r e / >  
         < C o m p a n y R e g i s t r a t i o n N u m b e r > C o m p a n y R e g i s t r a t i o n N u m b e r < / C o m p a n y R e g i s t r a t i o n N u m b e r >  
         < C o m p a n y R e g i s t r a t i o n N u m b e r _ L b l > C o m p a n y R e g i s t r a t i o n N u m b e r _ L b l < / C o m p a n y R e g i s t r a t i o n N u m b e r _ L b l >  
         < C o m p a n y S W I F T > C o m p a n y S W I F T < / C o m p a n y S W I F T >  
         < C o m p a n y S W I F T _ L b l > C o m p a n y S W I F T _ L b l < / C o m p a n y S W I F T _ L b l >  
         < C o m p a n y V A T R e g i s t r a t i o n N o > C o m p a n y V A T R e g i s t r a t i o n N o < / C o m p a n y V A T R e g i s t r a t i o n N o >  
         < C o m p a n y V A T R e g i s t r a t i o n N o _ L b l > C o m p a n y V A T R e g i s t r a t i o n N o _ L b l < / C o m p a n y V A T R e g i s t r a t i o n N o _ L b l >  
         < C o m p a n y V A T R e g N o > C o m p a n y V A T R e g N o < / C o m p a n y V A T R e g N o >  
         < C o m p a n y V A T R e g N o _ L b l > C o m p a n y V A T R e g N o _ L b l < / C o m p a n y V A T R e g N o _ L b l >  
         < C o n t a c t _ L b l > C o n t a c t _ L b l < / C o n t a c t _ L b l >  
         < C o p y _ L b l > C o p y _ L b l < / C o p y _ L b l >  
         < C u s t o m e r A d d r e s s 1 > C u s t o m e r A d d r e s s 1 < / C u s t o m e r A d d r e s s 1 >  
         < C u s t o m e r A d d r e s s 2 > C u s t o m e r A d d r e s s 2 < / C u s t o m e r A d d r e s s 2 >  
         < C u s t o m e r A d d r e s s 3 > C u s t o m e r A d d r e s s 3 < / C u s t o m e r A d d r e s s 3 >  
         < C u s t o m e r A d d r e s s 4 > C u s t o m e r A d d r e s s 4 < / C u s t o m e r A d d r e s s 4 >  
         < C u s t o m e r A d d r e s s 5 > C u s t o m e r A d d r e s s 5 < / C u s t o m e r A d d r e s s 5 >  
         < C u s t o m e r A d d r e s s 6 > C u s t o m e r A d d r e s s 6 < / C u s t o m e r A d d r e s s 6 >  
         < C u s t o m e r A d d r e s s 7 > C u s t o m e r A d d r e s s 7 < / C u s t o m e r A d d r e s s 7 >  
         < C u s t o m e r A d d r e s s 8 > C u s t o m e r A d d r e s s 8 < / C u s t o m e r A d d r e s s 8 >  
         < C u s t o m e r C o n t a c t > C u s t o m e r C o n t a c t < / C u s t o m e r C o n t a c t >  
         < C u s t o m e r P O N u m b e r > C u s t o m e r P O N u m b e r < / C u s t o m e r P O N u m b e r >  
         < C u s t o m e r P O N u m b e r _ L b l > C u s t o m e r P O N u m b e r _ L b l < / C u s t o m e r P O N u m b e r _ L b l >  
         < C u s t o m e r P o s t a l B a r C o d e > C u s t o m e r P o s t a l B a r C o d e < / C u s t o m e r P o s t a l B a r C o d e >  
         < D i s p l a y A d d i t i o n a l F e e N o t e > D i s p l a y A d d i t i o n a l F e e N o t e < / D i s p l a y A d d i t i o n a l F e e N o t e >  
         < D o c u m e n t D a t e > D o c u m e n t D a t e < / D o c u m e n t D a t e >  
         < D o c u m e n t D a t e _ L b l > D o c u m e n t D a t e _ L b l < / D o c u m e n t D a t e _ L b l >  
         < D o c u m e n t N o > D o c u m e n t N o < / D o c u m e n t N o >  
         < D o c u m e n t N o _ L b l > D o c u m e n t N o _ L b l < / D o c u m e n t N o _ L b l >  
         < D o c u m e n t T i t l e _ L b l > D o c u m e n t T i t l e _ L b l < / D o c u m e n t T i t l e _ L b l >  
         < D u e D a t e > D u e D a t e < / D u e D a t e >  
         < D u e D a t e _ L b l > D u e D a t e _ L b l < / D u e D a t e _ L b l >  
         < E M a i l _ H e a d e r _ L b l > E M a i l _ H e a d e r _ L b l < / E M a i l _ H e a d e r _ L b l >  
         < E x c h a n g e R a t e A s T e x t > E x c h a n g e R a t e A s T e x t < / E x c h a n g e R a t e A s T e x t >  
         < F r o m _ L b l > F r o m _ L b l < / F r o m _ L b l >  
         < G l o b a l L o c a t i o n N u m b e r > G l o b a l L o c a t i o n N u m b e r < / G l o b a l L o c a t i o n N u m b e r >  
         < G l o b a l L o c a t i o n N u m b e r _ L b l > G l o b a l L o c a t i o n N u m b e r _ L b l < / G l o b a l L o c a t i o n N u m b e r _ L b l >  
         < H o m e P a g e _ L b l > H o m e P a g e _ L b l < / H o m e P a g e _ L b l >  
         < I n v o i c e D i s c o u n t A m o u n t _ L b l > I n v o i c e D i s c o u n t A m o u n t _ L b l < / I n v o i c e D i s c o u n t A m o u n t _ L b l >  
         < I n v o i c e D i s c o u n t B a s e A m o u n t _ L b l > I n v o i c e D i s c o u n t B a s e A m o u n t _ L b l < / I n v o i c e D i s c o u n t B a s e A m o u n t _ L b l >  
         < L e g a l E n t i t y T y p e > L e g a l E n t i t y T y p e < / L e g a l E n t i t y T y p e >  
         < L e g a l E n t i t y T y p e _ L b l > L e g a l E n t i t y T y p e _ L b l < / L e g a l E n t i t y T y p e _ L b l >  
         < L i n e A m o u n t A f t e r I n v o i c e D i s c o u n t _ L b l > L i n e A m o u n t A f t e r I n v o i c e D i s c o u n t _ L b l < / L i n e A m o u n t A f t e r I n v o i c e D i s c o u n t _ L b l >  
         < L o c a l C u r r e n c y _ L b l > L o c a l C u r r e n c y _ L b l < / L o c a l C u r r e n c y _ L b l >  
         < M a t t e r N o D e s c > M a t t e r N o D e s c < / M a t t e r N o D e s c >  
         < O r d e r D a t e > O r d e r D a t e < / O r d e r D a t e >  
         < O r d e r D a t e _ L b l > O r d e r D a t e _ L b l < / O r d e r D a t e _ L b l >  
         < O r d e r N o > O r d e r N o < / O r d e r N o >  
         < O r d e r N o _ L b l > O r d e r N o _ L b l < / O r d e r N o _ L b l >  
         < P a c k a g e T r a c k i n g N o > P a c k a g e T r a c k i n g N o < / P a c k a g e T r a c k i n g N o >  
         < P a c k a g e T r a c k i n g N o _ L b l > P a c k a g e T r a c k i n g N o _ L b l < / P a c k a g e T r a c k i n g N o _ L b l >  
         < P a g e _ L b l > P a g e _ L b l < / P a g e _ L b l >  
         < P a y m e n t I n s t r u c t i o n s _ T x t > P a y m e n t I n s t r u c t i o n s _ T x t < / P a y m e n t I n s t r u c t i o n s _ T x t >  
         < P a y m e n t M e t h o d D e s c r i p t i o n > P a y m e n t M e t h o d D e s c r i p t i o n < / P a y m e n t M e t h o d D e s c r i p t i o n >  
         < P a y m e n t M e t h o d D e s c r i p t i o n _ L b l > P a y m e n t M e t h o d D e s c r i p t i o n _ L b l < / P a y m e n t M e t h o d D e s c r i p t i o n _ L b l >  
         < P a y m e n t R e f e r e n c e > P a y m e n t R e f e r e n c e < / P a y m e n t R e f e r e n c e >  
         < P a y m e n t R e f e r e n c e _ L b l > P a y m e n t R e f e r e n c e _ L b l < / P a y m e n t R e f e r e n c e _ L b l >  
         < P a y m e n t T e r m s D e s c r i p t i o n > P a y m e n t T e r m s D e s c r i p t i o n < / P a y m e n t T e r m s D e s c r i p t i o n >  
         < P a y m e n t T e r m s D e s c r i p t i o n _ L b l > P a y m e n t T e r m s D e s c r i p t i o n _ L b l < / P a y m e n t T e r m s D e s c r i p t i o n _ L b l >  
         < P r i c e s I n c l u d i n g V A T > P r i c e s I n c l u d i n g V A T < / P r i c e s I n c l u d i n g V A T >  
         < P r i c e s I n c l u d i n g V A T _ L b l > P r i c e s I n c l u d i n g V A T _ L b l < / P r i c e s I n c l u d i n g V A T _ L b l >  
         < P r i c e s I n c l u d i n g V A T Y e s N o > P r i c e s I n c l u d i n g V A T Y e s N o < / P r i c e s I n c l u d i n g V A T Y e s N o >  
         < Q u e s t i o n s _ L b l > Q u e s t i o n s _ L b l < / Q u e s t i o n s _ L b l >  
         < R e m a i n i n g A m o u n t > R e m a i n i n g A m o u n t < / R e m a i n i n g A m o u n t >  
         < R e m a i n i n g A m o u n t T e x t > R e m a i n i n g A m o u n t T e x t < / R e m a i n i n g A m o u n t T e x t >  
         < S a l e s I n v o i c e L i n e D i s c o u n t _ L b l > S a l e s I n v o i c e L i n e D i s c o u n t _ L b l < / S a l e s I n v o i c e L i n e D i s c o u n t _ L b l >  
         < S a l e s P e r s o n _ L b l > S a l e s P e r s o n _ L b l < / S a l e s P e r s o n _ L b l >  
         < S a l e s P e r s o n B l a n k _ L b l > S a l e s P e r s o n B l a n k _ L b l < / S a l e s P e r s o n B l a n k _ L b l >  
         < S a l e s P e r s o n N a m e > S a l e s P e r s o n N a m e < / S a l e s P e r s o n N a m e >  
         < S e l l t o C u s t o m e r N o > S e l l t o C u s t o m e r N o < / S e l l t o C u s t o m e r N o >  
         < S e l l t o C u s t o m e r N o _ L b l > S e l l t o C u s t o m e r N o _ L b l < / S e l l t o C u s t o m e r N o _ L b l >  
         < S e l l T o F a x N o > S e l l T o F a x N o < / S e l l T o F a x N o >  
         < S e l l T o P h o n e N o > S e l l T o P h o n e N o < / S e l l T o P h o n e N o >  
         < S h i p m e n t _ L b l > S h i p m e n t _ L b l < / S h i p m e n t _ L b l >  
         < S h i p m e n t D a t e > S h i p m e n t D a t e < / S h i p m e n t D a t e >  
         < S h i p m e n t D a t e _ L b l > S h i p m e n t D a t e _ L b l < / S h i p m e n t D a t e _ L b l >  
         < S h i p m e n t M e t h o d D e s c r i p t i o n > S h i p m e n t M e t h o d D e s c r i p t i o n < / S h i p m e n t M e t h o d D e s c r i p t i o n >  
         < S h i p m e n t M e t h o d D e s c r i p t i o n _ L b l > S h i p m e n t M e t h o d D e s c r i p t i o n _ L b l < / S h i p m e n t M e t h o d D e s c r i p t i o n _ L b l >  
         < S h i p p i n g A g e n t C o d e > S h i p p i n g A g e n t C o d e < / S h i p p i n g A g e n t C o d e >  
         < S h i p p i n g A g e n t C o d e _ L b l > S h i p p i n g A g e n t C o d e _ L b l < / S h i p p i n g A g e n t C o d e _ L b l >  
         < S h i p T o A d d r e s s _ L b l > S h i p T o A d d r e s s _ L b l < / S h i p T o A d d r e s s _ L b l >  
         < S h i p T o A d d r e s s 1 > S h i p T o A d d r e s s 1 < / S h i p T o A d d r e s s 1 >  
         < S h i p T o A d d r e s s 2 > S h i p T o A d d r e s s 2 < / S h i p T o A d d r e s s 2 >  
         < S h i p T o A d d r e s s 3 > S h i p T o A d d r e s s 3 < / S h i p T o A d d r e s s 3 >  
         < S h i p T o A d d r e s s 4 > S h i p T o A d d r e s s 4 < / S h i p T o A d d r e s s 4 >  
         < S h i p T o A d d r e s s 5 > S h i p T o A d d r e s s 5 < / S h i p T o A d d r e s s 5 >  
         < S h i p T o A d d r e s s 6 > S h i p T o A d d r e s s 6 < / S h i p T o A d d r e s s 6 >  
         < S h i p T o A d d r e s s 7 > S h i p T o A d d r e s s 7 < / S h i p T o A d d r e s s 7 >  
         < S h i p T o A d d r e s s 8 > S h i p T o A d d r e s s 8 < / S h i p T o A d d r e s s 8 >  
         < S h o w S h i p p i n g A d d r e s s > S h o w S h i p p i n g A d d r e s s < / S h o w S h i p p i n g A d d r e s s >  
         < S h o w W o r k D e s c r i p t i o n > S h o w W o r k D e s c r i p t i o n < / S h o w W o r k D e s c r i p t i o n >  
         < S u b t o t a l _ L b l > S u b t o t a l _ L b l < / S u b t o t a l _ L b l >  
         < T h a n k s _ L b l > T h a n k s _ L b l < / T h a n k s _ L b l >  
         < T o t a l _ L b l > T o t a l _ L b l < / T o t a l _ L b l >  
         < V A T A m o u n t _ L b l > V A T A m o u n t _ L b l < / V A T A m o u n t _ L b l >  
         < V A T A m o u n t S p e c i f i c a t i o n _ L b l > V A T A m o u n t S p e c i f i c a t i o n _ L b l < / V A T A m o u n t S p e c i f i c a t i o n _ L b l >  
         < V A T B a s e _ L b l > V A T B a s e _ L b l < / V A T B a s e _ L b l >  
         < V A T C l a u s e _ L b l > V A T C l a u s e _ L b l < / V A T C l a u s e _ L b l >  
         < V A T C l a u s e s _ L b l > V A T C l a u s e s _ L b l < / V A T C l a u s e s _ L b l >  
         < V A T I d e n t i f i e r _ L b l > V A T I d e n t i f i e r _ L b l < / V A T I d e n t i f i e r _ L b l >  
         < V A T P e r c e n t a g e _ L b l > V A T P e r c e n t a g e _ L b l < / V A T P e r c e n t a g e _ L b l >  
         < V A T R e g i s t r a t i o n N o > V A T R e g i s t r a t i o n N o < / V A T R e g i s t r a t i o n N o >  
         < V A T R e g i s t r a t i o n N o _ L b l > V A T R e g i s t r a t i o n N o _ L b l < / V A T R e g i s t r a t i o n N o _ L b l >  
         < Y o u r D o c u m e n t T i t l e _ L b l > Y o u r D o c u m e n t T i t l e _ L b l < / Y o u r D o c u m e n t T i t l e _ L b l >  
         < Y o u r R e f e r e n c e _ H e a d e r > Y o u r R e f e r e n c e _ H e a d e r < / Y o u r R e f e r e n c e _ H e a d e r >  
         < Y o u r R e f e r e n c e _ H e a d e r _ L b l > Y o u r R e f e r e n c e _ H e a d e r _ L b l < / Y o u r R e f e r e n c e _ H e a d e r _ L b l >  
         < L i n e >  
             < A m o u n t E x c l u d i n g V A T _ L i n e > A m o u n t E x c l u d i n g V A T _ L i n e < / A m o u n t E x c l u d i n g V A T _ L i n e >  
             < A m o u n t E x c l u d i n g V A T _ L i n e _ L b l > A m o u n t E x c l u d i n g V A T _ L i n e _ L b l < / A m o u n t E x c l u d i n g V A T _ L i n e _ L b l >  
             < A m o u n t I n c l u d i n g V A T _ L i n e > A m o u n t I n c l u d i n g V A T _ L i n e < / A m o u n t I n c l u d i n g V A T _ L i n e >  
             < A m o u n t I n c l u d i n g V A T _ L i n e _ L b l > A m o u n t I n c l u d i n g V A T _ L i n e _ L b l < / A m o u n t I n c l u d i n g V A T _ L i n e _ L b l >  
             < D e s c r i p t i o n _ L i n e > D e s c r i p t i o n _ L i n e < / D e s c r i p t i o n _ L i n e >  
             < D e s c r i p t i o n _ L i n e _ L b l > D e s c r i p t i o n _ L i n e _ L b l < / D e s c r i p t i o n _ L i n e _ L b l >  
             < I t e m N o _ L i n e > I t e m N o _ L i n e < / I t e m N o _ L i n e >  
             < I t e m N o _ L i n e _ L b l > I t e m N o _ L i n e _ L b l < / I t e m N o _ L i n e _ L b l >  
             < J o b N o > J o b N o < / J o b N o >  
             < J o b N o _ L b l > J o b N o _ L b l < / J o b N o _ L b l >  
             < J o b T a s k D e s c _ L b l > J o b T a s k D e s c _ L b l < / J o b T a s k D e s c _ L b l >  
             < J o b T a s k D e s c r i p t i o n > J o b T a s k D e s c r i p t i o n < / J o b T a s k D e s c r i p t i o n >  
             < J o b T a s k N o > J o b T a s k N o < / J o b T a s k N o >  
             < J o b T a s k N o _ L b l > J o b T a s k N o _ L b l < / J o b T a s k N o _ L b l >  
             < L i n e A m o u n t _ L b l > L i n e A m o u n t _ L b l < / L i n e A m o u n t _ L b l >  
             < L i n e A m o u n t _ L i n e > L i n e A m o u n t _ L i n e < / L i n e A m o u n t _ L i n e >  
             < L i n e A m o u n t _ L i n e _ L b l > L i n e A m o u n t _ L i n e _ L b l < / L i n e A m o u n t _ L i n e _ L b l >  
             < L i n e D i s c o u n t P e r c e n t _ L i n e > L i n e D i s c o u n t P e r c e n t _ L i n e < / L i n e D i s c o u n t P e r c e n t _ L i n e >  
             < L i n e D i s c o u n t P e r c e n t T e x t _ L i n e > L i n e D i s c o u n t P e r c e n t T e x t _ L i n e < / L i n e D i s c o u n t P e r c e n t T e x t _ L i n e >  
             < L i n e N o _ L i n e > L i n e N o _ L i n e < / L i n e N o _ L i n e >  
             < P r i c e _ L b l > P r i c e _ L b l < / P r i c e _ L b l >  
             < P r i c e P e r _ L b l > P r i c e P e r _ L b l < / P r i c e P e r _ L b l >  
             < Q t y _ L b l > Q t y _ L b l < / Q t y _ L b l >  
             < Q u a n t i t y _ L i n e > Q u a n t i t y _ L i n e < / Q u a n t i t y _ L i n e >  
             < Q u a n t i t y _ L i n e _ L b l > Q u a n t i t y _ L i n e _ L b l < / Q u a n t i t y _ L i n e _ L b l >  
             < Q u a n t i t y _ L i n e _ L b l 2 > Q u a n t i t y _ L i n e _ L b l 2 < / Q u a n t i t y _ L i n e _ L b l 2 >  
             < S h i p m e n t D a t e _ L i n e > S h i p m e n t D a t e _ L i n e < / S h i p m e n t D a t e _ L i n e >  
             < S h i p m e n t D a t e _ L i n e _ L b l > S h i p m e n t D a t e _ L i n e _ L b l < / S h i p m e n t D a t e _ L i n e _ L b l >  
             < T r a n s H e a d e r A m o u n t > T r a n s H e a d e r A m o u n t < / T r a n s H e a d e r A m o u n t >  
             < T y p e _ L i n e > T y p e _ L i n e < / T y p e _ L i n e >  
             < U n i t _ L b l > U n i t _ L b l < / U n i t _ L b l >  
             < U n i t O f M e a s u r e > U n i t O f M e a s u r e < / U n i t O f M e a s u r e >  
             < U n i t O f M e a s u r e _ L b l > U n i t O f M e a s u r e _ L b l < / U n i t O f M e a s u r e _ L b l >  
             < U n i t P r i c e > U n i t P r i c e < / U n i t P r i c e >  
             < U n i t P r i c e _ L b l > U n i t P r i c e _ L b l < / U n i t P r i c e _ L b l >  
             < U n i t P r i c e _ L b l 2 > U n i t P r i c e _ L b l 2 < / U n i t P r i c e _ L b l 2 >  
             < V A T I d e n t i f i e r _ L i n e > V A T I d e n t i f i e r _ L i n e < / V A T I d e n t i f i e r _ L i n e >  
             < V A T I d e n t i f i e r _ L i n e _ L b l > V A T I d e n t i f i e r _ L i n e _ L b l < / V A T I d e n t i f i e r _ L i n e _ L b l >  
             < V A T P c t _ L i n e > V A T P c t _ L i n e < / V A T P c t _ L i n e >  
             < V A T P c t _ L i n e _ L b l > V A T P c t _ L i n e _ L b l < / V A T P c t _ L i n e _ L b l >  
             < S h i p m e n t L i n e >  
                 < D o c u m e n t N o _ S h i p m e n t L i n e > D o c u m e n t N o _ S h i p m e n t L i n e < / D o c u m e n t N o _ S h i p m e n t L i n e >  
                 < P o s t i n g D a t e _ S h i p m e n t L i n e > P o s t i n g D a t e _ S h i p m e n t L i n e < / P o s t i n g D a t e _ S h i p m e n t L i n e >  
                 < P o s t i n g D a t e _ S h i p m e n t L i n e _ L b l > P o s t i n g D a t e _ S h i p m e n t L i n e _ L b l < / P o s t i n g D a t e _ S h i p m e n t L i n e _ L b l >  
                 < Q u a n t i t y _ S h i p m e n t L i n e > Q u a n t i t y _ S h i p m e n t L i n e < / Q u a n t i t y _ S h i p m e n t L i n e >  
                 < Q u a n t i t y _ S h i p m e n t L i n e _ L b l > Q u a n t i t y _ S h i p m e n t L i n e _ L b l < / Q u a n t i t y _ S h i p m e n t L i n e _ L b l >  
             < / S h i p m e n t L i n e >  
             < A s s e m b l y L i n e >  
                 < D e s c r i p t i o n _ A s s e m b l y L i n e > D e s c r i p t i o n _ A s s e m b l y L i n e < / D e s c r i p t i o n _ A s s e m b l y L i n e >  
                 < L i n e N o _ A s s e m b l y L i n e > L i n e N o _ A s s e m b l y L i n e < / L i n e N o _ A s s e m b l y L i n e >  
                 < Q u a n t i t y _ A s s e m b l y L i n e > Q u a n t i t y _ A s s e m b l y L i n e < / Q u a n t i t y _ A s s e m b l y L i n e >  
                 < U n i t O f M e a s u r e _ A s s e m b l y L i n e > U n i t O f M e a s u r e _ A s s e m b l y L i n e < / U n i t O f M e a s u r e _ A s s e m b l y L i n e >  
                 < V a r i a n t C o d e _ A s s e m b l y L i n e > V a r i a n t C o d e _ A s s e m b l y L i n e < / V a r i a n t C o d e _ A s s e m b l y L i n e >  
             < / A s s e m b l y L i n e >  
         < / L i n e >  
         < W o r k D e s c r i p t i o n L i n e s >  
             < W o r k D e s c r i p t i o n L i n e > W o r k D e s c r i p t i o n L i n e < / W o r k D e s c r i p t i o n L i n e >  
             < W o r k D e s c r i p t i o n L i n e N u m b e r > W o r k D e s c r i p t i o n L i n e N u m b e r < / W o r k D e s c r i p t i o n L i n e N u m b e r >  
         < / W o r k D e s c r i p t i o n L i n e s >  
         < V A T A m o u n t L i n e >  
             < I n v o i c e D i s c o u n t A m o u n t _ V A T A m o u n t L i n e > I n v o i c e D i s c o u n t A m o u n t _ V A T A m o u n t L i n e < / I n v o i c e D i s c o u n t A m o u n t _ V A T A m o u n t L i n e >  
             < I n v o i c e D i s c o u n t A m o u n t _ V A T A m o u n t L i n e _ L b l > I n v o i c e D i s c o u n t A m o u n t _ V A T A m o u n t L i n e _ L b l < / I n v o i c e D i s c o u n t A m o u n t _ V A T A m o u n t L i n e _ L b l >  
             < I n v o i c e D i s c o u n t B a s e A m o u n t _ V A T A m o u n t L i n e > I n v o i c e D i s c o u n t B a s e A m o u n t _ V A T A m o u n t L i n e < / I n v o i c e D i s c o u n t B a s e A m o u n t _ V A T A m o u n t L i n e >  
             < I n v o i c e D i s c o u n t B a s e A m o u n t _ V A T A m o u n t L i n e _ L b l > I n v o i c e D i s c o u n t B a s e A m o u n t _ V A T A m o u n t L i n e _ L b l < / I n v o i c e D i s c o u n t B a s e A m o u n t _ V A T A m o u n t L i n e _ L b l >  
             < L i n e A m o u n t _ V a t A m o u n t L i n e > L i n e A m o u n t _ V a t A m o u n t L i n e < / L i n e A m o u n t _ V a t A m o u n t L i n e >  
             < L i n e A m o u n t _ V a t A m o u n t L i n e _ L b l > L i n e A m o u n t _ V a t A m o u n t L i n e _ L b l < / L i n e A m o u n t _ V a t A m o u n t L i n e _ L b l >  
             < N o O f V A T I d e n t i f i e r s > N o O f V A T I d e n t i f i e r s < / N o O f V A T I d e n t i f i e r s >  
             < V A T A m o u n t _ V a t A m o u n t L i n e > V A T A m o u n t _ V a t A m o u n t L i n e < / V A T A m o u n t _ V a t A m o u n t L i n e >  
             < V A T A m o u n t _ V a t A m o u n t L i n e _ L b l > V A T A m o u n t _ V a t A m o u n t L i n e _ L b l < / V A T A m o u n t _ V a t A m o u n t L i n e _ L b l >  
             < V A T A m o u n t L C Y _ V A T A m o u n t L i n e > V A T A m o u n t L C Y _ V A T A m o u n t L i n e < / V A T A m o u n t L C Y _ V A T A m o u n t L i n e >  
             < V A T A m o u n t L C Y _ V A T A m o u n t L i n e _ L b l > V A T A m o u n t L C Y _ V A T A m o u n t L i n e _ L b l < / V A T A m o u n t L C Y _ V A T A m o u n t L i n e _ L b l >  
             < V A T B a s e _ V a t A m o u n t L i n e > V A T B a s e _ V a t A m o u n t L i n e < / V A T B a s e _ V a t A m o u n t L i n e >  
             < V A T B a s e _ V a t A m o u n t L i n e _ L b l > V A T B a s e _ V a t A m o u n t L i n e _ L b l < / V A T B a s e _ V a t A m o u n t L i n e _ L b l >  
             < V A T B a s e L C Y _ V A T A m o u n t L i n e > V A T B a s e L C Y _ V A T A m o u n t L i n e < / V A T B a s e L C Y _ V A T A m o u n t L i n e >  
             < V A T B a s e L C Y _ V A T A m o u n t L i n e _ L b l > V A T B a s e L C Y _ V A T A m o u n t L i n e _ L b l < / V A T B a s e L C Y _ V A T A m o u n t L i n e _ L b l >  
             < V A T I d e n t i f i e r _ V a t A m o u n t L i n e > V A T I d e n t i f i e r _ V a t A m o u n t L i n e < / V A T I d e n t i f i e r _ V a t A m o u n t L i n e >  
             < V A T I d e n t i f i e r _ V a t A m o u n t L i n e _ L b l > V A T I d e n t i f i e r _ V a t A m o u n t L i n e _ L b l < / V A T I d e n t i f i e r _ V a t A m o u n t L i n e _ L b l >  
             < V A T P c t _ V a t A m o u n t L i n e > V A T P c t _ V a t A m o u n t L i n e < / V A T P c t _ V a t A m o u n t L i n e >  
             < V A T P c t _ V a t A m o u n t L i n e _ L b l > V A T P c t _ V a t A m o u n t L i n e _ L b l < / V A T P c t _ V a t A m o u n t L i n e _ L b l >  
         < / V A T A m o u n t L i n e >  
         < V A T C l a u s e L i n e >  
             < C o d e _ V A T C l a u s e L i n e > C o d e _ V A T C l a u s e L i n e < / C o d e _ V A T C l a u s e L i n e >  
             < C o d e _ V A T C l a u s e L i n e _ L b l > C o d e _ V A T C l a u s e L i n e _ L b l < / C o d e _ V A T C l a u s e L i n e _ L b l >  
             < D e s c r i p t i o n _ V A T C l a u s e L i n e > D e s c r i p t i o n _ V A T C l a u s e L i n e < / D e s c r i p t i o n _ V A T C l a u s e L i n e >  
             < D e s c r i p t i o n 2 _ V A T C l a u s e L i n e > D e s c r i p t i o n 2 _ V A T C l a u s e L i n e < / D e s c r i p t i o n 2 _ V A T C l a u s e L i n e >  
             < N o O f V A T C l a u s e s > N o O f V A T C l a u s e s < / N o O f V A T C l a u s e s >  
             < V A T A m o u n t _ V A T C l a u s e L i n e > V A T A m o u n t _ V A T C l a u s e L i n e < / V A T A m o u n t _ V A T C l a u s e L i n e >  
             < V A T I d e n t i f i e r _ V A T C l a u s e L i n e > V A T I d e n t i f i e r _ V A T C l a u s e L i n e < / V A T I d e n t i f i e r _ V A T C l a u s e L i n e >  
         < / V A T C l a u s e L i n e >  
         < R e p o r t T o t a l s L i n e >  
             < A m o u n t _ R e p o r t T o t a l s L i n e > A m o u n t _ R e p o r t T o t a l s L i n e < / A m o u n t _ R e p o r t T o t a l s L i n e >  
             < A m o u n t F o r m a t t e d _ R e p o r t T o t a l s L i n e > A m o u n t F o r m a t t e d _ R e p o r t T o t a l s L i n e < / A m o u n t F o r m a t t e d _ R e p o r t T o t a l s L i n e >  
             < D e s c r i p t i o n _ R e p o r t T o t a l s L i n e > D e s c r i p t i o n _ R e p o r t T o t a l s L i n e < / D e s c r i p t i o n _ R e p o r t T o t a l s L i n e >  
             < F o n t B o l d _ R e p o r t T o t a l s L i n e > F o n t B o l d _ R e p o r t T o t a l s L i n e < / F o n t B o l d _ R e p o r t T o t a l s L i n e >  
             < F o n t U n d e r l i n e _ R e p o r t T o t a l s L i n e > F o n t U n d e r l i n e _ R e p o r t T o t a l s L i n e < / F o n t U n d e r l i n e _ R e p o r t T o t a l s L i n e >  
         < / R e p o r t T o t a l s L i n e >  
         < U S R e p o r t T o t a l s L i n e >  
             < A m o u n t _ U S R e p o r t T o t a l s L i n e > A m o u n t _ U S R e p o r t T o t a l s L i n e < / A m o u n t _ U S R e p o r t T o t a l s L i n e >  
             < A m o u n t F o r m a t t e d _ U S R e p o r t T o t a l s L i n e > A m o u n t F o r m a t t e d _ U S R e p o r t T o t a l s L i n e < / A m o u n t F o r m a t t e d _ U S R e p o r t T o t a l s L i n e >  
             < D e s c r i p t i o n _ U S R e p o r t T o t a l s L i n e > D e s c r i p t i o n _ U S R e p o r t T o t a l s L i n e < / D e s c r i p t i o n _ U S R e p o r t T o t a l s L i n e >  
             < F o n t B o l d _ U S R e p o r t T o t a l s L i n e > F o n t B o l d _ U S R e p o r t T o t a l s L i n e < / F o n t B o l d _ U S R e p o r t T o t a l s L i n e >  
             < F o n t U n d e r l i n e _ U S R e p o r t T o t a l s L i n e > F o n t U n d e r l i n e _ U S R e p o r t T o t a l s L i n e < / F o n t U n d e r l i n e _ U S R e p o r t T o t a l s L i n e >  
         < / U S R e p o r t T o t a l s L i n e >  
         < L i n e F e e >  
             < L i n e F e e C a p t i o n T e x t > L i n e F e e C a p t i o n T e x t < / L i n e F e e C a p t i o n T e x t >  
         < / L i n e F e e >  
         < P a y m e n t R e p o r t i n g A r g u m e n t >  
             < P a y m e n t S e r v i c e L o g o / >  
             < P a y m e n t S e r v i c e L o g o _ U r l > P a y m e n t S e r v i c e L o g o _ U r l < / P a y m e n t S e r v i c e L o g o _ U r l >  
             < P a y m e n t S e r v i c e L o g o _ U r l T e x t > P a y m e n t S e r v i c e L o g o _ U r l T e x t < / P a y m e n t S e r v i c e L o g o _ U r l T e x t >  
             < P a y m e n t S e r v i c e T e x t _ U r l > P a y m e n t S e r v i c e T e x t _ U r l < / P a y m e n t S e r v i c e T e x t _ U r l >  
             < P a y m e n t S e r v i c e T e x t _ U r l T e x t > P a y m e n t S e r v i c e T e x t _ U r l T e x t < / P a y m e n t S e r v i c e T e x t _ U r l T e x t >  
         < / P a y m e n t R e p o r t i n g A r g u m e n t >  
         < L e f t H e a d e r >  
             < L e f t H e a d e r N a m e > L e f t H e a d e r N a m e < / L e f t H e a d e r N a m e >  
             < L e f t H e a d e r V a l u e > L e f t H e a d e r V a l u e < / L e f t H e a d e r V a l u e >  
         < / L e f t H e a d e r >  
         < R i g h t H e a d e r >  
             < R i g h t H e a d e r N a m e > R i g h t H e a d e r N a m e < / R i g h t H e a d e r N a m e >  
             < R i g h t H e a d e r V a l u e > R i g h t H e a d e r V a l u e < / R i g h t H e a d e r V a l u e >  
         < / R i g h t H e a d e r >  
         < L e t t e r T e x t >  
             < B o d y T e x t > B o d y T e x t < / B o d y T e x t >  
             < C l o s i n g T e x t > C l o s i n g T e x t < / C l o s i n g T e x t >  
             < G r e e t i n g T e x t > G r e e t i n g T e x t < / G r e e t i n g T e x t >  
             < P m t D i s c T e x t > P m t D i s c T e x t < / P m t D i s c T e x t >  
         < / L e t t e r T e x t >  
         < T o t a l s >  
             < A m o u n t E x e m p t F r o m S a l e s T a x > A m o u n t E x e m p t F r o m S a l e s T a x < / A m o u n t E x e m p t F r o m S a l e s T a x >  
             < A m o u n t E x e m p t F r o m S a l e s T a x L b l > A m o u n t E x e m p t F r o m S a l e s T a x L b l < / A m o u n t E x e m p t F r o m S a l e s T a x L b l >  
             < A m o u n t S u b j e c t T o S a l e s T a x > A m o u n t S u b j e c t T o S a l e s T a x < / A m o u n t S u b j e c t T o S a l e s T a x >  
             < A m o u n t S u b j e c t T o S a l e s T a x L b l > A m o u n t S u b j e c t T o S a l e s T a x L b l < / A m o u n t S u b j e c t T o S a l e s T a x L b l >  
             < T o t a l A m o u n t E x c l I n c l V A T > T o t a l A m o u n t E x c l I n c l V A T < / T o t a l A m o u n t E x c l I n c l V A T >  
             < T o t a l A m o u n t E x c l I n c l V A T T e x t > T o t a l A m o u n t E x c l I n c l V A T T e x t < / T o t a l A m o u n t E x c l I n c l V A T T e x t >  
             < T o t a l A m o u n t I n c l u d i n g V A T > T o t a l A m o u n t I n c l u d i n g V A T < / T o t a l A m o u n t I n c l u d i n g V A T >  
             < T o t a l E x c l u d i n g V A T T e x t > T o t a l E x c l u d i n g V A T T e x t < / T o t a l E x c l u d i n g V A T T e x t >  
             < T o t a l I n c l u d i n g V A T T e x t > T o t a l I n c l u d i n g V A T T e x t < / T o t a l I n c l u d i n g V A T T e x t >  
             < T o t a l I n v o i c e D i s c o u n t A m o u n t > T o t a l I n v o i c e D i s c o u n t A m o u n t < / T o t a l I n v o i c e D i s c o u n t A m o u n t >  
             < T o t a l N e t A m o u n t > T o t a l N e t A m o u n t < / T o t a l N e t A m o u n t >  
             < T o t a l P a y m e n t D i s c o u n t O n V A T > T o t a l P a y m e n t D i s c o u n t O n V A T < / T o t a l P a y m e n t D i s c o u n t O n V A T >  
             < T o t a l S u b T o t a l > T o t a l S u b T o t a l < / T o t a l S u b T o t a l >  
             < T o t a l S u b T o t a l M i n u s I n v o i c e D i s c o u n t > T o t a l S u b T o t a l M i n u s I n v o i c e D i s c o u n t < / T o t a l S u b T o t a l M i n u s I n v o i c e D i s c o u n t >  
             < T o t a l T e x t > T o t a l T e x t < / T o t a l T e x t >  
             < T o t a l V A T A m o u n t > T o t a l V A T A m o u n t < / T o t a l V A T A m o u n t >  
             < T o t a l V A T A m o u n t L C Y > T o t a l V A T A m o u n t L C Y < / T o t a l V A T A m o u n t L C Y >  
             < T o t a l V A T A m o u n t T e x t > T o t a l V A T A m o u n t T e x t < / T o t a l V A T A m o u n t T e x t >  
             < T o t a l V A T B a s e L C Y > T o t a l V A T B a s e L C Y < / T o t a l V A T B a s e L C Y >  
         < / T o t a l s >  
     < / H e a d e r >  
 < / N a v W o r d R e p o r t X m l P a r t > 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3A94974AEE317489C72F7664C1FE086" ma:contentTypeVersion="2" ma:contentTypeDescription="Create a new document." ma:contentTypeScope="" ma:versionID="e6bde0144006c2da0a54163a76e1e154">
  <xsd:schema xmlns:xsd="http://www.w3.org/2001/XMLSchema" xmlns:xs="http://www.w3.org/2001/XMLSchema" xmlns:p="http://schemas.microsoft.com/office/2006/metadata/properties" xmlns:ns2="6b380017-8184-425f-9421-a0a96242a255" targetNamespace="http://schemas.microsoft.com/office/2006/metadata/properties" ma:root="true" ma:fieldsID="03833ba0a70c4e8b6222c0603f6a0369" ns2:_="">
    <xsd:import namespace="6b380017-8184-425f-9421-a0a96242a2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380017-8184-425f-9421-a0a96242a2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00B8B-B44C-46F6-BA21-B92FAE48E2C3}">
  <ds:schemaRefs>
    <ds:schemaRef ds:uri="urn:microsoft-dynamics-nav/reports/NightOwl_Sales_Inv_Work_NOWL/50000/"/>
  </ds:schemaRefs>
</ds:datastoreItem>
</file>

<file path=customXml/itemProps2.xml><?xml version="1.0" encoding="utf-8"?>
<ds:datastoreItem xmlns:ds="http://schemas.openxmlformats.org/officeDocument/2006/customXml" ds:itemID="{051A1B59-8546-4C29-9E86-85E768456449}">
  <ds:schemaRefs>
    <ds:schemaRef ds:uri="http://schemas.microsoft.com/sharepoint/v3/contenttype/forms"/>
  </ds:schemaRefs>
</ds:datastoreItem>
</file>

<file path=customXml/itemProps3.xml><?xml version="1.0" encoding="utf-8"?>
<ds:datastoreItem xmlns:ds="http://schemas.openxmlformats.org/officeDocument/2006/customXml" ds:itemID="{6CF3F87D-5AF9-4C00-8E40-DABDA35FB1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380017-8184-425f-9421-a0a96242a2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913C36-E9EF-430D-BE25-AF5F3533B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Simplified Sales Document.dotx</Template>
  <TotalTime>0</TotalTime>
  <Pages>1</Pages>
  <Words>76</Words>
  <Characters>434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2019-07-16T19:01:00Z</dcterms:created>
  <dcterms:modified xsi:type="dcterms:W3CDTF">2019-12-09T19:04:00Z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0x010100E3A94974AEE317489C72F7664C1FE086</vt:lpwstr>
  </property>
</Properties>
</file>