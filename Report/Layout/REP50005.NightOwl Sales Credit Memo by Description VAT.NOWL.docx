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567" w:type="dxa"/>
        </w:tblCellMar>
        <w:tblLook w:val="04A0" w:firstRow="1" w:lastRow="0" w:firstColumn="1" w:lastColumn="0" w:noHBand="0" w:noVBand="1"/>
      </w:tblPr>
      <w:tblGrid>
        <w:gridCol w:w="3330"/>
        <w:gridCol w:w="3510"/>
        <w:gridCol w:w="2633"/>
      </w:tblGrid>
      <w:tr w:rsidRPr="00FD3C3E" w:rsidR="00A537F4" w:rsidTr="00963EFC" w14:paraId="4A5E26FE" w14:textId="77777777">
        <w:tc>
          <w:tcPr>
            <w:tcW w:w="3330" w:type="dxa"/>
            <w:tcBorders>
              <w:top w:val="single" w:color="auto" w:sz="4" w:space="0"/>
              <w:left w:val="single" w:color="auto" w:sz="4" w:space="0"/>
              <w:bottom w:val="single" w:color="auto" w:sz="4" w:space="0"/>
              <w:right w:val="single" w:color="auto" w:sz="4" w:space="0"/>
            </w:tcBorders>
          </w:tcPr>
          <w:p w:rsidR="003C234A" w:rsidP="003C234A" w:rsidRDefault="00BB3724" w14:paraId="4F81D60A" w14:textId="77777777">
            <w:pPr>
              <w:spacing w:after="0"/>
              <w:jc w:val="center"/>
              <w:rPr>
                <w:b/>
                <w:sz w:val="18"/>
              </w:rPr>
            </w:pPr>
            <w:r w:rsidRPr="00BB3724">
              <w:rPr>
                <w:b/>
                <w:sz w:val="18"/>
              </w:rPr>
              <w:t>Customer ID</w:t>
            </w:r>
          </w:p>
          <w:p w:rsidRPr="00BB3724" w:rsidR="000F326A" w:rsidP="000F326A" w:rsidRDefault="00DC39F6" w14:paraId="42FD0C4F" w14:textId="77777777">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Pr="000F326A" w:rsidR="000F326A">
                  <w:t>BilltoCustumerNo</w:t>
                </w:r>
                <w:proofErr w:type="spellEnd"/>
              </w:sdtContent>
            </w:sdt>
          </w:p>
        </w:tc>
        <w:tc>
          <w:tcPr>
            <w:tcW w:w="3510" w:type="dxa"/>
            <w:tcBorders>
              <w:top w:val="single" w:color="auto" w:sz="4" w:space="0"/>
              <w:left w:val="single" w:color="auto" w:sz="4" w:space="0"/>
              <w:bottom w:val="single" w:color="auto" w:sz="4" w:space="0"/>
              <w:right w:val="single" w:color="auto" w:sz="4" w:space="0"/>
            </w:tcBorders>
          </w:tcPr>
          <w:p w:rsidRPr="00A65C2F" w:rsidR="00A537F4" w:rsidP="003C234A" w:rsidRDefault="00A537F4" w14:paraId="00CE01E7" w14:textId="77777777">
            <w:pPr>
              <w:pStyle w:val="NoSpacing"/>
              <w:jc w:val="center"/>
              <w:rPr>
                <w:b/>
                <w:sz w:val="18"/>
                <w:szCs w:val="18"/>
              </w:rPr>
            </w:pPr>
            <w:r w:rsidRPr="00A65C2F">
              <w:rPr>
                <w:b/>
                <w:sz w:val="18"/>
                <w:szCs w:val="18"/>
              </w:rPr>
              <w:t>Description/Matter No.</w:t>
            </w:r>
          </w:p>
          <w:sdt>
            <w:sdtPr>
              <w:alias w:val="#Nav: /Header/MatterNoDesc"/>
              <w:tag w:val="#Nav: NightOwl_Sales_Cr_by_Desc_VAT/50005"/>
              <w:id w:val="968325439"/>
              <w:placeholder>
                <w:docPart w:val="DefaultPlaceholder_-1854013440"/>
              </w:placeholder>
              <w:dataBinding w:prefixMappings="xmlns:ns0='urn:microsoft-dynamics-nav/reports/NightOwl_Sales_Cr_by_Desc_VAT/50005/'" w:xpath="/ns0:NavWordReportXmlPart[1]/ns0:Header[1]/ns0:MatterNoDesc[1]" w:storeItemID="{046AFCE2-BF8B-469A-B088-338196742AFA}"/>
              <w:text/>
            </w:sdtPr>
            <w:sdtEndPr/>
            <w:sdtContent>
              <w:p w:rsidRPr="00BB3724" w:rsidR="000E05D9" w:rsidP="003C234A" w:rsidRDefault="000E05D9" w14:paraId="7A2BAE2A" w14:textId="77777777">
                <w:pPr>
                  <w:pStyle w:val="NoSpacing"/>
                  <w:jc w:val="center"/>
                </w:pPr>
                <w:proofErr w:type="spellStart"/>
                <w:r>
                  <w:t>MatterNoDesc</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b/>
                <w:sz w:val="18"/>
                <w:szCs w:val="18"/>
                <w:lang w:val="da-DK"/>
              </w:rPr>
              <w:alias w:val="#Nav: /Header/Line/JobNo_Lbl"/>
              <w:tag w:val="#Nav: NightOwl_Sales_Cr_by_Desc_VAT/50005"/>
              <w:id w:val="-526336448"/>
              <w:placeholder>
                <w:docPart w:val="9C1C87AACC154EF4842F989FB08314B0"/>
              </w:placeholder>
              <w:dataBinding w:prefixMappings="xmlns:ns0='urn:microsoft-dynamics-nav/reports/NightOwl_Sales_Cr_by_Desc_VAT/50005/'" w:xpath="/ns0:NavWordReportXmlPart[1]/ns0:Header[1]/ns0:Line[1]/ns0:JobNo_Lbl[1]" w:storeItemID="{046AFCE2-BF8B-469A-B088-338196742AFA}"/>
              <w:text/>
            </w:sdtPr>
            <w:sdtEndPr/>
            <w:sdtContent>
              <w:p w:rsidR="00A537F4" w:rsidP="00BB3724" w:rsidRDefault="00A537F4" w14:paraId="78C58AC0" w14:textId="77777777">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Cr_by_Desc_VAT/50005"/>
              <w:id w:val="191731029"/>
              <w:placeholder>
                <w:docPart w:val="EBE119FE7A1348CB8BBC2739C2D9A487"/>
              </w:placeholder>
              <w:dataBinding w:prefixMappings="xmlns:ns0='urn:microsoft-dynamics-nav/reports/NightOwl_Sales_Cr_by_Desc_VAT/50005/'" w:xpath="/ns0:NavWordReportXmlPart[1]/ns0:Header[1]/ns0:Line[1]/ns0:JobNo[1]" w:storeItemID="{046AFCE2-BF8B-469A-B088-338196742AFA}"/>
              <w:text/>
            </w:sdtPr>
            <w:sdtEndPr/>
            <w:sdtContent>
              <w:p w:rsidRPr="00FD3C3E" w:rsidR="00A537F4" w:rsidP="00BC4E68" w:rsidRDefault="00A537F4" w14:paraId="4D68D91E" w14:textId="77777777">
                <w:pPr>
                  <w:spacing w:after="0"/>
                  <w:jc w:val="center"/>
                </w:pPr>
                <w:proofErr w:type="spellStart"/>
                <w:r>
                  <w:t>JobNo</w:t>
                </w:r>
                <w:proofErr w:type="spellEnd"/>
              </w:p>
            </w:sdtContent>
          </w:sdt>
        </w:tc>
      </w:tr>
      <w:tr w:rsidRPr="00C516A1" w:rsidR="00A537F4" w:rsidTr="00963EFC" w14:paraId="43C475E8" w14:textId="77777777">
        <w:tc>
          <w:tcPr>
            <w:tcW w:w="3330" w:type="dxa"/>
            <w:tcBorders>
              <w:top w:val="single" w:color="auto" w:sz="4" w:space="0"/>
              <w:left w:val="single" w:color="auto" w:sz="4" w:space="0"/>
              <w:bottom w:val="single" w:color="auto" w:sz="4" w:space="0"/>
              <w:right w:val="single" w:color="auto" w:sz="4" w:space="0"/>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P="00BB3724" w:rsidRDefault="007D4C6D" w14:paraId="190AC8F9" w14:textId="77777777">
                <w:pPr>
                  <w:pStyle w:val="Heading1"/>
                  <w:jc w:val="center"/>
                  <w:outlineLvl w:val="0"/>
                </w:pPr>
                <w:proofErr w:type="spellStart"/>
                <w:r>
                  <w:t>SalesPerson_Lbl</w:t>
                </w:r>
                <w:proofErr w:type="spellEnd"/>
              </w:p>
            </w:sdtContent>
          </w:sdt>
          <w:sdt>
            <w:sdtPr>
              <w:alias w:val="#Nav: /Header/SalesPersonName"/>
              <w:tag w:val="#Nav: NightOwl_Sales_Cr_by_Desc_VAT/50005"/>
              <w:id w:val="-2093382796"/>
              <w:placeholder>
                <w:docPart w:val="35A562EDFE524989A9558E270CBFDAF7"/>
              </w:placeholder>
              <w:dataBinding w:prefixMappings="xmlns:ns0='urn:microsoft-dynamics-nav/reports/NightOwl_Sales_Cr_by_Desc_VAT/50005/'" w:xpath="/ns0:NavWordReportXmlPart[1]/ns0:Header[1]/ns0:SalesPersonName[1]" w:storeItemID="{046AFCE2-BF8B-469A-B088-338196742AFA}"/>
              <w:text/>
            </w:sdtPr>
            <w:sdtEndPr/>
            <w:sdtContent>
              <w:p w:rsidRPr="00FD3C3E" w:rsidR="00A537F4" w:rsidP="00BC4E68" w:rsidRDefault="00BB3724" w14:paraId="4DCCC51C" w14:textId="77777777">
                <w:pPr>
                  <w:spacing w:after="0"/>
                  <w:jc w:val="center"/>
                </w:pPr>
                <w:r w:rsidRPr="00FD3C3E">
                  <w:rPr>
                    <w:lang w:val="da-DK"/>
                  </w:rPr>
                  <w:t>SalesPersonName</w:t>
                </w:r>
              </w:p>
            </w:sdtContent>
          </w:sdt>
        </w:tc>
        <w:tc>
          <w:tcPr>
            <w:tcW w:w="3510" w:type="dxa"/>
            <w:tcBorders>
              <w:top w:val="single" w:color="auto" w:sz="4" w:space="0"/>
              <w:left w:val="single" w:color="auto" w:sz="4" w:space="0"/>
              <w:bottom w:val="single" w:color="auto" w:sz="4" w:space="0"/>
              <w:right w:val="single" w:color="auto" w:sz="4" w:space="0"/>
            </w:tcBorders>
          </w:tcPr>
          <w:p w:rsidRPr="00A65C2F" w:rsidR="00A537F4" w:rsidP="00A65C2F" w:rsidRDefault="00BB3724" w14:paraId="43B2960B" w14:textId="77777777">
            <w:pPr>
              <w:pStyle w:val="NoSpacing"/>
              <w:jc w:val="center"/>
              <w:rPr>
                <w:b/>
                <w:sz w:val="18"/>
                <w:szCs w:val="18"/>
              </w:rPr>
            </w:pPr>
            <w:r w:rsidRPr="00A65C2F">
              <w:rPr>
                <w:b/>
                <w:sz w:val="18"/>
                <w:szCs w:val="18"/>
              </w:rPr>
              <w:t>Customer Contact</w:t>
            </w:r>
          </w:p>
          <w:sdt>
            <w:sdtPr>
              <w:alias w:val="#Nav: /Header/CustomerContact"/>
              <w:tag w:val="#Nav: NightOwl_Sales_Cr_by_Desc_VAT/50005"/>
              <w:id w:val="769746474"/>
              <w:placeholder>
                <w:docPart w:val="DefaultPlaceholder_-1854013440"/>
              </w:placeholder>
              <w:dataBinding w:prefixMappings="xmlns:ns0='urn:microsoft-dynamics-nav/reports/NightOwl_Sales_Cr_by_Desc_VAT/50005/'" w:xpath="/ns0:NavWordReportXmlPart[1]/ns0:Header[1]/ns0:CustomerContact[1]" w:storeItemID="{046AFCE2-BF8B-469A-B088-338196742AFA}"/>
              <w:text/>
            </w:sdtPr>
            <w:sdtEndPr/>
            <w:sdtContent>
              <w:p w:rsidRPr="00C516A1" w:rsidR="00A65C2F" w:rsidP="00A65C2F" w:rsidRDefault="00A65C2F" w14:paraId="3532F9CA" w14:textId="77777777">
                <w:pPr>
                  <w:pStyle w:val="NoSpacing"/>
                  <w:jc w:val="center"/>
                </w:pPr>
                <w:proofErr w:type="spellStart"/>
                <w:r>
                  <w:t>CustomerContact</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lang w:val="da-DK"/>
              </w:rPr>
              <w:alias w:val="#Nav: /Header/DueDate_Lbl"/>
              <w:tag w:val="#Nav: NightOwl_Sales_Cr_by_Desc_VAT/50005"/>
              <w:id w:val="-1251649982"/>
              <w:placeholder>
                <w:docPart w:val="9C7EA3C265DF499C91189280A9C87BB3"/>
              </w:placeholder>
              <w:dataBinding w:prefixMappings="xmlns:ns0='urn:microsoft-dynamics-nav/reports/NightOwl_Sales_Cr_by_Desc_VAT/50005/'" w:xpath="/ns0:NavWordReportXmlPart[1]/ns0:Header[1]/ns0:DueDate_Lbl[1]" w:storeItemID="{046AFCE2-BF8B-469A-B088-338196742AFA}"/>
              <w:text/>
            </w:sdtPr>
            <w:sdtEndPr/>
            <w:sdtContent>
              <w:p w:rsidR="00A537F4" w:rsidP="00BB3724" w:rsidRDefault="00A537F4" w14:paraId="7FA59365" w14:textId="77777777">
                <w:pPr>
                  <w:pStyle w:val="Heading1"/>
                  <w:jc w:val="center"/>
                  <w:outlineLvl w:val="0"/>
                  <w:rPr>
                    <w:lang w:val="da-DK"/>
                  </w:rPr>
                </w:pPr>
                <w:r w:rsidRPr="00985550">
                  <w:rPr>
                    <w:lang w:val="da-DK"/>
                  </w:rPr>
                  <w:t>DueDate_Lbl</w:t>
                </w:r>
              </w:p>
            </w:sdtContent>
          </w:sdt>
          <w:sdt>
            <w:sdtPr>
              <w:alias w:val="#Nav: /Header/DocumentDate"/>
              <w:tag w:val="#Nav: NightOwl_Sales_Cr_by_Desc_VAT/50005"/>
              <w:id w:val="-386421384"/>
              <w:placeholder>
                <w:docPart w:val="DC1B7AC0B9C042AF988612C593E14D2A"/>
              </w:placeholder>
              <w:dataBinding w:prefixMappings="xmlns:ns0='urn:microsoft-dynamics-nav/reports/NightOwl_Sales_Cr_by_Desc_VAT/50005/'" w:xpath="/ns0:NavWordReportXmlPart[1]/ns0:Header[1]/ns0:DocumentDate[1]" w:storeItemID="{046AFCE2-BF8B-469A-B088-338196742AFA}"/>
              <w:text/>
            </w:sdtPr>
            <w:sdtEndPr/>
            <w:sdtContent>
              <w:p w:rsidRPr="00A537F4" w:rsidR="00A537F4" w:rsidP="00BB3724" w:rsidRDefault="00A537F4" w14:paraId="0E1481CE" w14:textId="77777777">
                <w:pPr>
                  <w:pStyle w:val="Subtitle"/>
                  <w:jc w:val="center"/>
                  <w:rPr>
                    <w:szCs w:val="22"/>
                  </w:rPr>
                </w:pPr>
                <w:proofErr w:type="spellStart"/>
                <w:r w:rsidRPr="00364456">
                  <w:t>DocumentDate</w:t>
                </w:r>
                <w:proofErr w:type="spellEnd"/>
              </w:p>
            </w:sdtContent>
          </w:sdt>
        </w:tc>
      </w:tr>
    </w:tbl>
    <w:p w:rsidR="00D54DEE" w:rsidP="00A537F4" w:rsidRDefault="00D54DEE" w14:paraId="62EC165A" w14:textId="77777777"/>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250"/>
        <w:gridCol w:w="810"/>
        <w:gridCol w:w="810"/>
        <w:gridCol w:w="180"/>
        <w:gridCol w:w="360"/>
        <w:gridCol w:w="154"/>
        <w:gridCol w:w="26"/>
        <w:gridCol w:w="853"/>
        <w:gridCol w:w="317"/>
        <w:gridCol w:w="90"/>
        <w:gridCol w:w="810"/>
      </w:tblGrid>
      <w:tr w:rsidRPr="00DB3913" w:rsidR="00A537F4" w:rsidTr="00B540D6" w14:paraId="0D3F43F3" w14:textId="77777777">
        <w:trPr>
          <w:gridAfter w:val="2"/>
          <w:wAfter w:w="900" w:type="dxa"/>
          <w:trHeight w:val="546"/>
        </w:trPr>
        <w:sdt>
          <w:sdtPr>
            <w:alias w:val="#Nav: /Header/Line/Quantity_Line_Lbl"/>
            <w:tag w:val="#Nav: NightOwl_Sales_Cr_by_Desc_VAT/50005"/>
            <w:id w:val="1182479650"/>
            <w:placeholder>
              <w:docPart w:val="787C3F04F8E34B6798BACDC5AE5F765F"/>
            </w:placeholder>
            <w:dataBinding w:prefixMappings="xmlns:ns0='urn:microsoft-dynamics-nav/reports/NightOwl_Sales_Cr_by_Desc_VAT/50005/'" w:xpath="/ns0:NavWordReportXmlPart[1]/ns0:Header[1]/ns0:Line[1]/ns0:Quantity_Line_Lbl[1]" w:storeItemID="{046AFCE2-BF8B-469A-B088-338196742AFA}"/>
            <w:text/>
          </w:sdtPr>
          <w:sdtEndPr/>
          <w:sdtContent>
            <w:tc>
              <w:tcPr>
                <w:tcW w:w="900" w:type="dxa"/>
                <w:tcBorders>
                  <w:bottom w:val="single" w:color="auto" w:sz="4" w:space="0"/>
                </w:tcBorders>
                <w:vAlign w:val="bottom"/>
              </w:tcPr>
              <w:p w:rsidR="00A537F4" w:rsidP="009B5795" w:rsidRDefault="00A537F4" w14:paraId="16226911" w14:textId="77777777">
                <w:pPr>
                  <w:pStyle w:val="Heading1"/>
                </w:pPr>
                <w:proofErr w:type="spellStart"/>
                <w:r>
                  <w:t>Quantity_Line_Lbl</w:t>
                </w:r>
                <w:proofErr w:type="spellEnd"/>
              </w:p>
            </w:tc>
          </w:sdtContent>
        </w:sdt>
        <w:sdt>
          <w:sdtPr>
            <w:alias w:val="#Nav: /Header/Line/Description_Line_Lbl"/>
            <w:tag w:val="#Nav: NightOwl_Sales_Cr_by_Desc_VAT/50005"/>
            <w:id w:val="1545399846"/>
            <w:placeholder>
              <w:docPart w:val="5FB09AD74EB248D7B303034EB0A74437"/>
            </w:placeholder>
            <w:dataBinding w:prefixMappings="xmlns:ns0='urn:microsoft-dynamics-nav/reports/NightOwl_Sales_Cr_by_Desc_VAT/50005/'" w:xpath="/ns0:NavWordReportXmlPart[1]/ns0:Header[1]/ns0:Line[1]/ns0:Description_Line_Lbl[1]" w:storeItemID="{046AFCE2-BF8B-469A-B088-338196742AFA}"/>
            <w:text/>
          </w:sdtPr>
          <w:sdtEndPr/>
          <w:sdtContent>
            <w:tc>
              <w:tcPr>
                <w:tcW w:w="4230" w:type="dxa"/>
                <w:gridSpan w:val="5"/>
                <w:tcBorders>
                  <w:bottom w:val="single" w:color="auto" w:sz="4" w:space="0"/>
                </w:tcBorders>
                <w:vAlign w:val="bottom"/>
              </w:tcPr>
              <w:p w:rsidRPr="00DB3913" w:rsidR="00A537F4" w:rsidP="00D54DEE" w:rsidRDefault="00A537F4" w14:paraId="41257A02" w14:textId="77777777">
                <w:pPr>
                  <w:pStyle w:val="Heading1"/>
                </w:pPr>
                <w:r w:rsidRPr="00DB3913">
                  <w:rPr>
                    <w:lang w:val="da-DK"/>
                  </w:rPr>
                  <w:t>Description_Line_Lbl</w:t>
                </w:r>
              </w:p>
            </w:tc>
          </w:sdtContent>
        </w:sdt>
        <w:sdt>
          <w:sdtPr>
            <w:alias w:val="#Nav: /Header/Line/Unit_Lbl"/>
            <w:tag w:val="#Nav: NightOwl_Sales_Cr_by_Desc_VAT/50005"/>
            <w:id w:val="-92247916"/>
            <w:placeholder>
              <w:docPart w:val="6EAD6BCA1A644114B805AE941DCC32A5"/>
            </w:placeholder>
            <w:dataBinding w:prefixMappings="xmlns:ns0='urn:microsoft-dynamics-nav/reports/NightOwl_Sales_Cr_by_Desc_VAT/50005/'" w:xpath="/ns0:NavWordReportXmlPart[1]/ns0:Header[1]/ns0:Line[1]/ns0:Unit_Lbl[1]" w:storeItemID="{046AFCE2-BF8B-469A-B088-338196742AFA}"/>
            <w:text/>
          </w:sdtPr>
          <w:sdtEndPr/>
          <w:sdtContent>
            <w:tc>
              <w:tcPr>
                <w:tcW w:w="990" w:type="dxa"/>
                <w:gridSpan w:val="2"/>
                <w:tcBorders>
                  <w:bottom w:val="single" w:color="auto" w:sz="4" w:space="0"/>
                </w:tcBorders>
                <w:vAlign w:val="bottom"/>
              </w:tcPr>
              <w:p w:rsidRPr="00DB3913" w:rsidR="00A537F4" w:rsidP="004F4682" w:rsidRDefault="00A537F4" w14:paraId="55C6677B" w14:textId="77777777">
                <w:pPr>
                  <w:pStyle w:val="Heading1"/>
                </w:pPr>
                <w:proofErr w:type="spellStart"/>
                <w:r>
                  <w:t>Unit_Lbl</w:t>
                </w:r>
                <w:proofErr w:type="spellEnd"/>
              </w:p>
            </w:tc>
          </w:sdtContent>
        </w:sdt>
        <w:sdt>
          <w:sdtPr>
            <w:alias w:val="#Nav: /Header/Line/UnitPrice_Lbl2"/>
            <w:tag w:val="#Nav: NightOwl_Sales_Cr_by_Desc_VAT/50005"/>
            <w:id w:val="-992713755"/>
            <w:placeholder>
              <w:docPart w:val="6EAD6BCA1A644114B805AE941DCC32A5"/>
            </w:placeholder>
            <w:dataBinding w:prefixMappings="xmlns:ns0='urn:microsoft-dynamics-nav/reports/NightOwl_Sales_Cr_by_Desc_VAT/50005/'" w:xpath="/ns0:NavWordReportXmlPart[1]/ns0:Header[1]/ns0:Line[1]/ns0:UnitPrice_Lbl2[1]" w:storeItemID="{046AFCE2-BF8B-469A-B088-338196742AFA}"/>
            <w:text/>
          </w:sdtPr>
          <w:sdtEndPr/>
          <w:sdtContent>
            <w:tc>
              <w:tcPr>
                <w:tcW w:w="1620" w:type="dxa"/>
                <w:gridSpan w:val="2"/>
                <w:tcBorders>
                  <w:bottom w:val="single" w:color="auto" w:sz="4" w:space="0"/>
                </w:tcBorders>
                <w:vAlign w:val="bottom"/>
              </w:tcPr>
              <w:p w:rsidRPr="00DB3913" w:rsidR="00A537F4" w:rsidP="00E53A6E" w:rsidRDefault="00A537F4" w14:paraId="377CC1D6" w14:textId="77777777">
                <w:pPr>
                  <w:pStyle w:val="Heading1"/>
                  <w:jc w:val="right"/>
                </w:pPr>
                <w:r>
                  <w:t>UnitPrice_Lbl2</w:t>
                </w:r>
              </w:p>
            </w:tc>
          </w:sdtContent>
        </w:sdt>
        <w:tc>
          <w:tcPr>
            <w:tcW w:w="180" w:type="dxa"/>
            <w:tcBorders>
              <w:bottom w:val="single" w:color="auto" w:sz="4" w:space="0"/>
            </w:tcBorders>
            <w:vAlign w:val="bottom"/>
          </w:tcPr>
          <w:p w:rsidRPr="00DB3913" w:rsidR="00A537F4" w:rsidP="00E53A6E" w:rsidRDefault="00A537F4" w14:paraId="4824F4A6" w14:textId="77777777">
            <w:pPr>
              <w:pStyle w:val="Heading1"/>
              <w:jc w:val="right"/>
            </w:pPr>
          </w:p>
        </w:tc>
        <w:sdt>
          <w:sdtPr>
            <w:alias w:val="#Nav: /Header/Line/LineAmount_Lbl"/>
            <w:tag w:val="#Nav: NightOwl_Sales_Cr_by_Desc_VAT/50005"/>
            <w:id w:val="-1881476720"/>
            <w:placeholder>
              <w:docPart w:val="6EAD6BCA1A644114B805AE941DCC32A5"/>
            </w:placeholder>
            <w:dataBinding w:prefixMappings="xmlns:ns0='urn:microsoft-dynamics-nav/reports/NightOwl_Sales_Cr_by_Desc_VAT/50005/'" w:xpath="/ns0:NavWordReportXmlPart[1]/ns0:Header[1]/ns0:Line[1]/ns0:LineAmount_Lbl[1]" w:storeItemID="{046AFCE2-BF8B-469A-B088-338196742AFA}"/>
            <w:text/>
          </w:sdtPr>
          <w:sdtEndPr/>
          <w:sdtContent>
            <w:tc>
              <w:tcPr>
                <w:tcW w:w="1710" w:type="dxa"/>
                <w:gridSpan w:val="5"/>
                <w:tcBorders>
                  <w:bottom w:val="single" w:color="auto" w:sz="4" w:space="0"/>
                </w:tcBorders>
                <w:tcMar>
                  <w:right w:w="0" w:type="dxa"/>
                </w:tcMar>
                <w:vAlign w:val="bottom"/>
              </w:tcPr>
              <w:p w:rsidRPr="00DB3913" w:rsidR="00A537F4" w:rsidP="00E53A6E" w:rsidRDefault="00A537F4" w14:paraId="4CCA7033" w14:textId="77777777">
                <w:pPr>
                  <w:pStyle w:val="Heading1"/>
                  <w:jc w:val="right"/>
                </w:pPr>
                <w:proofErr w:type="spellStart"/>
                <w:r>
                  <w:t>LineAmount_Lbl</w:t>
                </w:r>
                <w:proofErr w:type="spellEnd"/>
              </w:p>
            </w:tc>
          </w:sdtContent>
        </w:sdt>
      </w:tr>
      <w:tr w:rsidRPr="00FD3C3E" w:rsidR="00A537F4" w:rsidTr="00B540D6" w14:paraId="1E1086F9" w14:textId="77777777">
        <w:trPr>
          <w:gridAfter w:val="2"/>
          <w:wAfter w:w="900" w:type="dxa"/>
          <w:trHeight w:val="182"/>
        </w:trPr>
        <w:tc>
          <w:tcPr>
            <w:tcW w:w="900" w:type="dxa"/>
            <w:tcBorders>
              <w:top w:val="single" w:color="auto" w:sz="4" w:space="0"/>
            </w:tcBorders>
          </w:tcPr>
          <w:p w:rsidRPr="00FD3C3E" w:rsidR="00A537F4" w:rsidP="00772EA7" w:rsidRDefault="00A537F4" w14:paraId="4F1E7893" w14:textId="77777777">
            <w:pPr>
              <w:spacing w:after="0"/>
              <w:rPr>
                <w:sz w:val="20"/>
                <w:szCs w:val="20"/>
              </w:rPr>
            </w:pPr>
          </w:p>
        </w:tc>
        <w:tc>
          <w:tcPr>
            <w:tcW w:w="4230" w:type="dxa"/>
            <w:gridSpan w:val="5"/>
            <w:tcBorders>
              <w:top w:val="single" w:color="auto" w:sz="4" w:space="0"/>
            </w:tcBorders>
          </w:tcPr>
          <w:p w:rsidRPr="00FD3C3E" w:rsidR="00A537F4" w:rsidP="00772EA7" w:rsidRDefault="00A537F4" w14:paraId="5F047B30" w14:textId="77777777">
            <w:pPr>
              <w:spacing w:after="0"/>
              <w:rPr>
                <w:sz w:val="20"/>
                <w:szCs w:val="20"/>
              </w:rPr>
            </w:pPr>
          </w:p>
        </w:tc>
        <w:tc>
          <w:tcPr>
            <w:tcW w:w="990" w:type="dxa"/>
            <w:gridSpan w:val="2"/>
            <w:tcBorders>
              <w:top w:val="single" w:color="auto" w:sz="4" w:space="0"/>
            </w:tcBorders>
          </w:tcPr>
          <w:p w:rsidRPr="00FD3C3E" w:rsidR="00A537F4" w:rsidP="00772EA7" w:rsidRDefault="00A537F4" w14:paraId="49F6CDD5" w14:textId="77777777">
            <w:pPr>
              <w:spacing w:after="0"/>
              <w:rPr>
                <w:sz w:val="20"/>
                <w:szCs w:val="20"/>
              </w:rPr>
            </w:pPr>
          </w:p>
        </w:tc>
        <w:tc>
          <w:tcPr>
            <w:tcW w:w="1620" w:type="dxa"/>
            <w:gridSpan w:val="2"/>
            <w:tcBorders>
              <w:top w:val="single" w:color="auto" w:sz="4" w:space="0"/>
            </w:tcBorders>
          </w:tcPr>
          <w:p w:rsidRPr="00FD3C3E" w:rsidR="00A537F4" w:rsidP="00772EA7" w:rsidRDefault="00A537F4" w14:paraId="1C4345B7" w14:textId="77777777">
            <w:pPr>
              <w:spacing w:after="0"/>
              <w:rPr>
                <w:sz w:val="20"/>
                <w:szCs w:val="20"/>
              </w:rPr>
            </w:pPr>
          </w:p>
        </w:tc>
        <w:tc>
          <w:tcPr>
            <w:tcW w:w="180" w:type="dxa"/>
            <w:tcBorders>
              <w:top w:val="single" w:color="auto" w:sz="4" w:space="0"/>
            </w:tcBorders>
          </w:tcPr>
          <w:p w:rsidRPr="00FD3C3E" w:rsidR="00A537F4" w:rsidP="00772EA7" w:rsidRDefault="00A537F4" w14:paraId="5BD62F15" w14:textId="77777777">
            <w:pPr>
              <w:spacing w:after="0"/>
              <w:rPr>
                <w:sz w:val="20"/>
                <w:szCs w:val="20"/>
              </w:rPr>
            </w:pPr>
          </w:p>
        </w:tc>
        <w:tc>
          <w:tcPr>
            <w:tcW w:w="1710" w:type="dxa"/>
            <w:gridSpan w:val="5"/>
            <w:tcBorders>
              <w:top w:val="single" w:color="auto" w:sz="4" w:space="0"/>
            </w:tcBorders>
            <w:tcMar>
              <w:right w:w="0" w:type="dxa"/>
            </w:tcMar>
          </w:tcPr>
          <w:p w:rsidRPr="00FD3C3E" w:rsidR="00A537F4" w:rsidP="00772EA7" w:rsidRDefault="00A537F4" w14:paraId="42D91BE9" w14:textId="77777777">
            <w:pPr>
              <w:spacing w:after="0"/>
              <w:rPr>
                <w:sz w:val="20"/>
                <w:szCs w:val="20"/>
              </w:rPr>
            </w:pPr>
          </w:p>
        </w:tc>
      </w:tr>
      <w:sdt>
        <w:sdtPr>
          <w:rPr>
            <w:b/>
            <w:bCs/>
            <w:sz w:val="20"/>
            <w:szCs w:val="20"/>
            <w:lang w:val="da-DK"/>
          </w:rPr>
          <w:alias w:val="#Nav: /Header/Line"/>
          <w:tag w:val="#Nav: NightOwl_Sales_Cr_by_Desc_VAT/50005"/>
          <w:id w:val="1327254768"/>
          <w15:dataBinding w:prefixMappings="xmlns:ns0='urn:microsoft-dynamics-nav/reports/NightOwl_Sales_Cr_by_Desc_VAT/50005/'" w:xpath="/ns0:NavWordReportXmlPart[1]/ns0:Header[1]/ns0:Line" w:storeItemID="{046AFCE2-BF8B-469A-B088-338196742AFA}"/>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Pr="00FD3C3E" w:rsidR="00A537F4" w:rsidTr="00B540D6" w14:paraId="1ED76B29" w14:textId="77777777">
                <w:trPr>
                  <w:gridAfter w:val="2"/>
                  <w:wAfter w:w="900" w:type="dxa"/>
                  <w:trHeight w:val="227"/>
                </w:trPr>
                <w:sdt>
                  <w:sdtPr>
                    <w:rPr>
                      <w:b/>
                      <w:bCs/>
                      <w:sz w:val="20"/>
                      <w:szCs w:val="20"/>
                      <w:lang w:val="da-DK"/>
                    </w:rPr>
                    <w:alias w:val="#Nav: /Header/Line/Quantity_Line"/>
                    <w:tag w:val="#Nav: NightOwl_Sales_Cr_by_Desc_VAT/50005"/>
                    <w:id w:val="382909601"/>
                    <w:placeholder>
                      <w:docPart w:val="10E200C907CB4771BF40121D960A7853"/>
                    </w:placeholder>
                    <w:dataBinding w:prefixMappings="xmlns:ns0='urn:microsoft-dynamics-nav/reports/NightOwl_Sales_Cr_by_Desc_VAT/50005/'" w:xpath="/ns0:NavWordReportXmlPart[1]/ns0:Header[1]/ns0:Line[1]/ns0:Quantity_Line[1]" w:storeItemID="{046AFCE2-BF8B-469A-B088-338196742AFA}"/>
                    <w:text/>
                  </w:sdtPr>
                  <w:sdtEndPr>
                    <w:rPr>
                      <w:b w:val="0"/>
                      <w:bCs w:val="0"/>
                      <w:lang w:val="en-US"/>
                    </w:rPr>
                  </w:sdtEndPr>
                  <w:sdtContent>
                    <w:tc>
                      <w:tcPr>
                        <w:tcW w:w="900" w:type="dxa"/>
                      </w:tcPr>
                      <w:p w:rsidRPr="009B5795" w:rsidR="00A537F4" w:rsidP="00F264F1" w:rsidRDefault="00A537F4" w14:paraId="7B16C350" w14:textId="77777777">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Cr_by_Desc_VAT/50005"/>
                    <w:id w:val="-1420935410"/>
                    <w:placeholder>
                      <w:docPart w:val="3280559E6CDC4369942A4D4E6D3563C6"/>
                    </w:placeholder>
                    <w:dataBinding w:prefixMappings="xmlns:ns0='urn:microsoft-dynamics-nav/reports/NightOwl_Sales_Cr_by_Desc_VAT/50005/'" w:xpath="/ns0:NavWordReportXmlPart[1]/ns0:Header[1]/ns0:Line[1]/ns0:Description_Line[1]" w:storeItemID="{046AFCE2-BF8B-469A-B088-338196742AFA}"/>
                    <w:text/>
                  </w:sdtPr>
                  <w:sdtEndPr/>
                  <w:sdtContent>
                    <w:tc>
                      <w:tcPr>
                        <w:tcW w:w="4230" w:type="dxa"/>
                        <w:gridSpan w:val="5"/>
                      </w:tcPr>
                      <w:p w:rsidRPr="009B5795" w:rsidR="00A537F4" w:rsidP="00F264F1" w:rsidRDefault="00A537F4" w14:paraId="334FD17E" w14:textId="77777777">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Cr_by_Desc_VAT/50005"/>
                    <w:id w:val="436108881"/>
                    <w:placeholder>
                      <w:docPart w:val="98B313838258492C9B5B1F336FB368FA"/>
                    </w:placeholder>
                    <w:dataBinding w:prefixMappings="xmlns:ns0='urn:microsoft-dynamics-nav/reports/NightOwl_Sales_Cr_by_Desc_VAT/50005/'" w:xpath="/ns0:NavWordReportXmlPart[1]/ns0:Header[1]/ns0:Line[1]/ns0:UnitOfMeasure[1]" w:storeItemID="{046AFCE2-BF8B-469A-B088-338196742AFA}"/>
                    <w:text/>
                  </w:sdtPr>
                  <w:sdtEndPr>
                    <w:rPr>
                      <w:rStyle w:val="LeftAlignChar"/>
                    </w:rPr>
                  </w:sdtEndPr>
                  <w:sdtContent>
                    <w:tc>
                      <w:tcPr>
                        <w:tcW w:w="990" w:type="dxa"/>
                        <w:gridSpan w:val="2"/>
                      </w:tcPr>
                      <w:p w:rsidRPr="009B5795" w:rsidR="00A537F4" w:rsidP="00F264F1" w:rsidRDefault="00A537F4" w14:paraId="1824AB50" w14:textId="77777777">
                        <w:pPr>
                          <w:rPr>
                            <w:sz w:val="20"/>
                            <w:szCs w:val="20"/>
                          </w:rPr>
                        </w:pPr>
                        <w:r w:rsidRPr="009B5795">
                          <w:rPr>
                            <w:rStyle w:val="LeftAlignChar"/>
                            <w:sz w:val="20"/>
                            <w:szCs w:val="20"/>
                          </w:rPr>
                          <w:t>UnitOfMeasure</w:t>
                        </w:r>
                      </w:p>
                    </w:tc>
                  </w:sdtContent>
                </w:sdt>
                <w:sdt>
                  <w:sdtPr>
                    <w:rPr>
                      <w:sz w:val="20"/>
                      <w:szCs w:val="20"/>
                    </w:rPr>
                    <w:alias w:val="#Nav: /Header/Line/UnitPrice"/>
                    <w:tag w:val="#Nav: NightOwl_Sales_Cr_by_Desc_VAT/50005"/>
                    <w:id w:val="773364929"/>
                    <w:placeholder>
                      <w:docPart w:val="D3E36981FD924EBA825C6D2F823511B7"/>
                    </w:placeholder>
                    <w:dataBinding w:prefixMappings="xmlns:ns0='urn:microsoft-dynamics-nav/reports/NightOwl_Sales_Cr_by_Desc_VAT/50005/'" w:xpath="/ns0:NavWordReportXmlPart[1]/ns0:Header[1]/ns0:Line[1]/ns0:UnitPrice[1]" w:storeItemID="{046AFCE2-BF8B-469A-B088-338196742AFA}"/>
                    <w:text/>
                  </w:sdtPr>
                  <w:sdtEndPr/>
                  <w:sdtContent>
                    <w:tc>
                      <w:tcPr>
                        <w:tcW w:w="1620" w:type="dxa"/>
                        <w:gridSpan w:val="2"/>
                      </w:tcPr>
                      <w:p w:rsidRPr="009B5795" w:rsidR="00A537F4" w:rsidP="00F264F1" w:rsidRDefault="00A537F4" w14:paraId="51CCDC0D" w14:textId="77777777">
                        <w:pPr>
                          <w:pStyle w:val="RightAlign"/>
                          <w:rPr>
                            <w:sz w:val="20"/>
                            <w:szCs w:val="20"/>
                          </w:rPr>
                        </w:pPr>
                        <w:r w:rsidRPr="009B5795">
                          <w:rPr>
                            <w:sz w:val="20"/>
                            <w:szCs w:val="20"/>
                          </w:rPr>
                          <w:t>UnitPrice</w:t>
                        </w:r>
                      </w:p>
                    </w:tc>
                  </w:sdtContent>
                </w:sdt>
                <w:tc>
                  <w:tcPr>
                    <w:tcW w:w="180" w:type="dxa"/>
                  </w:tcPr>
                  <w:p w:rsidRPr="009B5795" w:rsidR="00A537F4" w:rsidP="004F4682" w:rsidRDefault="00A537F4" w14:paraId="3B22BD35" w14:textId="77777777">
                    <w:pPr>
                      <w:pStyle w:val="RightAlign"/>
                      <w:rPr>
                        <w:sz w:val="20"/>
                        <w:szCs w:val="20"/>
                      </w:rPr>
                    </w:pPr>
                  </w:p>
                </w:tc>
                <w:sdt>
                  <w:sdtPr>
                    <w:rPr>
                      <w:sz w:val="20"/>
                      <w:szCs w:val="20"/>
                    </w:rPr>
                    <w:alias w:val="#Nav: /Header/Line/LineAmount_Line"/>
                    <w:tag w:val="#Nav: NightOwl_Sales_Cr_by_Desc_VAT/50005"/>
                    <w:id w:val="-1829895906"/>
                    <w:placeholder>
                      <w:docPart w:val="D0FDBA495C6641358AF1A26B221E540F"/>
                    </w:placeholder>
                    <w:dataBinding w:prefixMappings="xmlns:ns0='urn:microsoft-dynamics-nav/reports/NightOwl_Sales_Cr_by_Desc_VAT/50005/'" w:xpath="/ns0:NavWordReportXmlPart[1]/ns0:Header[1]/ns0:Line[1]/ns0:LineAmount_Line[1]" w:storeItemID="{046AFCE2-BF8B-469A-B088-338196742AFA}"/>
                    <w:text/>
                  </w:sdtPr>
                  <w:sdtEndPr/>
                  <w:sdtContent>
                    <w:tc>
                      <w:tcPr>
                        <w:tcW w:w="1710" w:type="dxa"/>
                        <w:gridSpan w:val="5"/>
                        <w:tcMar>
                          <w:right w:w="0" w:type="dxa"/>
                        </w:tcMar>
                      </w:tcPr>
                      <w:p w:rsidRPr="009B5795" w:rsidR="00A537F4" w:rsidP="00F264F1" w:rsidRDefault="00A537F4" w14:paraId="3EC175F7" w14:textId="77777777">
                        <w:pPr>
                          <w:pStyle w:val="RightAlign"/>
                          <w:rPr>
                            <w:sz w:val="20"/>
                            <w:szCs w:val="20"/>
                          </w:rPr>
                        </w:pPr>
                        <w:r w:rsidRPr="009B5795">
                          <w:rPr>
                            <w:sz w:val="20"/>
                            <w:szCs w:val="20"/>
                          </w:rPr>
                          <w:t>LineAmount_Line</w:t>
                        </w:r>
                      </w:p>
                    </w:tc>
                  </w:sdtContent>
                </w:sdt>
              </w:tr>
            </w:sdtContent>
          </w:sdt>
        </w:sdtContent>
      </w:sdt>
      <w:tr w:rsidRPr="00FD3C3E" w:rsidR="008F51C4" w:rsidTr="002A6C6D" w14:paraId="21B2CDD9" w14:textId="77777777">
        <w:trPr>
          <w:trHeight w:val="227"/>
        </w:trPr>
        <w:tc>
          <w:tcPr>
            <w:tcW w:w="900" w:type="dxa"/>
          </w:tcPr>
          <w:p w:rsidRPr="00FD3C3E" w:rsidR="008F51C4" w:rsidP="000D3772" w:rsidRDefault="008F51C4" w14:paraId="4936C2FC" w14:textId="77777777">
            <w:pPr>
              <w:pStyle w:val="NoSpacing"/>
            </w:pPr>
          </w:p>
        </w:tc>
        <w:sdt>
          <w:sdtPr>
            <w:alias w:val="#Nav: /Header/OrderComments"/>
            <w:tag w:val="#Nav: NightOwl_Sales_Cr_by_Desc_VAT/50005"/>
            <w:id w:val="-1651044995"/>
            <w:placeholder>
              <w:docPart w:val="DefaultPlaceholder_-1854013440"/>
            </w:placeholder>
            <w:dataBinding w:prefixMappings="xmlns:ns0='urn:microsoft-dynamics-nav/reports/NightOwl_Sales_Cr_by_Desc_VAT/50005/'" w:xpath="/ns0:NavWordReportXmlPart[1]/ns0:Header[1]/ns0:OrderComments[1]" w:storeItemID="{046AFCE2-BF8B-469A-B088-338196742AFA}"/>
            <w:text/>
          </w:sdtPr>
          <w:sdtEndPr/>
          <w:sdtContent>
            <w:tc>
              <w:tcPr>
                <w:tcW w:w="3042" w:type="dxa"/>
                <w:gridSpan w:val="2"/>
              </w:tcPr>
              <w:p w:rsidRPr="00FD3C3E" w:rsidR="008F51C4" w:rsidP="000D3772" w:rsidRDefault="008F51C4" w14:paraId="54E31523" w14:textId="77777777">
                <w:pPr>
                  <w:pStyle w:val="NoSpacing"/>
                </w:pPr>
                <w:r>
                  <w:t>OrderComments</w:t>
                </w:r>
              </w:p>
            </w:tc>
          </w:sdtContent>
        </w:sdt>
        <w:tc>
          <w:tcPr>
            <w:tcW w:w="1021" w:type="dxa"/>
            <w:gridSpan w:val="2"/>
          </w:tcPr>
          <w:p w:rsidRPr="00FD3C3E" w:rsidR="008F51C4" w:rsidP="000D3772" w:rsidRDefault="008F51C4" w14:paraId="26AEC685" w14:textId="77777777">
            <w:pPr>
              <w:pStyle w:val="NoSpacing"/>
            </w:pPr>
          </w:p>
        </w:tc>
        <w:tc>
          <w:tcPr>
            <w:tcW w:w="907" w:type="dxa"/>
            <w:gridSpan w:val="2"/>
          </w:tcPr>
          <w:p w:rsidRPr="00FD3C3E" w:rsidR="008F51C4" w:rsidP="000D3772" w:rsidRDefault="008F51C4" w14:paraId="1A0297E3" w14:textId="77777777">
            <w:pPr>
              <w:pStyle w:val="NoSpacing"/>
            </w:pPr>
          </w:p>
        </w:tc>
        <w:tc>
          <w:tcPr>
            <w:tcW w:w="1060" w:type="dxa"/>
            <w:gridSpan w:val="2"/>
          </w:tcPr>
          <w:p w:rsidRPr="00FD3C3E" w:rsidR="008F51C4" w:rsidP="000D3772" w:rsidRDefault="008F51C4" w14:paraId="7089A273" w14:textId="77777777">
            <w:pPr>
              <w:pStyle w:val="NoSpacing"/>
            </w:pPr>
          </w:p>
        </w:tc>
        <w:tc>
          <w:tcPr>
            <w:tcW w:w="1350" w:type="dxa"/>
            <w:gridSpan w:val="3"/>
          </w:tcPr>
          <w:p w:rsidRPr="00FD3C3E" w:rsidR="008F51C4" w:rsidP="000D3772" w:rsidRDefault="008F51C4" w14:paraId="6B29FE73" w14:textId="77777777">
            <w:pPr>
              <w:pStyle w:val="NoSpacing"/>
            </w:pPr>
          </w:p>
        </w:tc>
        <w:tc>
          <w:tcPr>
            <w:tcW w:w="180" w:type="dxa"/>
            <w:gridSpan w:val="2"/>
          </w:tcPr>
          <w:p w:rsidRPr="00FD3C3E" w:rsidR="008F51C4" w:rsidP="000D3772" w:rsidRDefault="008F51C4" w14:paraId="4513788A" w14:textId="77777777">
            <w:pPr>
              <w:pStyle w:val="NoSpacing"/>
            </w:pPr>
          </w:p>
        </w:tc>
        <w:tc>
          <w:tcPr>
            <w:tcW w:w="853" w:type="dxa"/>
          </w:tcPr>
          <w:p w:rsidRPr="00FD3C3E" w:rsidR="008F51C4" w:rsidP="000D3772" w:rsidRDefault="008F51C4" w14:paraId="17041C3A" w14:textId="77777777">
            <w:pPr>
              <w:pStyle w:val="NoSpacing"/>
            </w:pPr>
          </w:p>
        </w:tc>
        <w:tc>
          <w:tcPr>
            <w:tcW w:w="1217" w:type="dxa"/>
            <w:gridSpan w:val="3"/>
            <w:tcMar>
              <w:right w:w="0" w:type="dxa"/>
            </w:tcMar>
          </w:tcPr>
          <w:p w:rsidRPr="00FD3C3E" w:rsidR="008F51C4" w:rsidP="000D3772" w:rsidRDefault="008F51C4" w14:paraId="13BBAB99" w14:textId="77777777">
            <w:pPr>
              <w:pStyle w:val="NoSpacing"/>
            </w:pPr>
          </w:p>
        </w:tc>
      </w:tr>
      <w:sdt>
        <w:sdtPr>
          <w:rPr>
            <w:lang w:val="da-DK"/>
          </w:rPr>
          <w:alias w:val="#Nav: /Header/ReportTotalsLine"/>
          <w:tag w:val="#Nav: NightOwl_Sales_Cr_by_Desc_VAT/50005"/>
          <w:id w:val="1335187062"/>
          <w15:dataBinding w:prefixMappings="xmlns:ns0='urn:microsoft-dynamics-nav/reports/NightOwl_Sales_Cr_by_Desc_VAT/50005/'" w:xpath="/ns0:NavWordReportXmlPart[1]/ns0:Header[1]/ns0:ReportTotalsLine" w:storeItemID="{046AFCE2-BF8B-469A-B088-338196742AFA}"/>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Pr="00B011A7" w:rsidR="00AF245F" w:rsidTr="00B011A7" w14:paraId="2D4EFB7A" w14:textId="77777777">
                <w:trPr>
                  <w:gridAfter w:val="1"/>
                  <w:wAfter w:w="810" w:type="dxa"/>
                  <w:trHeight w:val="227"/>
                </w:trPr>
                <w:tc>
                  <w:tcPr>
                    <w:tcW w:w="900" w:type="dxa"/>
                  </w:tcPr>
                  <w:p w:rsidR="00AF245F" w:rsidP="000D3772" w:rsidRDefault="00AF245F" w14:paraId="638FB953" w14:textId="77777777">
                    <w:pPr>
                      <w:pStyle w:val="NoSpacing"/>
                      <w:rPr>
                        <w:lang w:val="da-DK"/>
                      </w:rPr>
                    </w:pPr>
                  </w:p>
                </w:tc>
                <w:tc>
                  <w:tcPr>
                    <w:tcW w:w="900" w:type="dxa"/>
                  </w:tcPr>
                  <w:p w:rsidRPr="00FD3C3E" w:rsidR="00AF245F" w:rsidP="000D3772" w:rsidRDefault="00AF245F" w14:paraId="1BC58789" w14:textId="77777777">
                    <w:pPr>
                      <w:pStyle w:val="NoSpacing"/>
                    </w:pPr>
                  </w:p>
                </w:tc>
                <w:tc>
                  <w:tcPr>
                    <w:tcW w:w="2142" w:type="dxa"/>
                  </w:tcPr>
                  <w:p w:rsidRPr="00FD3C3E" w:rsidR="00AF245F" w:rsidP="000D3772" w:rsidRDefault="00AF245F" w14:paraId="03ED5935" w14:textId="77777777">
                    <w:pPr>
                      <w:pStyle w:val="NoSpacing"/>
                    </w:pPr>
                  </w:p>
                </w:tc>
                <w:tc>
                  <w:tcPr>
                    <w:tcW w:w="1021" w:type="dxa"/>
                    <w:gridSpan w:val="2"/>
                  </w:tcPr>
                  <w:p w:rsidRPr="00FD3C3E" w:rsidR="00AF245F" w:rsidP="000D3772" w:rsidRDefault="00AF245F" w14:paraId="4383EFD7" w14:textId="77777777">
                    <w:pPr>
                      <w:pStyle w:val="NoSpacing"/>
                    </w:pPr>
                  </w:p>
                </w:tc>
                <w:tc>
                  <w:tcPr>
                    <w:tcW w:w="907" w:type="dxa"/>
                    <w:gridSpan w:val="2"/>
                  </w:tcPr>
                  <w:p w:rsidRPr="00FD3C3E" w:rsidR="00AF245F" w:rsidP="000D3772" w:rsidRDefault="00AF245F" w14:paraId="3794DDAD" w14:textId="77777777">
                    <w:pPr>
                      <w:pStyle w:val="NoSpacing"/>
                    </w:pPr>
                  </w:p>
                </w:tc>
                <w:tc>
                  <w:tcPr>
                    <w:tcW w:w="250" w:type="dxa"/>
                  </w:tcPr>
                  <w:p w:rsidRPr="00FD3C3E" w:rsidR="00AF245F" w:rsidP="000D3772" w:rsidRDefault="00AF245F" w14:paraId="65091621" w14:textId="77777777">
                    <w:pPr>
                      <w:pStyle w:val="NoSpacing"/>
                    </w:pPr>
                  </w:p>
                </w:tc>
                <w:sdt>
                  <w:sdtPr>
                    <w:rPr>
                      <w:sz w:val="20"/>
                    </w:rPr>
                    <w:alias w:val="#Nav: /Header/ReportTotalsLine/Description_ReportTotalsLine"/>
                    <w:tag w:val="#Nav: NightOwl_Sales_Cr_by_Desc_VAT/50005"/>
                    <w:id w:val="1245147859"/>
                    <w:placeholder>
                      <w:docPart w:val="B951DAE9DEC3413DB47DF61A1645C97A"/>
                    </w:placeholder>
                    <w:dataBinding w:prefixMappings="xmlns:ns0='urn:microsoft-dynamics-nav/reports/NightOwl_Sales_Cr_by_Desc_VAT/50005/'" w:xpath="/ns0:NavWordReportXmlPart[1]/ns0:Header[1]/ns0:ReportTotalsLine[1]/ns0:Description_ReportTotalsLine[1]" w:storeItemID="{046AFCE2-BF8B-469A-B088-338196742AFA}"/>
                    <w:text/>
                  </w:sdtPr>
                  <w:sdtEndPr/>
                  <w:sdtContent>
                    <w:tc>
                      <w:tcPr>
                        <w:tcW w:w="2314" w:type="dxa"/>
                        <w:gridSpan w:val="5"/>
                      </w:tcPr>
                      <w:p w:rsidRPr="00FD3C3E" w:rsidR="00AF245F" w:rsidP="00F264F1" w:rsidRDefault="00AF245F" w14:paraId="28A2D97D" w14:textId="77777777">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Cr_by_Desc_VAT/50005"/>
                    <w:id w:val="-197393798"/>
                    <w:placeholder>
                      <w:docPart w:val="B951DAE9DEC3413DB47DF61A1645C97A"/>
                    </w:placeholder>
                    <w:dataBinding w:prefixMappings="xmlns:ns0='urn:microsoft-dynamics-nav/reports/NightOwl_Sales_Cr_by_Desc_VAT/50005/'" w:xpath="/ns0:NavWordReportXmlPart[1]/ns0:Header[1]/ns0:ReportTotalsLine[1]/ns0:AmountFormatted_ReportTotalsLine[1]" w:storeItemID="{046AFCE2-BF8B-469A-B088-338196742AFA}"/>
                    <w:text/>
                  </w:sdtPr>
                  <w:sdtEndPr/>
                  <w:sdtContent>
                    <w:tc>
                      <w:tcPr>
                        <w:tcW w:w="1286" w:type="dxa"/>
                        <w:gridSpan w:val="4"/>
                        <w:tcMar>
                          <w:right w:w="0" w:type="dxa"/>
                        </w:tcMar>
                      </w:tcPr>
                      <w:p w:rsidRPr="00B011A7" w:rsidR="00AF245F" w:rsidP="00F264F1" w:rsidRDefault="00AF245F" w14:paraId="0A7E60A9" w14:textId="77777777">
                        <w:pPr>
                          <w:pStyle w:val="RightAlign"/>
                          <w:rPr>
                            <w:sz w:val="20"/>
                          </w:rPr>
                        </w:pPr>
                        <w:r w:rsidRPr="00B011A7">
                          <w:rPr>
                            <w:sz w:val="20"/>
                          </w:rPr>
                          <w:t>AmountFormatted_ReportTotalsLine</w:t>
                        </w:r>
                      </w:p>
                    </w:tc>
                  </w:sdtContent>
                </w:sdt>
              </w:tr>
            </w:sdtContent>
          </w:sdt>
        </w:sdtContent>
      </w:sdt>
      <w:tr w:rsidRPr="00B011A7" w:rsidR="00AF245F" w:rsidTr="00B011A7" w14:paraId="32FEB08E" w14:textId="77777777">
        <w:trPr>
          <w:gridAfter w:val="1"/>
          <w:wAfter w:w="810" w:type="dxa"/>
          <w:trHeight w:val="414"/>
        </w:trPr>
        <w:tc>
          <w:tcPr>
            <w:tcW w:w="900" w:type="dxa"/>
          </w:tcPr>
          <w:p w:rsidRPr="00FD3C3E" w:rsidR="00AF245F" w:rsidP="000D3772" w:rsidRDefault="00AF245F" w14:paraId="4A12471E" w14:textId="77777777">
            <w:pPr>
              <w:pStyle w:val="NoSpacing"/>
            </w:pPr>
          </w:p>
        </w:tc>
        <w:tc>
          <w:tcPr>
            <w:tcW w:w="3060" w:type="dxa"/>
            <w:gridSpan w:val="3"/>
          </w:tcPr>
          <w:p w:rsidRPr="00FD3C3E" w:rsidR="00AF245F" w:rsidP="000D3772" w:rsidRDefault="00AF245F" w14:paraId="3A3F34E6" w14:textId="77777777">
            <w:pPr>
              <w:pStyle w:val="NoSpacing"/>
            </w:pPr>
          </w:p>
        </w:tc>
        <w:tc>
          <w:tcPr>
            <w:tcW w:w="1910" w:type="dxa"/>
            <w:gridSpan w:val="3"/>
          </w:tcPr>
          <w:p w:rsidRPr="00FD3C3E" w:rsidR="00AF245F" w:rsidP="000D3772" w:rsidRDefault="00AF245F" w14:paraId="25DD1DB8" w14:textId="77777777">
            <w:pPr>
              <w:pStyle w:val="NoSpacing"/>
            </w:pPr>
          </w:p>
        </w:tc>
        <w:tc>
          <w:tcPr>
            <w:tcW w:w="250" w:type="dxa"/>
          </w:tcPr>
          <w:p w:rsidRPr="00FD3C3E" w:rsidR="00AF245F" w:rsidP="000D3772" w:rsidRDefault="00AF245F" w14:paraId="2EC9DE3B" w14:textId="77777777">
            <w:pPr>
              <w:pStyle w:val="NoSpacing"/>
            </w:pPr>
          </w:p>
        </w:tc>
        <w:sdt>
          <w:sdtPr>
            <w:rPr>
              <w:b/>
              <w:sz w:val="20"/>
            </w:rPr>
            <w:alias w:val="#Nav: /Header/Totals/TotalText"/>
            <w:tag w:val="#Nav: NightOwl_Sales_Cr_by_Desc_VAT/50005"/>
            <w:id w:val="1088344960"/>
            <w:placeholder>
              <w:docPart w:val="B951DAE9DEC3413DB47DF61A1645C97A"/>
            </w:placeholder>
            <w:dataBinding w:prefixMappings="xmlns:ns0='urn:microsoft-dynamics-nav/reports/NightOwl_Sales_Cr_by_Desc_VAT/50005/'" w:xpath="/ns0:NavWordReportXmlPart[1]/ns0:Header[1]/ns0:Totals[1]/ns0:TotalText[1]" w:storeItemID="{046AFCE2-BF8B-469A-B088-338196742AFA}"/>
            <w:text/>
          </w:sdtPr>
          <w:sdtEndPr/>
          <w:sdtContent>
            <w:tc>
              <w:tcPr>
                <w:tcW w:w="2314" w:type="dxa"/>
                <w:gridSpan w:val="5"/>
              </w:tcPr>
              <w:p w:rsidRPr="00FD3C3E" w:rsidR="00AF245F" w:rsidP="000D3772" w:rsidRDefault="00AF245F" w14:paraId="115F54BA" w14:textId="77777777">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Cr_by_Desc_VAT/50005"/>
            <w:id w:val="1661501859"/>
            <w:placeholder>
              <w:docPart w:val="10C07AE788074039BC9441BD92D718D5"/>
            </w:placeholder>
            <w:dataBinding w:prefixMappings="xmlns:ns0='urn:microsoft-dynamics-nav/reports/NightOwl_Sales_Cr_by_Desc_VAT/50005/'" w:xpath="/ns0:NavWordReportXmlPart[1]/ns0:Header[1]/ns0:Totals[1]/ns0:TotalAmountIncludingVAT[1]" w:storeItemID="{046AFCE2-BF8B-469A-B088-338196742AFA}"/>
            <w:text/>
          </w:sdtPr>
          <w:sdtEndPr/>
          <w:sdtContent>
            <w:tc>
              <w:tcPr>
                <w:tcW w:w="1286" w:type="dxa"/>
                <w:gridSpan w:val="4"/>
                <w:tcMar>
                  <w:right w:w="0" w:type="dxa"/>
                </w:tcMar>
              </w:tcPr>
              <w:p w:rsidRPr="00B011A7" w:rsidR="00AF245F" w:rsidP="000D3772" w:rsidRDefault="00AF245F" w14:paraId="11422E80" w14:textId="77777777">
                <w:pPr>
                  <w:pStyle w:val="RightAlign"/>
                  <w:rPr>
                    <w:b/>
                    <w:sz w:val="20"/>
                  </w:rPr>
                </w:pPr>
                <w:r w:rsidRPr="00B011A7">
                  <w:rPr>
                    <w:b/>
                    <w:sz w:val="20"/>
                  </w:rPr>
                  <w:t>TotalAmountIncludingVAT</w:t>
                </w:r>
              </w:p>
            </w:tc>
          </w:sdtContent>
        </w:sdt>
      </w:tr>
    </w:tbl>
    <w:p w:rsidR="001D2965" w:rsidP="00D54DEE" w:rsidRDefault="001D2965" w14:paraId="6FC7F912" w14:textId="77777777">
      <w:pPr>
        <w:keepNext/>
        <w:spacing w:before="120" w:after="60"/>
        <w:rPr>
          <w:sz w:val="16"/>
          <w:szCs w:val="16"/>
        </w:rPr>
      </w:pPr>
    </w:p>
    <w:p w:rsidR="001D2965" w:rsidP="00D54DEE" w:rsidRDefault="001D2965" w14:paraId="65AB1E4C" w14:textId="77777777">
      <w:pPr>
        <w:keepNext/>
        <w:spacing w:before="120" w:after="60"/>
        <w:rPr>
          <w:sz w:val="16"/>
          <w:szCs w:val="16"/>
        </w:rPr>
      </w:pPr>
    </w:p>
    <w:p w:rsidR="00243020" w:rsidRDefault="00243020" w14:paraId="70B64610" w14:textId="77777777">
      <w:pPr>
        <w:keepNext/>
        <w:spacing w:before="120" w:after="60"/>
        <w:rPr>
          <w:sz w:val="16"/>
          <w:szCs w:val="16"/>
        </w:rPr>
      </w:pPr>
    </w:p>
    <w:sectPr w:rsidR="00243020" w:rsidSect="001010DD">
      <w:headerReference w:type="even" r:id="rId10"/>
      <w:headerReference w:type="default" r:id="rId11"/>
      <w:footerReference w:type="even" r:id="rId12"/>
      <w:footerReference w:type="default" r:id="rId13"/>
      <w:headerReference w:type="first" r:id="rId14"/>
      <w:footerReference w:type="first" r:id="rId15"/>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39F6" w:rsidP="00E40C63" w:rsidRDefault="00DC39F6" w14:paraId="6B37E100" w14:textId="77777777">
      <w:pPr>
        <w:spacing w:after="0"/>
      </w:pPr>
      <w:r>
        <w:separator/>
      </w:r>
    </w:p>
  </w:endnote>
  <w:endnote w:type="continuationSeparator" w:id="0">
    <w:p w:rsidR="00DC39F6" w:rsidP="00E40C63" w:rsidRDefault="00DC39F6" w14:paraId="26B1405A"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8D" w:rsidRDefault="00781C8D" w14:paraId="015F097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539"/>
    </w:tblGrid>
    <w:tr w:rsidRPr="00982950" w:rsidR="001D1CE2" w:rsidTr="00C43401" w14:paraId="5403549F" w14:textId="77777777">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928"/>
          </w:tblGrid>
          <w:tr w:rsidR="00C43401" w:rsidTr="00C43401" w14:paraId="7DDE19E0" w14:textId="77777777">
            <w:sdt>
              <w:sdtPr>
                <w:rPr>
                  <w:lang w:val="da-DK"/>
                </w:rPr>
                <w:alias w:val="#Nav: /Header/CompanyLegalStatement"/>
                <w:tag w:val="#Nav: NightOwl_Sales_Cr_by_Desc_VAT/50005"/>
                <w:id w:val="-207500241"/>
                <w:placeholder>
                  <w:docPart w:val="D74323E5E83F4DBCB91329738FC0774A"/>
                </w:placeholder>
                <w:dataBinding w:prefixMappings="xmlns:ns0='urn:microsoft-dynamics-nav/reports/NightOwl_Sales_Cr_by_Desc_VAT/50005/'" w:xpath="/ns0:NavWordReportXmlPart[1]/ns0:Header[1]/ns0:CompanyLegalStatement[1]" w:storeItemID="{046AFCE2-BF8B-469A-B088-338196742AFA}"/>
                <w:text/>
              </w:sdtPr>
              <w:sdtEndPr/>
              <w:sdtContent>
                <w:tc>
                  <w:tcPr>
                    <w:tcW w:w="5000" w:type="pct"/>
                  </w:tcPr>
                  <w:p w:rsidR="00C43401" w:rsidP="0090637C" w:rsidRDefault="00C43401" w14:paraId="178C5679" w14:textId="77777777">
                    <w:pPr>
                      <w:pStyle w:val="NoSpacing"/>
                      <w:rPr>
                        <w:sz w:val="16"/>
                        <w:szCs w:val="16"/>
                      </w:rPr>
                    </w:pPr>
                    <w:r w:rsidRPr="00F83594">
                      <w:rPr>
                        <w:lang w:val="da-DK"/>
                      </w:rPr>
                      <w:t>CompanyLegalStatement</w:t>
                    </w:r>
                  </w:p>
                </w:tc>
              </w:sdtContent>
            </w:sdt>
          </w:tr>
        </w:tbl>
        <w:p w:rsidR="001D1CE2" w:rsidP="0090637C" w:rsidRDefault="001D1CE2" w14:paraId="4C938FE0" w14:textId="77777777">
          <w:pPr>
            <w:pStyle w:val="NoSpacing"/>
            <w:rPr>
              <w:sz w:val="18"/>
              <w:szCs w:val="18"/>
            </w:rPr>
          </w:pPr>
        </w:p>
      </w:tc>
    </w:tr>
  </w:tbl>
  <w:p w:rsidRPr="001D1CE2" w:rsidR="000E071F" w:rsidP="001D1CE2" w:rsidRDefault="000E071F" w14:paraId="1ED24635" w14:textId="77777777">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284" w:type="dxa"/>
      </w:tblCellMar>
      <w:tblLook w:val="04A0" w:firstRow="1" w:lastRow="0" w:firstColumn="1" w:lastColumn="0" w:noHBand="0" w:noVBand="1"/>
    </w:tblPr>
    <w:tblGrid>
      <w:gridCol w:w="6854"/>
      <w:gridCol w:w="2777"/>
    </w:tblGrid>
    <w:tr w:rsidR="00783941" w:rsidTr="00783941" w14:paraId="10061D74" w14:textId="77777777">
      <w:tc>
        <w:tcPr>
          <w:tcW w:w="3552" w:type="pct"/>
        </w:tcPr>
        <w:tbl>
          <w:tblPr>
            <w:tblStyle w:val="TableGrid"/>
            <w:tblW w:w="65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570"/>
          </w:tblGrid>
          <w:tr w:rsidR="00783941" w:rsidTr="00783941" w14:paraId="5CFA1DAC" w14:textId="77777777">
            <w:tc>
              <w:tcPr>
                <w:tcW w:w="6570" w:type="dxa"/>
              </w:tcPr>
              <w:p w:rsidRPr="00243020" w:rsidR="00783941" w:rsidP="00783941" w:rsidRDefault="00783941" w14:paraId="46D7B9A7" w14:textId="77777777">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P="00C43401" w:rsidRDefault="00783941" w14:paraId="02513FCE" w14:textId="77777777">
          <w:pPr>
            <w:pStyle w:val="Heading2"/>
            <w:outlineLvl w:val="1"/>
          </w:pPr>
        </w:p>
      </w:tc>
      <w:tc>
        <w:tcPr>
          <w:tcW w:w="1448" w:type="pct"/>
        </w:tcPr>
        <w:p w:rsidR="00783941" w:rsidP="00783941" w:rsidRDefault="00783941" w14:paraId="02098008" w14:textId="77777777">
          <w:pPr>
            <w:keepNext/>
            <w:spacing w:after="0"/>
            <w:rPr>
              <w:b/>
              <w:szCs w:val="16"/>
            </w:rPr>
          </w:pPr>
        </w:p>
        <w:p w:rsidR="00783941" w:rsidP="00783941" w:rsidRDefault="00783941" w14:paraId="41815D3E" w14:textId="77777777">
          <w:pPr>
            <w:keepNext/>
            <w:spacing w:after="0"/>
            <w:rPr>
              <w:b/>
              <w:szCs w:val="16"/>
            </w:rPr>
          </w:pPr>
          <w:r w:rsidRPr="00243020">
            <w:rPr>
              <w:b/>
              <w:szCs w:val="16"/>
            </w:rPr>
            <w:t>PLEASE PAY UPON RECEIPT</w:t>
          </w:r>
        </w:p>
        <w:p w:rsidR="00783941" w:rsidP="00783941" w:rsidRDefault="00783941" w14:paraId="1AE2F60D" w14:textId="77777777">
          <w:pPr>
            <w:pStyle w:val="Heading2"/>
            <w:jc w:val="center"/>
            <w:outlineLvl w:val="1"/>
            <w:rPr>
              <w:lang w:val="da-DK"/>
            </w:rPr>
          </w:pPr>
          <w:r w:rsidRPr="00783941">
            <w:rPr>
              <w:b/>
              <w:sz w:val="22"/>
              <w:szCs w:val="16"/>
            </w:rPr>
            <w:t xml:space="preserve">OF THIS </w:t>
          </w:r>
          <w:r w:rsidR="00781C8D">
            <w:rPr>
              <w:b/>
              <w:sz w:val="22"/>
              <w:szCs w:val="16"/>
            </w:rPr>
            <w:t>Credit Memo</w:t>
          </w:r>
        </w:p>
      </w:tc>
    </w:tr>
    <w:tr w:rsidRPr="00F83594" w:rsidR="00783941" w:rsidTr="00783941" w14:paraId="0B11BCEF" w14:textId="77777777">
      <w:tc>
        <w:tcPr>
          <w:tcW w:w="3552" w:type="pct"/>
        </w:tcPr>
        <w:p w:rsidRPr="00F83594" w:rsidR="00783941" w:rsidP="00C43401" w:rsidRDefault="00783941" w14:paraId="55A49E9E" w14:textId="77777777"/>
      </w:tc>
      <w:tc>
        <w:tcPr>
          <w:tcW w:w="1448" w:type="pct"/>
        </w:tcPr>
        <w:p w:rsidRPr="00F83594" w:rsidR="00783941" w:rsidP="00C43401" w:rsidRDefault="00783941" w14:paraId="2765E512" w14:textId="77777777">
          <w:pPr>
            <w:rPr>
              <w:lang w:val="da-DK"/>
            </w:rPr>
          </w:pPr>
        </w:p>
      </w:tc>
    </w:tr>
  </w:tbl>
  <w:p w:rsidRPr="005C497A" w:rsidR="00C43401" w:rsidRDefault="00C43401" w14:paraId="4289C4B0" w14:textId="77777777">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39F6" w:rsidP="00E40C63" w:rsidRDefault="00DC39F6" w14:paraId="58BB70C5" w14:textId="77777777">
      <w:pPr>
        <w:spacing w:after="0"/>
      </w:pPr>
      <w:r>
        <w:separator/>
      </w:r>
    </w:p>
  </w:footnote>
  <w:footnote w:type="continuationSeparator" w:id="0">
    <w:p w:rsidR="00DC39F6" w:rsidP="00E40C63" w:rsidRDefault="00DC39F6" w14:paraId="6394F680"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8D" w:rsidRDefault="00781C8D" w14:paraId="542B7B8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174"/>
      <w:gridCol w:w="4365"/>
    </w:tblGrid>
    <w:tr w:rsidR="00C43401" w:rsidTr="00772EA7" w14:paraId="46E574AB" w14:textId="77777777">
      <w:tc>
        <w:tcPr>
          <w:tcW w:w="2929" w:type="pct"/>
        </w:tcPr>
        <w:p w:rsidRPr="00C43401" w:rsidR="00C43401" w:rsidP="00C43401" w:rsidRDefault="00DC39F6" w14:paraId="5057B23A" w14:textId="77777777">
          <w:pPr>
            <w:rPr>
              <w:rStyle w:val="Strong"/>
            </w:rPr>
          </w:pPr>
          <w:sdt>
            <w:sdtPr>
              <w:rPr>
                <w:rStyle w:val="Strong"/>
              </w:rPr>
              <w:alias w:val="#Nav: /Header/DocumentTitle_Lbl"/>
              <w:tag w:val="#Nav: NightOwl_Sales_Cr_by_Desc_VAT/50005"/>
              <w:id w:val="1118172250"/>
              <w:placeholder>
                <w:docPart w:val="85F17D8968A64DA6A4F66CAAC909213D"/>
              </w:placeholder>
              <w:dataBinding w:prefixMappings="xmlns:ns0='urn:microsoft-dynamics-nav/reports/NightOwl_Sales_Cr_by_Desc_VAT/50005/'" w:xpath="/ns0:NavWordReportXmlPart[1]/ns0:Header[1]/ns0:DocumentTitle_Lbl[1]" w:storeItemID="{2D85D758-5645-46B4-9367-2E4D040819DC}"/>
              <w:text/>
            </w:sdtPr>
            <w:sdtEndPr>
              <w:rPr>
                <w:rStyle w:val="Strong"/>
              </w:rPr>
            </w:sdtEndPr>
            <w:sdtContent>
              <w:proofErr w:type="spellStart"/>
              <w:r w:rsidRPr="00C43401" w:rsidR="00C43401">
                <w:rPr>
                  <w:rStyle w:val="Strong"/>
                </w:rPr>
                <w:t>DocumentTitle_Lbl</w:t>
              </w:r>
              <w:proofErr w:type="spellEnd"/>
            </w:sdtContent>
          </w:sdt>
          <w:r w:rsidRPr="00C43401" w:rsidR="00C43401">
            <w:rPr>
              <w:rStyle w:val="Strong"/>
            </w:rPr>
            <w:t xml:space="preserve"> </w:t>
          </w:r>
          <w:sdt>
            <w:sdtPr>
              <w:rPr>
                <w:rStyle w:val="Strong"/>
              </w:rPr>
              <w:alias w:val="#Nav: /Header/DocumentNo"/>
              <w:tag w:val="#Nav: NightOwl_Sales_Cr_by_Desc_VAT/50005"/>
              <w:id w:val="-1792285139"/>
              <w:placeholder>
                <w:docPart w:val="85F17D8968A64DA6A4F66CAAC909213D"/>
              </w:placeholder>
              <w:dataBinding w:prefixMappings="xmlns:ns0='urn:microsoft-dynamics-nav/reports/NightOwl_Sales_Cr_by_Desc_VAT/50005/'" w:xpath="/ns0:NavWordReportXmlPart[1]/ns0:Header[1]/ns0:DocumentNo[1]" w:storeItemID="{046AFCE2-BF8B-469A-B088-338196742AFA}"/>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Cr_by_Desc_VAT/50005"/>
            <w:id w:val="-1183590736"/>
            <w:placeholder>
              <w:docPart w:val="647FBC123D0D4A4C8824A50443E4DFC1"/>
            </w:placeholder>
            <w:dataBinding w:prefixMappings="xmlns:ns0='urn:microsoft-dynamics-nav/reports/NightOwl_Sales_Cr_by_Desc_VAT/50005/'" w:xpath="/ns0:NavWordReportXmlPart[1]/ns0:Header[1]/ns0:DocumentDate[1]" w:storeItemID="{046AFCE2-BF8B-469A-B088-338196742AFA}"/>
            <w:text/>
          </w:sdtPr>
          <w:sdtEndPr/>
          <w:sdtContent>
            <w:p w:rsidR="00C43401" w:rsidP="00C43401" w:rsidRDefault="00C43401" w14:paraId="4F5D380E" w14:textId="77777777">
              <w:pPr>
                <w:pStyle w:val="NoSpacing"/>
              </w:pPr>
              <w:proofErr w:type="spellStart"/>
              <w:r w:rsidRPr="00364456">
                <w:t>DocumentDate</w:t>
              </w:r>
              <w:proofErr w:type="spellEnd"/>
            </w:p>
          </w:sdtContent>
        </w:sdt>
        <w:p w:rsidR="00C43401" w:rsidP="00C43401" w:rsidRDefault="00DC39F6" w14:paraId="463C5AE2" w14:textId="77777777">
          <w:pPr>
            <w:pStyle w:val="NoSpacing"/>
            <w:rPr>
              <w:b/>
            </w:rPr>
          </w:pPr>
          <w:sdt>
            <w:sdtPr>
              <w:alias w:val="#Nav: /Header/Page_Lbl"/>
              <w:tag w:val="#Nav: NightOwl_Sales_Cr_by_Desc_VAT/50005"/>
              <w:id w:val="-1719745130"/>
              <w:placeholder>
                <w:docPart w:val="85F17D8968A64DA6A4F66CAAC909213D"/>
              </w:placeholder>
              <w:dataBinding w:prefixMappings="xmlns:ns0='urn:microsoft-dynamics-nav/reports/NightOwl_Sales_Cr_by_Desc_VAT/50005/'" w:xpath="/ns0:NavWordReportXmlPart[1]/ns0:Header[1]/ns0:Page_Lbl[1]" w:storeItemID="{046AFCE2-BF8B-469A-B088-338196742AFA}"/>
              <w:text/>
            </w:sdtPr>
            <w:sdtEndPr/>
            <w:sdtContent>
              <w:proofErr w:type="spellStart"/>
              <w:r w:rsidRPr="00204F31" w:rsidR="00C43401">
                <w:t>Page_Lbl</w:t>
              </w:r>
              <w:proofErr w:type="spellEnd"/>
            </w:sdtContent>
          </w:sdt>
          <w:r w:rsidRPr="00204F31" w:rsidR="00C43401">
            <w:t xml:space="preserve">  </w:t>
          </w:r>
          <w:r w:rsidRPr="00204F31" w:rsidR="00C43401">
            <w:rPr>
              <w:bCs/>
            </w:rPr>
            <w:fldChar w:fldCharType="begin"/>
          </w:r>
          <w:r w:rsidRPr="00204F31" w:rsidR="00C43401">
            <w:rPr>
              <w:bCs/>
            </w:rPr>
            <w:instrText xml:space="preserve"> PAGE  \* Arabic  \* MERGEFORMAT </w:instrText>
          </w:r>
          <w:r w:rsidRPr="00204F31" w:rsidR="00C43401">
            <w:rPr>
              <w:bCs/>
            </w:rPr>
            <w:fldChar w:fldCharType="separate"/>
          </w:r>
          <w:r w:rsidR="00E2277C">
            <w:rPr>
              <w:bCs/>
              <w:noProof/>
            </w:rPr>
            <w:t>2</w:t>
          </w:r>
          <w:r w:rsidRPr="00204F31" w:rsidR="00C43401">
            <w:rPr>
              <w:bCs/>
            </w:rPr>
            <w:fldChar w:fldCharType="end"/>
          </w:r>
          <w:r w:rsidRPr="00204F31" w:rsidR="00C43401">
            <w:t xml:space="preserve"> / </w:t>
          </w:r>
          <w:r w:rsidRPr="00204F31" w:rsidR="00C43401">
            <w:rPr>
              <w:bCs/>
            </w:rPr>
            <w:fldChar w:fldCharType="begin"/>
          </w:r>
          <w:r w:rsidRPr="00204F31" w:rsidR="00C43401">
            <w:rPr>
              <w:bCs/>
            </w:rPr>
            <w:instrText xml:space="preserve"> NUMPAGES  \* Arabic  \* MERGEFORMAT </w:instrText>
          </w:r>
          <w:r w:rsidRPr="00204F31" w:rsidR="00C43401">
            <w:rPr>
              <w:bCs/>
            </w:rPr>
            <w:fldChar w:fldCharType="separate"/>
          </w:r>
          <w:r w:rsidR="00E2277C">
            <w:rPr>
              <w:bCs/>
              <w:noProof/>
            </w:rPr>
            <w:t>2</w:t>
          </w:r>
          <w:r w:rsidRPr="00204F31" w:rsidR="00C43401">
            <w:rPr>
              <w:bCs/>
            </w:rPr>
            <w:fldChar w:fldCharType="end"/>
          </w:r>
        </w:p>
      </w:tc>
      <w:tc>
        <w:tcPr>
          <w:tcW w:w="2071" w:type="pct"/>
        </w:tcPr>
        <w:p w:rsidR="00C43401" w:rsidP="00C43401" w:rsidRDefault="00C43401" w14:paraId="14777C3A" w14:textId="77777777">
          <w:pPr>
            <w:pStyle w:val="Header"/>
            <w:jc w:val="right"/>
            <w:rPr>
              <w:b/>
            </w:rPr>
          </w:pPr>
        </w:p>
      </w:tc>
    </w:tr>
  </w:tbl>
  <w:p w:rsidRPr="001D1CE2" w:rsidR="00D6006D" w:rsidP="00D6006D" w:rsidRDefault="00D6006D" w14:paraId="6BB9956A" w14:textId="77777777">
    <w:pPr>
      <w:pStyle w:val="Header"/>
      <w:ind w:right="141"/>
      <w:rPr>
        <w:b/>
        <w:sz w:val="12"/>
        <w:szCs w:val="12"/>
      </w:rPr>
    </w:pPr>
  </w:p>
</w:hdr>
</file>

<file path=word/header3.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3600"/>
      <w:gridCol w:w="3061"/>
      <w:gridCol w:w="2970"/>
    </w:tblGrid>
    <w:tr w:rsidR="00350519" w:rsidTr="00A94C05" w14:paraId="4DEE29C3" w14:textId="77777777">
      <w:tc>
        <w:tcPr>
          <w:tcW w:w="1869" w:type="pct"/>
        </w:tcPr>
        <w:p w:rsidR="00350519" w:rsidP="00350519" w:rsidRDefault="00DC39F6" w14:paraId="3105F0B9" w14:textId="77777777">
          <w:pPr>
            <w:pStyle w:val="Subtitle"/>
            <w:rPr>
              <w:b/>
            </w:rPr>
          </w:pPr>
          <w:sdt>
            <w:sdtPr>
              <w:alias w:val="#Nav: /Header/CompanyPicture"/>
              <w:tag w:val="#Nav: NightOwl_Sales_Cr_by_Desc_VAT/50005"/>
              <w:id w:val="795027538"/>
              <w:dataBinding w:prefixMappings="xmlns:ns0='urn:microsoft-dynamics-nav/reports/NightOwl_Sales_Cr_by_Desc_VAT/50005/'" w:xpath="/ns0:NavWordReportXmlPart[1]/ns0:Header[1]/ns0:CompanyPicture[1]" w:storeItemID="{046AFCE2-BF8B-469A-B088-338196742AFA}"/>
              <w:picture/>
            </w:sdtPr>
            <w:sdtEndPr/>
            <w:sdtContent>
              <w:r w:rsidR="00350519">
                <w:rPr>
                  <w:noProof/>
                </w:rPr>
                <w:drawing>
                  <wp:inline distT="0" distB="0" distL="0" distR="0" wp14:anchorId="19DCE5AE" wp14:editId="4A63F271">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P="00350519" w:rsidRDefault="00350519" w14:paraId="4BF0AB5E" w14:textId="77777777">
          <w:pPr>
            <w:pStyle w:val="Header"/>
            <w:tabs>
              <w:tab w:val="clear" w:pos="4680"/>
            </w:tabs>
            <w:jc w:val="center"/>
            <w:rPr>
              <w:b/>
            </w:rPr>
          </w:pPr>
        </w:p>
      </w:tc>
      <w:tc>
        <w:tcPr>
          <w:tcW w:w="1542" w:type="pct"/>
        </w:tcPr>
        <w:p w:rsidR="00350519" w:rsidP="00350519" w:rsidRDefault="00350519" w14:paraId="6AEB1DE5" w14:textId="77777777">
          <w:pPr>
            <w:pStyle w:val="Header"/>
            <w:tabs>
              <w:tab w:val="clear" w:pos="4680"/>
            </w:tabs>
            <w:jc w:val="center"/>
            <w:rPr>
              <w:b/>
              <w:sz w:val="28"/>
            </w:rPr>
          </w:pPr>
          <w:r>
            <w:rPr>
              <w:b/>
              <w:sz w:val="28"/>
            </w:rPr>
            <w:t xml:space="preserve">PLEASE PAY FROM THIS </w:t>
          </w:r>
          <w:r w:rsidR="00781C8D">
            <w:rPr>
              <w:b/>
              <w:sz w:val="28"/>
            </w:rPr>
            <w:t>Credit Memo</w:t>
          </w:r>
        </w:p>
        <w:p w:rsidR="00350519" w:rsidP="00350519" w:rsidRDefault="00350519" w14:paraId="58E6D7D8" w14:textId="77777777">
          <w:pPr>
            <w:pStyle w:val="Header"/>
            <w:tabs>
              <w:tab w:val="clear" w:pos="4680"/>
            </w:tabs>
            <w:jc w:val="center"/>
            <w:rPr>
              <w:sz w:val="20"/>
            </w:rPr>
          </w:pPr>
          <w:r w:rsidRPr="00350519">
            <w:rPr>
              <w:sz w:val="20"/>
            </w:rPr>
            <w:t>Remit To:</w:t>
          </w:r>
        </w:p>
        <w:p w:rsidRPr="00350519" w:rsidR="00350519" w:rsidP="00350519" w:rsidRDefault="00350519" w14:paraId="2AF36AD6" w14:textId="77777777">
          <w:pPr>
            <w:pStyle w:val="Header"/>
            <w:tabs>
              <w:tab w:val="clear" w:pos="4680"/>
            </w:tabs>
            <w:jc w:val="center"/>
          </w:pPr>
          <w:proofErr w:type="spellStart"/>
          <w:r w:rsidRPr="00350519">
            <w:t>NightOwl</w:t>
          </w:r>
          <w:proofErr w:type="spellEnd"/>
          <w:r w:rsidRPr="00350519">
            <w:t xml:space="preserve"> Discovery, Inc.</w:t>
          </w:r>
        </w:p>
        <w:p w:rsidRPr="00350519" w:rsidR="00350519" w:rsidP="00350519" w:rsidRDefault="00350519" w14:paraId="575666C3" w14:textId="77777777">
          <w:pPr>
            <w:pStyle w:val="Header"/>
            <w:tabs>
              <w:tab w:val="clear" w:pos="4680"/>
            </w:tabs>
            <w:jc w:val="center"/>
          </w:pPr>
          <w:r w:rsidRPr="00350519">
            <w:t>1000 Parkers Lake Road</w:t>
          </w:r>
        </w:p>
        <w:p w:rsidRPr="00350519" w:rsidR="00350519" w:rsidP="00350519" w:rsidRDefault="00350519" w14:paraId="28B12A92" w14:textId="77777777">
          <w:pPr>
            <w:pStyle w:val="Header"/>
            <w:tabs>
              <w:tab w:val="clear" w:pos="4680"/>
            </w:tabs>
            <w:jc w:val="center"/>
          </w:pPr>
          <w:r w:rsidRPr="00350519">
            <w:t>Wayzata, MN  55391</w:t>
          </w:r>
        </w:p>
        <w:p w:rsidRPr="00350519" w:rsidR="00350519" w:rsidP="00350519" w:rsidRDefault="00350519" w14:paraId="2FBAF3D0" w14:textId="77777777">
          <w:pPr>
            <w:pStyle w:val="Header"/>
            <w:tabs>
              <w:tab w:val="clear" w:pos="4680"/>
            </w:tabs>
            <w:jc w:val="center"/>
          </w:pPr>
          <w:r w:rsidRPr="00350519">
            <w:t>Phone (612) 337-0448</w:t>
          </w:r>
        </w:p>
        <w:p w:rsidRPr="00350519" w:rsidR="00350519" w:rsidP="00350519" w:rsidRDefault="00350519" w14:paraId="3228450F" w14:textId="77777777">
          <w:pPr>
            <w:pStyle w:val="Header"/>
            <w:tabs>
              <w:tab w:val="clear" w:pos="4680"/>
            </w:tabs>
            <w:jc w:val="center"/>
            <w:rPr>
              <w:sz w:val="28"/>
            </w:rPr>
          </w:pPr>
          <w:r w:rsidRPr="00350519">
            <w:t>Tax ID# 41-1690135</w:t>
          </w:r>
        </w:p>
      </w:tc>
    </w:tr>
    <w:tr w:rsidR="00350519" w:rsidTr="000F326A" w14:paraId="079A0B13" w14:textId="77777777">
      <w:trPr>
        <w:trHeight w:val="2058"/>
      </w:trPr>
      <w:tc>
        <w:tcPr>
          <w:tcW w:w="1869" w:type="pct"/>
        </w:tcPr>
        <w:p w:rsidR="00350519" w:rsidP="00350519" w:rsidRDefault="00350519" w14:paraId="44C50B76" w14:textId="77777777">
          <w:pPr>
            <w:pStyle w:val="Title"/>
            <w:rPr>
              <w:b/>
              <w:sz w:val="28"/>
            </w:rPr>
          </w:pPr>
          <w:r w:rsidRPr="00350519">
            <w:rPr>
              <w:b/>
              <w:sz w:val="28"/>
            </w:rPr>
            <w:t>Sold to:</w:t>
          </w:r>
        </w:p>
        <w:sdt>
          <w:sdtPr>
            <w:rPr>
              <w:b/>
              <w:bCs/>
            </w:rPr>
            <w:alias w:val="#Nav: /Header/CustomerAddress1"/>
            <w:tag w:val="#Nav: NightOwl_Sales_Cr_by_Desc_VAT/50005"/>
            <w:id w:val="-346637227"/>
            <w:placeholder>
              <w:docPart w:val="E782D93644FA4CA2B2EC5AF7CE71D154"/>
            </w:placeholder>
            <w:dataBinding w:prefixMappings="xmlns:ns0='urn:microsoft-dynamics-nav/reports/NightOwl_Sales_Cr_by_Desc_VAT/50005/'" w:xpath="/ns0:NavWordReportXmlPart[1]/ns0:Header[1]/ns0:CustomerAddress1[1]" w:storeItemID="{046AFCE2-BF8B-469A-B088-338196742AFA}"/>
            <w:text/>
          </w:sdtPr>
          <w:sdtEndPr>
            <w:rPr>
              <w:b w:val="0"/>
              <w:bCs w:val="0"/>
            </w:rPr>
          </w:sdtEndPr>
          <w:sdtContent>
            <w:p w:rsidRPr="002840B8" w:rsidR="002840B8" w:rsidP="00FE2967" w:rsidRDefault="00FE2967" w14:paraId="56557DBD" w14:textId="7777777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Cr_by_Desc_VAT/50005"/>
            <w:id w:val="2121793087"/>
            <w:placeholder>
              <w:docPart w:val="2659ECBCEB9B41539AC38C164D09567F"/>
            </w:placeholder>
            <w:dataBinding w:prefixMappings="xmlns:ns0='urn:microsoft-dynamics-nav/reports/NightOwl_Sales_Cr_by_Desc_VAT/50005/'" w:xpath="/ns0:NavWordReportXmlPart[1]/ns0:Header[1]/ns0:CustomerAddress2[1]" w:storeItemID="{046AFCE2-BF8B-469A-B088-338196742AFA}"/>
            <w:text/>
          </w:sdtPr>
          <w:sdtEndPr/>
          <w:sdtContent>
            <w:p w:rsidRPr="00A94C05" w:rsidR="00350519" w:rsidP="00FE2967" w:rsidRDefault="00A94C05" w14:paraId="28C5ADA1" w14:textId="77777777">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Cr_by_Desc_VAT/50005"/>
            <w:id w:val="536395156"/>
            <w:placeholder>
              <w:docPart w:val="B6755234E3DD4812BB6E9D4C340D7686"/>
            </w:placeholder>
            <w:dataBinding w:prefixMappings="xmlns:ns0='urn:microsoft-dynamics-nav/reports/NightOwl_Sales_Cr_by_Desc_VAT/50005/'" w:xpath="/ns0:NavWordReportXmlPart[1]/ns0:Header[1]/ns0:CustomerAddress3[1]" w:storeItemID="{046AFCE2-BF8B-469A-B088-338196742AFA}"/>
            <w:text/>
          </w:sdtPr>
          <w:sdtEndPr/>
          <w:sdtContent>
            <w:p w:rsidR="00350519" w:rsidP="00350519" w:rsidRDefault="00A94C05" w14:paraId="42A2B787" w14:textId="77777777">
              <w:pPr>
                <w:pStyle w:val="Subtitle"/>
              </w:pPr>
              <w:r w:rsidRPr="00204F31">
                <w:rPr>
                  <w:lang w:val="da-DK"/>
                </w:rPr>
                <w:t>CustomerAddress3</w:t>
              </w:r>
            </w:p>
          </w:sdtContent>
        </w:sdt>
        <w:sdt>
          <w:sdtPr>
            <w:alias w:val="#Nav: /Header/CustomerAddress4"/>
            <w:tag w:val="#Nav: NightOwl_Sales_Cr_by_Desc_VAT/50005"/>
            <w:id w:val="1229109116"/>
            <w:placeholder>
              <w:docPart w:val="ABF62603A85947EB8CA84942A5541B46"/>
            </w:placeholder>
            <w:dataBinding w:prefixMappings="xmlns:ns0='urn:microsoft-dynamics-nav/reports/NightOwl_Sales_Cr_by_Desc_VAT/50005/'" w:xpath="/ns0:NavWordReportXmlPart[1]/ns0:Header[1]/ns0:CustomerAddress4[1]" w:storeItemID="{046AFCE2-BF8B-469A-B088-338196742AFA}"/>
            <w:text/>
          </w:sdtPr>
          <w:sdtEndPr/>
          <w:sdtContent>
            <w:p w:rsidRPr="00A94C05" w:rsidR="00A94C05" w:rsidP="00FE2967" w:rsidRDefault="00A94C05" w14:paraId="77679F2A" w14:textId="77777777">
              <w:pPr>
                <w:spacing w:after="0"/>
              </w:pPr>
              <w:r w:rsidRPr="00204F31">
                <w:rPr>
                  <w:lang w:val="da-DK"/>
                </w:rPr>
                <w:t>CustomerAddress4</w:t>
              </w:r>
            </w:p>
          </w:sdtContent>
        </w:sdt>
        <w:sdt>
          <w:sdtPr>
            <w:alias w:val="#Nav: /Header/CustomerAddress5"/>
            <w:tag w:val="#Nav: NightOwl_Sales_Cr_by_Desc_VAT/50005"/>
            <w:id w:val="1814057176"/>
            <w:placeholder>
              <w:docPart w:val="F03B30A641464B01AEB2FC2FFC7BCFF1"/>
            </w:placeholder>
            <w:dataBinding w:prefixMappings="xmlns:ns0='urn:microsoft-dynamics-nav/reports/NightOwl_Sales_Cr_by_Desc_VAT/50005/'" w:xpath="/ns0:NavWordReportXmlPart[1]/ns0:Header[1]/ns0:CustomerAddress5[1]" w:storeItemID="{046AFCE2-BF8B-469A-B088-338196742AFA}"/>
            <w:text/>
          </w:sdtPr>
          <w:sdtEndPr/>
          <w:sdtContent>
            <w:p w:rsidR="00350519" w:rsidP="002840B8" w:rsidRDefault="00A94C05" w14:paraId="5D520864" w14:textId="77777777">
              <w:pPr>
                <w:pStyle w:val="Subtitle"/>
              </w:pPr>
              <w:r w:rsidRPr="00204F31">
                <w:rPr>
                  <w:lang w:val="da-DK"/>
                </w:rPr>
                <w:t>CustomerAddress5</w:t>
              </w:r>
            </w:p>
          </w:sdtContent>
        </w:sdt>
        <w:sdt>
          <w:sdtPr>
            <w:alias w:val="#Nav: /Header/CustomerAddress6"/>
            <w:tag w:val="#Nav: NightOwl_Sales_Cr_by_Desc_VAT/50005"/>
            <w:id w:val="-2064325541"/>
            <w:placeholder>
              <w:docPart w:val="E6463D406E9243F283EFEE4F1528029A"/>
            </w:placeholder>
            <w:dataBinding w:prefixMappings="xmlns:ns0='urn:microsoft-dynamics-nav/reports/NightOwl_Sales_Cr_by_Desc_VAT/50005/'" w:xpath="/ns0:NavWordReportXmlPart[1]/ns0:Header[1]/ns0:CustomerAddress6[1]" w:storeItemID="{046AFCE2-BF8B-469A-B088-338196742AFA}"/>
            <w:text/>
          </w:sdtPr>
          <w:sdtEndPr/>
          <w:sdtContent>
            <w:p w:rsidR="00A94C05" w:rsidP="00FE2967" w:rsidRDefault="00A94C05" w14:paraId="2F18C12A" w14:textId="77777777">
              <w:pPr>
                <w:spacing w:after="0"/>
              </w:pPr>
              <w:r w:rsidRPr="00204F31">
                <w:rPr>
                  <w:lang w:val="da-DK"/>
                </w:rPr>
                <w:t>CustomerAddress6</w:t>
              </w:r>
            </w:p>
          </w:sdtContent>
        </w:sdt>
        <w:sdt>
          <w:sdtPr>
            <w:alias w:val="#Nav: /Header/CustomerAddress7"/>
            <w:tag w:val="#Nav: NightOwl_Sales_Cr_by_Desc_VAT/50005"/>
            <w:id w:val="-762605892"/>
            <w:placeholder>
              <w:docPart w:val="8112E10018024499A0A30BEB0F37F767"/>
            </w:placeholder>
            <w:dataBinding w:prefixMappings="xmlns:ns0='urn:microsoft-dynamics-nav/reports/NightOwl_Sales_Cr_by_Desc_VAT/50005/'" w:xpath="/ns0:NavWordReportXmlPart[1]/ns0:Header[1]/ns0:CustomerAddress7[1]" w:storeItemID="{046AFCE2-BF8B-469A-B088-338196742AFA}"/>
            <w:text/>
          </w:sdtPr>
          <w:sdtEndPr/>
          <w:sdtContent>
            <w:p w:rsidR="00A94C05" w:rsidP="00FE2967" w:rsidRDefault="00A94C05" w14:paraId="63B7441E" w14:textId="77777777">
              <w:pPr>
                <w:spacing w:after="0"/>
              </w:pPr>
              <w:r w:rsidRPr="00204F31">
                <w:rPr>
                  <w:lang w:val="da-DK"/>
                </w:rPr>
                <w:t>CustomerAddress7</w:t>
              </w:r>
            </w:p>
          </w:sdtContent>
        </w:sdt>
        <w:sdt>
          <w:sdtPr>
            <w:alias w:val="#Nav: /Header/CustomerAddress8"/>
            <w:tag w:val="#Nav: NightOwl_Sales_Cr_by_Desc_VAT/50005"/>
            <w:id w:val="571465082"/>
            <w:placeholder>
              <w:docPart w:val="1DEFD22E024F490AA57237EDAC2C578B"/>
            </w:placeholder>
            <w:dataBinding w:prefixMappings="xmlns:ns0='urn:microsoft-dynamics-nav/reports/NightOwl_Sales_Cr_by_Desc_VAT/50005/'" w:xpath="/ns0:NavWordReportXmlPart[1]/ns0:Header[1]/ns0:CustomerAddress8[1]" w:storeItemID="{046AFCE2-BF8B-469A-B088-338196742AFA}"/>
            <w:text/>
          </w:sdtPr>
          <w:sdtEndPr/>
          <w:sdtContent>
            <w:p w:rsidRPr="00A94C05" w:rsidR="00A94C05" w:rsidP="000F326A" w:rsidRDefault="00A94C05" w14:paraId="08BD2744" w14:textId="77777777">
              <w:pPr>
                <w:spacing w:after="0"/>
              </w:pPr>
              <w:r w:rsidRPr="00204F31">
                <w:rPr>
                  <w:lang w:val="da-DK"/>
                </w:rPr>
                <w:t>CustomerAddress8</w:t>
              </w:r>
            </w:p>
          </w:sdtContent>
        </w:sdt>
      </w:tc>
      <w:tc>
        <w:tcPr>
          <w:tcW w:w="1589" w:type="pct"/>
          <w:vAlign w:val="center"/>
        </w:tcPr>
        <w:p w:rsidRPr="00A94C05" w:rsidR="00A94C05" w:rsidP="00781C8D" w:rsidRDefault="00781C8D" w14:paraId="5B98128D" w14:textId="77777777">
          <w:pPr>
            <w:pStyle w:val="Header"/>
            <w:jc w:val="center"/>
            <w:rPr>
              <w:b/>
              <w:noProof/>
              <w:sz w:val="56"/>
            </w:rPr>
          </w:pPr>
          <w:r>
            <w:rPr>
              <w:b/>
              <w:noProof/>
              <w:sz w:val="72"/>
            </w:rPr>
            <w:t>Credit   Memo</w:t>
          </w:r>
        </w:p>
      </w:tc>
      <w:tc>
        <w:tcPr>
          <w:tcW w:w="1542" w:type="pct"/>
        </w:tcPr>
        <w:p w:rsidR="002840B8" w:rsidP="00C43401" w:rsidRDefault="002840B8" w14:paraId="740C838F" w14:textId="77777777">
          <w:pPr>
            <w:pStyle w:val="Header"/>
            <w:jc w:val="right"/>
          </w:pPr>
        </w:p>
        <w:p w:rsidR="002840B8" w:rsidP="00C43401" w:rsidRDefault="002840B8" w14:paraId="1F200B13" w14:textId="77777777">
          <w:pPr>
            <w:pStyle w:val="Header"/>
            <w:jc w:val="right"/>
          </w:pPr>
        </w:p>
        <w:p w:rsidR="002840B8" w:rsidP="00C43401" w:rsidRDefault="002840B8" w14:paraId="2B5590C6" w14:textId="77777777">
          <w:pPr>
            <w:pStyle w:val="Header"/>
            <w:jc w:val="right"/>
          </w:pPr>
        </w:p>
        <w:sdt>
          <w:sdtPr>
            <w:rPr>
              <w:b/>
            </w:rPr>
            <w:id w:val="845671718"/>
            <w:placeholder>
              <w:docPart w:val="DefaultPlaceholder_-1854013440"/>
            </w:placeholder>
            <w:dataBinding w:prefixMappings="xmlns:ns0='urn:microsoft-dynamics-nav/reports/NightOwl_Sales_Cr_by_Desc_VAT/50005/'" w:xpath="/ns0:NavWordReportXmlPart[1]/ns0:Header[1]/ns0:DocumentTitle[1]" w:storeItemID="{046AFCE2-BF8B-469A-B088-338196742AFA}"/>
            <w:text/>
            <w:alias w:val="#Nav: /Header/DocumentTitle"/>
            <w:tag w:val="#Nav: NightOwl_Sales_Cr_by_Desc_VAT/50005"/>
          </w:sdtPr>
          <w:sdtContent>
            <w:p w:rsidRPr="002840B8" w:rsidR="002840B8" w:rsidP="002840B8" w:rsidRDefault="00F264F1" w14:paraId="0C9FD09A" w14:textId="18B49BBC">
              <w:pPr>
                <w:pStyle w:val="Header"/>
                <w:jc w:val="right"/>
                <w:rPr>
                  <w:b/>
                </w:rPr>
              </w:pPr>
              <w:proofErr w:type="spellStart"/>
              <w:r>
                <w:rPr>
                  <w:b/>
                </w:rPr>
                <w:t>DocumentTitle</w:t>
              </w:r>
              <w:proofErr w:type="spellEnd"/>
            </w:p>
          </w:sdtContent>
        </w:sdt>
        <w:p w:rsidR="002840B8" w:rsidP="00C43401" w:rsidRDefault="00DC39F6" w14:paraId="6A126129" w14:textId="77777777">
          <w:pPr>
            <w:pStyle w:val="Header"/>
            <w:jc w:val="right"/>
            <w:rPr>
              <w:sz w:val="24"/>
            </w:rPr>
          </w:pPr>
          <w:sdt>
            <w:sdtPr>
              <w:rPr>
                <w:sz w:val="24"/>
              </w:rPr>
              <w:alias w:val="#Nav: /Header/DocumentNo"/>
              <w:tag w:val="#Nav: NightOwl_Sales_Cr_by_Desc_VAT/50005"/>
              <w:id w:val="468630016"/>
              <w:placeholder>
                <w:docPart w:val="FDF3E938853045F5B689D23A8F31B7C7"/>
              </w:placeholder>
              <w:dataBinding w:prefixMappings="xmlns:ns0='urn:microsoft-dynamics-nav/reports/NightOwl_Sales_Cr_by_Desc_VAT/50005/'" w:xpath="/ns0:NavWordReportXmlPart[1]/ns0:Header[1]/ns0:DocumentNo[1]" w:storeItemID="{046AFCE2-BF8B-469A-B088-338196742AFA}"/>
              <w:text/>
            </w:sdtPr>
            <w:sdtEndPr/>
            <w:sdtContent>
              <w:proofErr w:type="spellStart"/>
              <w:r w:rsidRPr="002840B8" w:rsidR="002840B8">
                <w:rPr>
                  <w:sz w:val="24"/>
                </w:rPr>
                <w:t>DocumentNo</w:t>
              </w:r>
              <w:proofErr w:type="spellEnd"/>
            </w:sdtContent>
          </w:sdt>
        </w:p>
        <w:p w:rsidRPr="002840B8" w:rsidR="002840B8" w:rsidP="00C43401" w:rsidRDefault="00DC39F6" w14:paraId="5E264B18" w14:textId="77777777">
          <w:pPr>
            <w:pStyle w:val="Header"/>
            <w:jc w:val="right"/>
            <w:rPr>
              <w:b/>
            </w:rPr>
          </w:pPr>
          <w:sdt>
            <w:sdtPr>
              <w:rPr>
                <w:b/>
                <w:sz w:val="24"/>
              </w:rPr>
              <w:alias w:val="#Nav: /Header/Page_Lbl"/>
              <w:tag w:val="#Nav: NightOwl_Sales_Cr_by_Desc_VAT/50005"/>
              <w:id w:val="799797659"/>
              <w:placeholder>
                <w:docPart w:val="D0BAC6B1330641E7B0B05C6A50C03E6A"/>
              </w:placeholder>
              <w:dataBinding w:prefixMappings="xmlns:ns0='urn:microsoft-dynamics-nav/reports/NightOwl_Sales_Cr_by_Desc_VAT/50005/'" w:xpath="/ns0:NavWordReportXmlPart[1]/ns0:Header[1]/ns0:Page_Lbl[1]" w:storeItemID="{046AFCE2-BF8B-469A-B088-338196742AFA}"/>
              <w:text/>
            </w:sdtPr>
            <w:sdtEndPr/>
            <w:sdtContent>
              <w:proofErr w:type="spellStart"/>
              <w:r w:rsidRPr="002840B8" w:rsidR="002840B8">
                <w:rPr>
                  <w:b/>
                  <w:sz w:val="24"/>
                </w:rPr>
                <w:t>Page_Lbl</w:t>
              </w:r>
              <w:proofErr w:type="spellEnd"/>
            </w:sdtContent>
          </w:sdt>
        </w:p>
        <w:p w:rsidR="002840B8" w:rsidP="00E84D4A" w:rsidRDefault="002840B8" w14:paraId="7E1BB274" w14:textId="77777777">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P="000F326A" w:rsidRDefault="002840B8" w14:paraId="3BA77FFD"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C117F"/>
    <w:rsid w:val="002D1552"/>
    <w:rsid w:val="002E2A56"/>
    <w:rsid w:val="00337723"/>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BBB"/>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1C8D"/>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8F51C4"/>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16E75"/>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40D6"/>
    <w:rsid w:val="00B57659"/>
    <w:rsid w:val="00B57AD0"/>
    <w:rsid w:val="00B60D54"/>
    <w:rsid w:val="00B8205C"/>
    <w:rsid w:val="00B86BCD"/>
    <w:rsid w:val="00B86E6F"/>
    <w:rsid w:val="00B91CA1"/>
    <w:rsid w:val="00B92F96"/>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A0F11"/>
    <w:rsid w:val="00DA580A"/>
    <w:rsid w:val="00DB4B5B"/>
    <w:rsid w:val="00DC306F"/>
    <w:rsid w:val="00DC39F6"/>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264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E01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customXml" Target="/customXML/item5.xml" Id="R842f05d9585c4db9" /></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8227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B51133"/>
    <w:rsid w:val="00C03606"/>
    <w:rsid w:val="00CB561E"/>
    <w:rsid w:val="00CC4FE5"/>
    <w:rsid w:val="00D16D53"/>
    <w:rsid w:val="00D4680B"/>
    <w:rsid w:val="00DA1BBC"/>
    <w:rsid w:val="00DB52A8"/>
    <w:rsid w:val="00DE3278"/>
    <w:rsid w:val="00DE673B"/>
    <w:rsid w:val="00E0566E"/>
    <w:rsid w:val="00E246A7"/>
    <w:rsid w:val="00E26834"/>
    <w:rsid w:val="00E45165"/>
    <w:rsid w:val="00EB11C4"/>
    <w:rsid w:val="00F635C5"/>
    <w:rsid w:val="00F8289D"/>
    <w:rsid w:val="00F90B5E"/>
    <w:rsid w:val="00FB49EE"/>
    <w:rsid w:val="00FD5988"/>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D74323E5E83F4DBCB91329738FC0774A">
    <w:name w:val="D74323E5E83F4DBCB91329738FC0774A"/>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43294E84EB0A4FA68C0B6EC9A293BE8A">
    <w:name w:val="43294E84EB0A4FA68C0B6EC9A293BE8A"/>
    <w:rsid w:val="00196E6F"/>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5.xml>��< ? x m l   v e r s i o n = " 1 . 0 "   e n c o d i n g = " u t f - 1 6 " ? >  
 < N a v W o r d R e p o r t X m l P a r t   x m l n s = " u r n : m i c r o s o f t - d y n a m i c s - n a v / r e p o r t s / N i g h t O w l _ S a l e s _ C r _ b y _ D e s c _ V A T / 5 0 0 0 5 / " >  
     < H e a d e r >  
         < A p p l i e s T o D o c u m e n t > A p p l i e s T o D o c u m e n t < / A p p l i e s T o D o c u m e n t >  
         < A p p l i e s T o D o c u m e n t _ L b l > A p p l i e s T o D o c u m e n t _ L b l < / A p p l i e s T o D o c u m e n t _ L b l >  
         < B i l l i n g R e f f e r e n c e N a m e > B i l l i n g R e f f e r e n c e N a m e < / B i l l i n g R e f f e r e n c e N a m e >  
         < B i l l i n g R e f f e r e n c e N o > B i l l i n g R e f f e r e n c e N o < / B i l l i n g R e f f e r e n c e N o >  
         < B i l l t o C o n t a c t N a m e > B i l l t o C o n t a c t N a m e < / B i l l t o C o n t a c t N a m e >  
         < B i l l t o C u s t o m e r N o _ L b l > B i l l t o C u s t o m e r N o _ L b l < / B i l l t o C u s t o m e r N o _ L b l >  
         < B i l l t o C u s t u m e r N o > B i l l t o C u s t u m e r N o < / B i l l t o C u s t u m e r N o > 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F e d e r a l I D > C o m p a n y F e d e r a l I D < / C o m p a n y F e d e r a l I D > 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o c u m e n t C o p y T e x t > D o c u m e n t C o p y T e x t < / D o c u m e n t C o p y T e x t >  
         < D o c u m e n t D a t e > D o c u m e n t D a t e < / D o c u m e n t D a t e >  
         < D o c u m e n t D a t e _ L b l > D o c u m e n t D a t e _ L b l < / D o c u m e n t D a t e _ L b l >  
         < D o c u m e n t N o > D o c u m e n t N o < / D o c u m e n t N o >  
         < D o c u m e n t N o _ L b l > D o c u m e n t N o _ L b l < / D o c u m e n t N o _ L b l >  
         < D o c u m e n t T i t l e > D o c u m e n t T i t l e < / D o c u m e n t T i t l e >  
         < D o c u m e n t T i t l e _ L b l > D o c u m e n t T i t l e _ L b l < / D o c u m e n t T i t l e _ L b l >  
         < D u e D a t e > D u e D a t e < / D u e D a t e >  
         < D u e D a t e _ L b l > D u e D a t e _ L b l < / D u e D a t e _ L b l >  
         < E M a i l _ L b l > E M a i l _ L b l < / E M a i l _ L b l >  
         < E x c h a n g e R a t e A s T e x t > E x c h a n g e R a t e A s T e x t < / E x c h a n g e R a t e A s T e x t >  
         < E x t e r n a l D o c u m e n t N o > E x t e r n a l D o c u m e n t N o < / E x t e r n a l D o c u m e n t N o >  
         < E x t e r n a l D o c u m e n t N o L b l > E x t e r n a l D o c u m e n t N o L b l < / E x t e r n a l D o c u m e n t N o 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C o m m e n t s > O r d e r C o m m e n t s < / O r d e r C o m m e n t s >  
         < P a g e _ L b l > P a g e _ L b l < / P a g e _ L b l >  
         < P a y m e n t M e t h o d D e s c r i p t i o n > P a y m e n t M e t h o d D e s c r i p t i o n < / P a y m e n t M e t h o d D e s c r i p t i o n >  
         < P a y m e n t M e t h o d D e s c r i p t i o n _ L b l > P a y m e n t M e t h o d D e s c r i p t i o n _ L b l < / P a y m e n t M e t h o d D e s c r i p t i o n 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S a l e s I n v o i c e L i n e D i s c o u n t _ L b l > S a l e s I n v o i c e L i n e D i s c o u n t _ L b l < / S a l e s I n v o i c e L i n e D i s c o u n t _ L b l >  
         < S a l e s P e r s o n _ L b l > S a l e s P e r s o n _ L b l < / S a l e s P e r s o n _ L b l >  
         < S a l e s p e r s o n _ L b l 2 > S a l e s p e r s o n _ L b l 2 < / S a l e s p e r s o n _ L b l 2 >  
         < S a l e s P e r s o n B l a n k _ L b l > S a l e s P e r s o n B l a n k _ L b l < / S a l e s P e r s o n B l a n k _ L b l >  
         < S a l e s P e r s o n N a m e > S a l e s P e r s o n N a m e < / S a l e s P e r s o n N a m e >  
         < S e l l t o C u s t o m e r N o > S e l l t o C u s t o m e r N o < / S e l l t o C u s t o m e r N o >  
         < S e l l t o C u s t o m e r N o _ L b l > S e l l t o C u s t o m e r N o _ L b l < / S e l l t o C u s t o m e r N o _ L b l > 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_ R e f e r e n c e _ 2 _ N O W L > Y o u r _ R e f e r e n c e _ 2 _ N O W L < / Y o u r _ R e f e r e n c e _ 2 _ N O W L >  
         < Y o u r R e f e r e n c e _ H e a d e r > Y o u r R e f e r e n c e _ H e a d e r < / Y o u r R e f e r e n c e _ H e a d e r >  
         < Y o u r R e f e r e n c e _ H e a d e r _ L b l > Y o u r R e f e r e n c e _ H e a d e r _ L b l < / Y o u r R e f e r e n c e _ H e a d e r _ L b l >  
         < Y o u r R e f e r e n c e 2 _ H e a d e r _ L b l > Y o u r R e f e r e n c e 2 _ H e a d e r _ L b l < / Y o u r R e f e r e n c e 2 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B i l l i n g D e s c L b l > B i l l i n g D e s c L b l < / B i l l i n g D e s c L b l >  
             < B i l l i n g D e s c r i p t i o n > B i l l i n g D e s c r i p t i o n < / B i l l i n g D e s c r i p t i o n > 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Y o u r _ R e f e r e n c e _ 2 _ N O W L _ L i n e > Y o u r _ R e f e r e n c e _ 2 _ N O W L _ L i n e < / Y o u r _ R e f e r e n c e _ 2 _ N O W L _ L i n e >  
             < Y o u r _ R e f e r e n c e _ 2 _ N O W L _ L i n e _ L a b e l > Y o u r _ R e f e r e n c e _ 2 _ N O W L _ L i n e _ L a b e l < / Y o u r _ R e f e r e n c e _ 2 _ N O W L _ L i n e _ L a b e l >  
             < Y o u r _ R e f e r e n c e _ N O W L _ L i n e > Y o u r _ R e f e r e n c e _ N O W L _ L i n e < / Y o u r _ R e f e r e n c e _ N O W L _ L i n e >  
             < Y o u r _ R e f e r e n c e _ N O W L _ L i n e _ L a b e l > Y o u r _ R e f e r e n c e _ N O W L _ L i n e _ L a b e l < / Y o u r _ R e f e r e n c e _ N O W L _ L i n e _ L a b e 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e t t e r T e x t >  
             < B o d y T e x t > B o d y T e x t < / B o d y T e x t >  
             < C l o s i n g T e x t > C l o s i n g T e x t < / C l o s i n g T e x t >  
             < G r e e t i n g T e x t > G r e e t i n g T e x t < / G r e e t i n g 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2.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3.xml><?xml version="1.0" encoding="utf-8"?>
<ds:datastoreItem xmlns:ds="http://schemas.openxmlformats.org/officeDocument/2006/customXml" ds:itemID="{A87B0101-8E8E-4740-A1BD-8BA28D829F61}">
  <ds:schemaRefs>
    <ds:schemaRef ds:uri="http://schemas.openxmlformats.org/officeDocument/2006/bibliography"/>
  </ds:schemaRefs>
</ds:datastoreItem>
</file>

<file path=customXml/itemProps4.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2021-01-07T14:55:00Z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